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FED5" w14:textId="77777777" w:rsidR="003548A8" w:rsidRDefault="003548A8" w:rsidP="003548A8">
      <w:pPr>
        <w:rPr>
          <w:lang w:val="en-US"/>
        </w:rPr>
      </w:pPr>
    </w:p>
    <w:p w14:paraId="191312B7" w14:textId="77777777" w:rsidR="00301562" w:rsidRDefault="00301562" w:rsidP="003548A8">
      <w:pPr>
        <w:rPr>
          <w:lang w:val="en-US"/>
        </w:rPr>
      </w:pPr>
    </w:p>
    <w:p w14:paraId="0BC1A816" w14:textId="77777777" w:rsidR="00301562" w:rsidRDefault="00301562" w:rsidP="003548A8">
      <w:pPr>
        <w:rPr>
          <w:lang w:val="en-US"/>
        </w:rPr>
      </w:pPr>
    </w:p>
    <w:p w14:paraId="1F5A10E9" w14:textId="77777777" w:rsidR="00301562" w:rsidRDefault="00301562" w:rsidP="003548A8">
      <w:pPr>
        <w:rPr>
          <w:lang w:val="en-US"/>
        </w:rPr>
      </w:pPr>
    </w:p>
    <w:p w14:paraId="5D4787F8" w14:textId="77777777" w:rsidR="00301562" w:rsidRDefault="00301562" w:rsidP="003548A8">
      <w:pPr>
        <w:rPr>
          <w:lang w:val="en-US"/>
        </w:rPr>
      </w:pPr>
    </w:p>
    <w:p w14:paraId="1C382052" w14:textId="77777777" w:rsidR="00301562" w:rsidRDefault="00301562" w:rsidP="003548A8">
      <w:pPr>
        <w:rPr>
          <w:lang w:val="en-US"/>
        </w:rPr>
      </w:pPr>
    </w:p>
    <w:p w14:paraId="303C9A7E" w14:textId="77777777" w:rsidR="00301562" w:rsidRDefault="00301562" w:rsidP="003548A8">
      <w:pPr>
        <w:rPr>
          <w:lang w:val="en-US"/>
        </w:rPr>
      </w:pPr>
    </w:p>
    <w:p w14:paraId="1FFFB02A" w14:textId="77777777" w:rsidR="003548A8" w:rsidRPr="003548A8" w:rsidRDefault="003548A8" w:rsidP="003548A8">
      <w:pPr>
        <w:rPr>
          <w:lang w:val="en-US"/>
        </w:rPr>
      </w:pPr>
    </w:p>
    <w:p w14:paraId="2F15ED50" w14:textId="25C56DC7" w:rsidR="00D234F3" w:rsidRDefault="007A1DE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Phát biểu bài toán </w:t>
      </w:r>
      <w:r w:rsidR="00763E8C">
        <w:rPr>
          <w:color w:val="0000FF"/>
          <w:lang w:val="en-US"/>
        </w:rPr>
        <w:t>MxChat</w:t>
      </w:r>
    </w:p>
    <w:p w14:paraId="773DD66C" w14:textId="77777777" w:rsidR="007A1DE8" w:rsidRPr="007A1DE8" w:rsidRDefault="007A1DE8" w:rsidP="007A1DE8">
      <w:pPr>
        <w:rPr>
          <w:lang w:val="en-US"/>
        </w:rPr>
      </w:pPr>
    </w:p>
    <w:p w14:paraId="1A57EE90" w14:textId="527CE59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4B1B3D">
        <w:rPr>
          <w:rFonts w:ascii="Arial" w:hAnsi="Arial"/>
          <w:color w:val="0000FF"/>
          <w:sz w:val="34"/>
          <w:szCs w:val="30"/>
          <w:lang w:val="en-US"/>
        </w:rPr>
        <w:t>1.0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3A67D192" w14:textId="77777777" w:rsidR="00D234F3" w:rsidRDefault="00D234F3">
      <w:pPr>
        <w:pStyle w:val="Title"/>
        <w:jc w:val="both"/>
        <w:rPr>
          <w:lang w:val="en-US"/>
        </w:rPr>
      </w:pPr>
    </w:p>
    <w:p w14:paraId="3BDF9DEA" w14:textId="77777777" w:rsidR="003548A8" w:rsidRDefault="003548A8" w:rsidP="003548A8">
      <w:pPr>
        <w:rPr>
          <w:lang w:val="en-US"/>
        </w:rPr>
      </w:pPr>
    </w:p>
    <w:p w14:paraId="0CB9E59D" w14:textId="77777777" w:rsidR="00301562" w:rsidRDefault="00301562" w:rsidP="003548A8">
      <w:pPr>
        <w:rPr>
          <w:lang w:val="en-US"/>
        </w:rPr>
      </w:pPr>
    </w:p>
    <w:p w14:paraId="52AA7613" w14:textId="77777777" w:rsidR="00301562" w:rsidRDefault="00301562" w:rsidP="003548A8">
      <w:pPr>
        <w:rPr>
          <w:lang w:val="en-US"/>
        </w:rPr>
      </w:pPr>
    </w:p>
    <w:p w14:paraId="7080A006" w14:textId="77777777" w:rsidR="00301562" w:rsidRDefault="00301562" w:rsidP="003548A8">
      <w:pPr>
        <w:rPr>
          <w:lang w:val="en-US"/>
        </w:rPr>
      </w:pPr>
    </w:p>
    <w:p w14:paraId="11880051" w14:textId="77777777" w:rsidR="00301562" w:rsidRDefault="00301562" w:rsidP="003548A8">
      <w:pPr>
        <w:rPr>
          <w:lang w:val="en-US"/>
        </w:rPr>
      </w:pPr>
    </w:p>
    <w:p w14:paraId="2980D9E6" w14:textId="77777777" w:rsidR="00301562" w:rsidRDefault="00301562" w:rsidP="003548A8">
      <w:pPr>
        <w:rPr>
          <w:lang w:val="en-US"/>
        </w:rPr>
      </w:pPr>
    </w:p>
    <w:p w14:paraId="4F34286B" w14:textId="77777777" w:rsidR="00301562" w:rsidRDefault="00301562" w:rsidP="003548A8">
      <w:pPr>
        <w:rPr>
          <w:lang w:val="en-US"/>
        </w:rPr>
      </w:pPr>
    </w:p>
    <w:p w14:paraId="1EFF5EE0" w14:textId="77777777" w:rsidR="00301562" w:rsidRDefault="00301562" w:rsidP="003548A8">
      <w:pPr>
        <w:rPr>
          <w:lang w:val="en-US"/>
        </w:rPr>
      </w:pPr>
    </w:p>
    <w:p w14:paraId="45E76E39" w14:textId="77777777" w:rsidR="00301562" w:rsidRDefault="00301562" w:rsidP="003548A8">
      <w:pPr>
        <w:rPr>
          <w:lang w:val="en-US"/>
        </w:rPr>
      </w:pPr>
    </w:p>
    <w:p w14:paraId="5A7C590C" w14:textId="77777777" w:rsidR="003548A8" w:rsidRDefault="003548A8" w:rsidP="003548A8">
      <w:pPr>
        <w:rPr>
          <w:lang w:val="en-US"/>
        </w:rPr>
      </w:pPr>
    </w:p>
    <w:p w14:paraId="6F71011D" w14:textId="77777777" w:rsidR="003548A8" w:rsidRDefault="003548A8" w:rsidP="003548A8">
      <w:pPr>
        <w:rPr>
          <w:lang w:val="en-US"/>
        </w:rPr>
      </w:pPr>
    </w:p>
    <w:p w14:paraId="5D44BAFB" w14:textId="77777777" w:rsidR="003548A8" w:rsidRDefault="003548A8" w:rsidP="003548A8">
      <w:pPr>
        <w:rPr>
          <w:lang w:val="en-US"/>
        </w:rPr>
      </w:pPr>
    </w:p>
    <w:p w14:paraId="30C61C5B" w14:textId="77777777" w:rsidR="003548A8" w:rsidRDefault="003548A8" w:rsidP="003548A8">
      <w:pPr>
        <w:rPr>
          <w:lang w:val="en-US"/>
        </w:rPr>
      </w:pPr>
    </w:p>
    <w:p w14:paraId="3B3A9B7C" w14:textId="77777777" w:rsidR="003548A8" w:rsidRDefault="003548A8" w:rsidP="003548A8">
      <w:pPr>
        <w:rPr>
          <w:lang w:val="en-US"/>
        </w:rPr>
      </w:pPr>
    </w:p>
    <w:p w14:paraId="526BC860" w14:textId="13A7E3D6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ADC4938" w14:textId="7C82B000" w:rsidR="00204651" w:rsidRPr="00204651" w:rsidRDefault="00507C70" w:rsidP="0020465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18127004 – Nguyễn Vũ Thu Hiền</w:t>
      </w:r>
    </w:p>
    <w:p w14:paraId="0BF2ED09" w14:textId="333DC5E9" w:rsidR="003548A8" w:rsidRPr="003548A8" w:rsidRDefault="00C72E31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18127027 – Trần Minh Đức </w:t>
      </w:r>
    </w:p>
    <w:p w14:paraId="1276256D" w14:textId="2709246F" w:rsidR="00DC363E" w:rsidRPr="003548A8" w:rsidRDefault="00046FCC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18127208 – Ngô Thanh Phương Thái</w:t>
      </w:r>
    </w:p>
    <w:p w14:paraId="598671A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5C416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9F0054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552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6D8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461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A21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77DD5C0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93D7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250EF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7B2A6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D4B44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 w14:paraId="001E751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2B3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151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854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933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457069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60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363F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F19B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DF5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9E5236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9D9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F197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132D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7391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4F0DA80" w14:textId="77777777" w:rsidR="00411E45" w:rsidRDefault="00411E45" w:rsidP="0031511D">
      <w:pPr>
        <w:pStyle w:val="Title"/>
      </w:pPr>
    </w:p>
    <w:p w14:paraId="50C5D896" w14:textId="77777777" w:rsidR="00411E45" w:rsidRPr="00411E45" w:rsidRDefault="00411E45" w:rsidP="00411E45"/>
    <w:p w14:paraId="60697446" w14:textId="640AB672" w:rsidR="00411E45" w:rsidRDefault="00411E45" w:rsidP="00411E45">
      <w:pPr>
        <w:pStyle w:val="Title"/>
        <w:tabs>
          <w:tab w:val="left" w:pos="1512"/>
        </w:tabs>
        <w:jc w:val="left"/>
      </w:pPr>
    </w:p>
    <w:p w14:paraId="36D3EBED" w14:textId="63A36D7F" w:rsidR="003548A8" w:rsidRDefault="007A1DE8" w:rsidP="00D245E0">
      <w:pPr>
        <w:pStyle w:val="Title"/>
      </w:pPr>
      <w:r w:rsidRPr="00411E45">
        <w:br w:type="page"/>
      </w:r>
      <w:r w:rsidR="00D234F3">
        <w:lastRenderedPageBreak/>
        <w:t>Phát biểu bài toán</w:t>
      </w:r>
    </w:p>
    <w:p w14:paraId="0FAC96C7" w14:textId="6D41A7E2" w:rsidR="00D245E0" w:rsidRDefault="00197F10" w:rsidP="00197F1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Khảo sá</w:t>
      </w:r>
      <w:r w:rsidR="004F1729">
        <w:rPr>
          <w:lang w:val="en-US"/>
        </w:rPr>
        <w:t xml:space="preserve">t </w:t>
      </w:r>
      <w:r w:rsidR="00D06765">
        <w:rPr>
          <w:lang w:val="en-US"/>
        </w:rPr>
        <w:t>hiện trạng</w:t>
      </w:r>
    </w:p>
    <w:p w14:paraId="0AD27CA5" w14:textId="441E8B52" w:rsidR="00D06765" w:rsidRDefault="00EB2C2B" w:rsidP="00EB2C2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Nhu cầu thực tế</w:t>
      </w:r>
    </w:p>
    <w:p w14:paraId="6AF65622" w14:textId="562ED3C2" w:rsidR="00F32736" w:rsidRDefault="00F32736" w:rsidP="00F32736">
      <w:pPr>
        <w:ind w:left="720"/>
        <w:rPr>
          <w:lang w:val="en-US"/>
        </w:rPr>
      </w:pPr>
      <w:r>
        <w:rPr>
          <w:lang w:val="en-US"/>
        </w:rPr>
        <w:t xml:space="preserve">Qua việc </w:t>
      </w:r>
      <w:r w:rsidR="00546189">
        <w:rPr>
          <w:lang w:val="en-US"/>
        </w:rPr>
        <w:t>khảo sát thu thập</w:t>
      </w:r>
      <w:r w:rsidR="00B54FED">
        <w:rPr>
          <w:lang w:val="en-US"/>
        </w:rPr>
        <w:t xml:space="preserve"> nhu cầu liên quan đến việc giao tiếp qua kênh chat online, nhóm đã </w:t>
      </w:r>
      <w:r w:rsidR="00F82565">
        <w:rPr>
          <w:lang w:val="en-US"/>
        </w:rPr>
        <w:t>đưa ra một số yêu cầu thực tế sau:</w:t>
      </w:r>
    </w:p>
    <w:p w14:paraId="5D7E8E4B" w14:textId="38A2F2B4" w:rsidR="00F82565" w:rsidRDefault="00366D3B" w:rsidP="001941E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Người sử dụng chat có nhu cầu sử dụng</w:t>
      </w:r>
      <w:r w:rsidR="00E001BB">
        <w:rPr>
          <w:lang w:val="en-US"/>
        </w:rPr>
        <w:t xml:space="preserve"> </w:t>
      </w:r>
      <w:r w:rsidR="00131694">
        <w:rPr>
          <w:lang w:val="en-US"/>
        </w:rPr>
        <w:t xml:space="preserve">kênh giao tiếp trực tuyến </w:t>
      </w:r>
      <w:r w:rsidR="002716BC">
        <w:rPr>
          <w:lang w:val="en-US"/>
        </w:rPr>
        <w:t xml:space="preserve">để liên lạc với nhau qua các dạng nội dung text, hình ảnh, </w:t>
      </w:r>
      <w:r w:rsidR="006F2C35">
        <w:rPr>
          <w:lang w:val="en-US"/>
        </w:rPr>
        <w:t>tệp tin</w:t>
      </w:r>
      <w:r w:rsidR="002716BC">
        <w:rPr>
          <w:lang w:val="en-US"/>
        </w:rPr>
        <w:t>,…</w:t>
      </w:r>
    </w:p>
    <w:p w14:paraId="5E45C7B8" w14:textId="7F95F5C5" w:rsidR="001E202A" w:rsidRDefault="001E202A" w:rsidP="001941E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Ngoài liên lạc trực tiếp </w:t>
      </w:r>
      <w:r w:rsidR="002E1C8F">
        <w:rPr>
          <w:lang w:val="en-US"/>
        </w:rPr>
        <w:t>1 – 1</w:t>
      </w:r>
      <w:r w:rsidR="00D70075">
        <w:rPr>
          <w:lang w:val="en-US"/>
        </w:rPr>
        <w:t xml:space="preserve"> thì người dùng còn muốn sử dụng để </w:t>
      </w:r>
      <w:r w:rsidR="00337592">
        <w:rPr>
          <w:lang w:val="en-US"/>
        </w:rPr>
        <w:t>họp chung với nhiều người dùng khác để làm việc nhóm.</w:t>
      </w:r>
    </w:p>
    <w:p w14:paraId="4F2A1832" w14:textId="6B8A403D" w:rsidR="00E9483A" w:rsidRDefault="003B2E57" w:rsidP="00A052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Do </w:t>
      </w:r>
      <w:r w:rsidR="00374C98">
        <w:rPr>
          <w:lang w:val="en-US"/>
        </w:rPr>
        <w:t>lý do đặc thù về tính bảo mật của doanh nghiệp hay cá nhân, người sử dụng</w:t>
      </w:r>
      <w:r w:rsidR="00814652">
        <w:rPr>
          <w:lang w:val="en-US"/>
        </w:rPr>
        <w:t xml:space="preserve"> </w:t>
      </w:r>
      <w:r w:rsidR="007A25FB">
        <w:rPr>
          <w:lang w:val="en-US"/>
        </w:rPr>
        <w:t xml:space="preserve">muốn </w:t>
      </w:r>
      <w:r w:rsidR="006F7C66">
        <w:rPr>
          <w:lang w:val="en-US"/>
        </w:rPr>
        <w:t>xây dựng</w:t>
      </w:r>
      <w:r w:rsidR="00864BDA">
        <w:rPr>
          <w:lang w:val="en-US"/>
        </w:rPr>
        <w:t xml:space="preserve"> server chat riêng để sử dụng</w:t>
      </w:r>
    </w:p>
    <w:p w14:paraId="31CF67F6" w14:textId="593752AA" w:rsidR="00A05203" w:rsidRDefault="00A05203" w:rsidP="00A052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Ngoài ra người dùng còn muốn</w:t>
      </w:r>
      <w:r w:rsidR="00197F88">
        <w:rPr>
          <w:lang w:val="en-US"/>
        </w:rPr>
        <w:t xml:space="preserve"> tăng tính</w:t>
      </w:r>
      <w:r>
        <w:rPr>
          <w:lang w:val="en-US"/>
        </w:rPr>
        <w:t xml:space="preserve"> bảo mật</w:t>
      </w:r>
      <w:r w:rsidR="00942852">
        <w:rPr>
          <w:lang w:val="en-US"/>
        </w:rPr>
        <w:t xml:space="preserve"> bằng cách</w:t>
      </w:r>
      <w:r>
        <w:rPr>
          <w:lang w:val="en-US"/>
        </w:rPr>
        <w:t xml:space="preserve"> tin nhắn sẽ tự huỷ trong một khoảng thời gian nhất định</w:t>
      </w:r>
      <w:r w:rsidR="00C83B69">
        <w:rPr>
          <w:lang w:val="en-US"/>
        </w:rPr>
        <w:t xml:space="preserve"> trong một số trường hợp nhất định</w:t>
      </w:r>
    </w:p>
    <w:p w14:paraId="3A6B2610" w14:textId="7F370A53" w:rsidR="00057C94" w:rsidRDefault="002F4CAE" w:rsidP="001E36C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Các </w:t>
      </w:r>
      <w:r w:rsidR="00CC74AC">
        <w:rPr>
          <w:lang w:val="en-US"/>
        </w:rPr>
        <w:t>phần mềm cùng loại hiện có</w:t>
      </w:r>
    </w:p>
    <w:p w14:paraId="7D93FFC5" w14:textId="7190874D" w:rsidR="00CC74AC" w:rsidRDefault="00CC74AC" w:rsidP="00CC74A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Messenger</w:t>
      </w:r>
    </w:p>
    <w:p w14:paraId="4E5261B8" w14:textId="77D0E2BD" w:rsidR="0089397F" w:rsidRDefault="0089397F" w:rsidP="005A7F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Zal</w:t>
      </w:r>
      <w:r w:rsidR="005A7F68">
        <w:rPr>
          <w:lang w:val="en-US"/>
        </w:rPr>
        <w:t>o</w:t>
      </w:r>
    </w:p>
    <w:p w14:paraId="239768AC" w14:textId="70ADC8F6" w:rsidR="005A7F68" w:rsidRDefault="005A7F68" w:rsidP="005A7F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…</w:t>
      </w:r>
    </w:p>
    <w:p w14:paraId="56036606" w14:textId="56ACFED5" w:rsidR="005A7F68" w:rsidRDefault="0047287C" w:rsidP="00B035C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Hạn chế tồn tại của các phần mềm trên</w:t>
      </w:r>
    </w:p>
    <w:p w14:paraId="45B92119" w14:textId="26C63676" w:rsidR="0047287C" w:rsidRDefault="00F5168A" w:rsidP="00CB758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Các phần mềm trên dùng trong </w:t>
      </w:r>
      <w:r w:rsidR="00B86237">
        <w:rPr>
          <w:lang w:val="en-US"/>
        </w:rPr>
        <w:t>một hệ sinh thái</w:t>
      </w:r>
      <w:r w:rsidR="00A074DF">
        <w:rPr>
          <w:lang w:val="en-US"/>
        </w:rPr>
        <w:t xml:space="preserve"> của nhà phát hành, vì vậy sẽ không phù hợp với mục tiêu bảo mật đề ra.</w:t>
      </w:r>
    </w:p>
    <w:p w14:paraId="1D242369" w14:textId="2C30CD97" w:rsidR="00ED3BC1" w:rsidRDefault="00017B69" w:rsidP="00CB758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Các phần mềm do sử dụng phổ cập với lượng lớn người sử dụng nên sẽ giới </w:t>
      </w:r>
      <w:r w:rsidR="00231361">
        <w:rPr>
          <w:lang w:val="en-US"/>
        </w:rPr>
        <w:t>hạn trong việc truyền file dung lượng lớn, chặn các tệp tin thực thi đặc biệt…</w:t>
      </w:r>
    </w:p>
    <w:p w14:paraId="674BDAAB" w14:textId="4B16D5AB" w:rsidR="00F340F2" w:rsidRDefault="00E230B3" w:rsidP="00CB758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Không thể triển khai nội bộ </w:t>
      </w:r>
      <w:r w:rsidR="00A1101B">
        <w:rPr>
          <w:lang w:val="en-US"/>
        </w:rPr>
        <w:t>trong cùng 1 nhóm hoặc cùng 1 công ty</w:t>
      </w:r>
    </w:p>
    <w:p w14:paraId="460FD0C5" w14:textId="5F050917" w:rsidR="00B7545E" w:rsidRDefault="000C1E9E" w:rsidP="00A34D2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Yêu cầu của hệ thống</w:t>
      </w:r>
    </w:p>
    <w:p w14:paraId="5F3A9A8F" w14:textId="758CE4D3" w:rsidR="000C1E9E" w:rsidRDefault="006D12B5" w:rsidP="006D12B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Yêu cầu cấu hình</w:t>
      </w:r>
    </w:p>
    <w:p w14:paraId="3933607F" w14:textId="184C05B8" w:rsidR="006D12B5" w:rsidRDefault="006D12B5" w:rsidP="006D12B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CPU:  Bộ xử lý 1.2 ghz  hoặc hơn</w:t>
      </w:r>
    </w:p>
    <w:p w14:paraId="378415AC" w14:textId="3AB0AEC3" w:rsidR="006D12B5" w:rsidRDefault="006D12B5" w:rsidP="006D12B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RAM: dung lượng 1GB trở lên</w:t>
      </w:r>
    </w:p>
    <w:p w14:paraId="272D3C9E" w14:textId="6973D6D6" w:rsidR="006D12B5" w:rsidRDefault="003B32FD" w:rsidP="006D12B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HDD</w:t>
      </w:r>
      <w:r w:rsidR="00FD6CD8">
        <w:rPr>
          <w:lang w:val="en-US"/>
        </w:rPr>
        <w:t>/SDD: dung lượng trống 20MB trở lên</w:t>
      </w:r>
    </w:p>
    <w:p w14:paraId="46278E98" w14:textId="1D6571ED" w:rsidR="00632402" w:rsidRPr="00A547F6" w:rsidRDefault="00D44850" w:rsidP="009B19C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Hệ điều hành: Window 7 trở lên (ưu tiên 64 bits)</w:t>
      </w:r>
    </w:p>
    <w:sectPr w:rsidR="00632402" w:rsidRPr="00A547F6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32B9" w14:textId="77777777" w:rsidR="00BA655E" w:rsidRDefault="00BA655E">
      <w:r>
        <w:separator/>
      </w:r>
    </w:p>
  </w:endnote>
  <w:endnote w:type="continuationSeparator" w:id="0">
    <w:p w14:paraId="65967F03" w14:textId="77777777" w:rsidR="00BA655E" w:rsidRDefault="00BA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0201" w14:textId="77777777" w:rsidR="003058D4" w:rsidRDefault="00305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E18D7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7BD581E" wp14:editId="35EA729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16F6D" w14:textId="77777777" w:rsidR="003058D4" w:rsidRDefault="003058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02074E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D37210A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1B9F7CFC" wp14:editId="508A96BA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6FB4204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0832DAB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8A4D2" w14:textId="77777777" w:rsidR="00BA655E" w:rsidRDefault="00BA655E">
      <w:r>
        <w:separator/>
      </w:r>
    </w:p>
  </w:footnote>
  <w:footnote w:type="continuationSeparator" w:id="0">
    <w:p w14:paraId="311758CA" w14:textId="77777777" w:rsidR="00BA655E" w:rsidRDefault="00BA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BACE0" w14:textId="77777777" w:rsidR="003058D4" w:rsidRDefault="00305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46C92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C8592" wp14:editId="085CDFE6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EA6E4" id="Freeform 1" o:spid="_x0000_s1026" style="position:absolute;margin-left:0;margin-top:0;width:93.15pt;height:81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E063452" wp14:editId="7F122FB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B860842" w14:textId="77777777" w:rsidR="0040293A" w:rsidRDefault="0040293A" w:rsidP="0040293A">
    <w:pPr>
      <w:pStyle w:val="Title"/>
      <w:rPr>
        <w:lang w:val="en-US"/>
      </w:rPr>
    </w:pPr>
  </w:p>
  <w:p w14:paraId="0FF7C969" w14:textId="77777777" w:rsidR="0040293A" w:rsidRPr="003B1A2B" w:rsidRDefault="0040293A" w:rsidP="0040293A">
    <w:pPr>
      <w:rPr>
        <w:lang w:val="en-US"/>
      </w:rPr>
    </w:pPr>
  </w:p>
  <w:p w14:paraId="2FF67752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D4C44C8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920AF" w14:textId="77777777" w:rsidR="003058D4" w:rsidRDefault="003058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DFAC1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E3B79F3" wp14:editId="4AC250B8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D6C6F58" w14:textId="77777777" w:rsidTr="004E21B2">
      <w:tc>
        <w:tcPr>
          <w:tcW w:w="6623" w:type="dxa"/>
          <w:shd w:val="clear" w:color="auto" w:fill="auto"/>
        </w:tcPr>
        <w:p w14:paraId="6BF98D29" w14:textId="77777777" w:rsidR="00E95D0C" w:rsidRPr="004E21B2" w:rsidRDefault="00DC363E">
          <w:pPr>
            <w:pStyle w:val="Header"/>
            <w:rPr>
              <w:color w:val="0000FF"/>
              <w:lang w:val="en-US"/>
            </w:rPr>
          </w:pPr>
          <w:r w:rsidRPr="004E21B2">
            <w:rPr>
              <w:color w:val="0000FF"/>
              <w:lang w:val="en-US"/>
            </w:rPr>
            <w:t>&lt;</w:t>
          </w:r>
          <w:r w:rsidR="00E95D0C" w:rsidRPr="004E21B2">
            <w:rPr>
              <w:color w:val="0000FF"/>
              <w:lang w:val="en-US"/>
            </w:rPr>
            <w:t>Tên đề tài</w:t>
          </w:r>
          <w:r w:rsidRPr="004E21B2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FA94FEF" w14:textId="77777777"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DC363E" w:rsidRPr="004E21B2">
            <w:rPr>
              <w:color w:val="0000FF"/>
              <w:lang w:val="en-US"/>
            </w:rPr>
            <w:t>&lt;</w:t>
          </w:r>
          <w:r w:rsidRPr="004E21B2">
            <w:rPr>
              <w:color w:val="0000FF"/>
              <w:lang w:val="en-US"/>
            </w:rPr>
            <w:t>x.y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  <w:tr w:rsidR="00E95D0C" w14:paraId="27F58F84" w14:textId="77777777" w:rsidTr="004E21B2">
      <w:tc>
        <w:tcPr>
          <w:tcW w:w="6623" w:type="dxa"/>
          <w:shd w:val="clear" w:color="auto" w:fill="auto"/>
        </w:tcPr>
        <w:p w14:paraId="43F875E9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2DD037B3" w14:textId="77777777"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DC363E" w:rsidRPr="004E21B2">
            <w:rPr>
              <w:color w:val="0000FF"/>
              <w:lang w:val="en-US"/>
            </w:rPr>
            <w:t>&lt;</w:t>
          </w:r>
          <w:r w:rsidRPr="004E21B2">
            <w:rPr>
              <w:color w:val="0000FF"/>
              <w:lang w:val="en-US"/>
            </w:rPr>
            <w:t>dd/mm/yyyy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</w:tbl>
  <w:p w14:paraId="128F8B5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DA6199"/>
    <w:multiLevelType w:val="hybridMultilevel"/>
    <w:tmpl w:val="ED242722"/>
    <w:lvl w:ilvl="0" w:tplc="425C2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6F4664"/>
    <w:multiLevelType w:val="hybridMultilevel"/>
    <w:tmpl w:val="AB9C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39601E1"/>
    <w:multiLevelType w:val="hybridMultilevel"/>
    <w:tmpl w:val="9CBEC106"/>
    <w:lvl w:ilvl="0" w:tplc="4336BA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EC754BE"/>
    <w:multiLevelType w:val="hybridMultilevel"/>
    <w:tmpl w:val="2C30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5D1264C"/>
    <w:multiLevelType w:val="hybridMultilevel"/>
    <w:tmpl w:val="F7BA37B0"/>
    <w:lvl w:ilvl="0" w:tplc="5E4E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7"/>
  </w:num>
  <w:num w:numId="5">
    <w:abstractNumId w:val="19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2"/>
  </w:num>
  <w:num w:numId="12">
    <w:abstractNumId w:val="27"/>
  </w:num>
  <w:num w:numId="13">
    <w:abstractNumId w:val="25"/>
  </w:num>
  <w:num w:numId="14">
    <w:abstractNumId w:val="3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1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30"/>
  </w:num>
  <w:num w:numId="33">
    <w:abstractNumId w:val="20"/>
  </w:num>
  <w:num w:numId="34">
    <w:abstractNumId w:val="11"/>
  </w:num>
  <w:num w:numId="35">
    <w:abstractNumId w:val="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6B0"/>
    <w:rsid w:val="000124AD"/>
    <w:rsid w:val="00017379"/>
    <w:rsid w:val="00017B69"/>
    <w:rsid w:val="00040187"/>
    <w:rsid w:val="000428A5"/>
    <w:rsid w:val="00046FCC"/>
    <w:rsid w:val="000519D9"/>
    <w:rsid w:val="00057C94"/>
    <w:rsid w:val="00082689"/>
    <w:rsid w:val="0008537A"/>
    <w:rsid w:val="00091C39"/>
    <w:rsid w:val="000B2C99"/>
    <w:rsid w:val="000C0CA8"/>
    <w:rsid w:val="000C1E9E"/>
    <w:rsid w:val="00115399"/>
    <w:rsid w:val="00122CD1"/>
    <w:rsid w:val="00131694"/>
    <w:rsid w:val="00140EC5"/>
    <w:rsid w:val="00143DAF"/>
    <w:rsid w:val="001454C1"/>
    <w:rsid w:val="00146753"/>
    <w:rsid w:val="00155C10"/>
    <w:rsid w:val="001807BA"/>
    <w:rsid w:val="001941E0"/>
    <w:rsid w:val="00197F10"/>
    <w:rsid w:val="00197F88"/>
    <w:rsid w:val="001B31B1"/>
    <w:rsid w:val="001B3382"/>
    <w:rsid w:val="001E202A"/>
    <w:rsid w:val="001E36CF"/>
    <w:rsid w:val="001F1BA4"/>
    <w:rsid w:val="001F272B"/>
    <w:rsid w:val="00204651"/>
    <w:rsid w:val="00221A67"/>
    <w:rsid w:val="00230879"/>
    <w:rsid w:val="00231133"/>
    <w:rsid w:val="00231361"/>
    <w:rsid w:val="00244903"/>
    <w:rsid w:val="002551F6"/>
    <w:rsid w:val="00256851"/>
    <w:rsid w:val="00260E04"/>
    <w:rsid w:val="002707EB"/>
    <w:rsid w:val="002716BC"/>
    <w:rsid w:val="0027736D"/>
    <w:rsid w:val="002A7CDE"/>
    <w:rsid w:val="002E1C8F"/>
    <w:rsid w:val="002F4CAE"/>
    <w:rsid w:val="00300382"/>
    <w:rsid w:val="00301562"/>
    <w:rsid w:val="00301CD6"/>
    <w:rsid w:val="003058D4"/>
    <w:rsid w:val="003126D7"/>
    <w:rsid w:val="0031511D"/>
    <w:rsid w:val="00337592"/>
    <w:rsid w:val="00342E41"/>
    <w:rsid w:val="003548A8"/>
    <w:rsid w:val="00366D3B"/>
    <w:rsid w:val="003701D7"/>
    <w:rsid w:val="003747E6"/>
    <w:rsid w:val="00374C98"/>
    <w:rsid w:val="00377B46"/>
    <w:rsid w:val="00392AA2"/>
    <w:rsid w:val="00396FBD"/>
    <w:rsid w:val="003A1C28"/>
    <w:rsid w:val="003B2E57"/>
    <w:rsid w:val="003B32FD"/>
    <w:rsid w:val="003E7F98"/>
    <w:rsid w:val="0040293A"/>
    <w:rsid w:val="00411E45"/>
    <w:rsid w:val="004154A6"/>
    <w:rsid w:val="004176B5"/>
    <w:rsid w:val="004333D7"/>
    <w:rsid w:val="00435847"/>
    <w:rsid w:val="0045051D"/>
    <w:rsid w:val="00453452"/>
    <w:rsid w:val="0045477B"/>
    <w:rsid w:val="0045506D"/>
    <w:rsid w:val="00461BBA"/>
    <w:rsid w:val="0047287C"/>
    <w:rsid w:val="004869E2"/>
    <w:rsid w:val="004A6238"/>
    <w:rsid w:val="004B1B3D"/>
    <w:rsid w:val="004B7CC9"/>
    <w:rsid w:val="004D28D9"/>
    <w:rsid w:val="004E21B2"/>
    <w:rsid w:val="004E4257"/>
    <w:rsid w:val="004E4671"/>
    <w:rsid w:val="004E4FB3"/>
    <w:rsid w:val="004F1729"/>
    <w:rsid w:val="004F3C79"/>
    <w:rsid w:val="00504364"/>
    <w:rsid w:val="00507C70"/>
    <w:rsid w:val="00546189"/>
    <w:rsid w:val="0056085B"/>
    <w:rsid w:val="00573798"/>
    <w:rsid w:val="005746B4"/>
    <w:rsid w:val="005802A5"/>
    <w:rsid w:val="0059008B"/>
    <w:rsid w:val="005A7F68"/>
    <w:rsid w:val="00603565"/>
    <w:rsid w:val="00624503"/>
    <w:rsid w:val="006257BE"/>
    <w:rsid w:val="006303FE"/>
    <w:rsid w:val="00632402"/>
    <w:rsid w:val="00633546"/>
    <w:rsid w:val="006538D1"/>
    <w:rsid w:val="00677AB3"/>
    <w:rsid w:val="006855DC"/>
    <w:rsid w:val="00695472"/>
    <w:rsid w:val="006B0293"/>
    <w:rsid w:val="006B0697"/>
    <w:rsid w:val="006D12B5"/>
    <w:rsid w:val="006D2B46"/>
    <w:rsid w:val="006E1FA9"/>
    <w:rsid w:val="006E420F"/>
    <w:rsid w:val="006E4943"/>
    <w:rsid w:val="006E56E2"/>
    <w:rsid w:val="006F2C35"/>
    <w:rsid w:val="006F52AC"/>
    <w:rsid w:val="006F7C66"/>
    <w:rsid w:val="007030B4"/>
    <w:rsid w:val="0071221D"/>
    <w:rsid w:val="00712222"/>
    <w:rsid w:val="007338F6"/>
    <w:rsid w:val="00745BA1"/>
    <w:rsid w:val="00763E8C"/>
    <w:rsid w:val="007743F6"/>
    <w:rsid w:val="00786839"/>
    <w:rsid w:val="00794AB5"/>
    <w:rsid w:val="007A1DE8"/>
    <w:rsid w:val="007A25FB"/>
    <w:rsid w:val="007C384E"/>
    <w:rsid w:val="007C771E"/>
    <w:rsid w:val="007D3F52"/>
    <w:rsid w:val="007F21C9"/>
    <w:rsid w:val="007F66DF"/>
    <w:rsid w:val="00814652"/>
    <w:rsid w:val="008243D9"/>
    <w:rsid w:val="00832CA3"/>
    <w:rsid w:val="00847925"/>
    <w:rsid w:val="00864BDA"/>
    <w:rsid w:val="0089397F"/>
    <w:rsid w:val="008970B7"/>
    <w:rsid w:val="008C6C9D"/>
    <w:rsid w:val="008D076A"/>
    <w:rsid w:val="008E1B0B"/>
    <w:rsid w:val="008E54CB"/>
    <w:rsid w:val="008E63E1"/>
    <w:rsid w:val="00922040"/>
    <w:rsid w:val="00933D29"/>
    <w:rsid w:val="00942852"/>
    <w:rsid w:val="00957EC4"/>
    <w:rsid w:val="0096482B"/>
    <w:rsid w:val="00984338"/>
    <w:rsid w:val="0099744F"/>
    <w:rsid w:val="009B19C8"/>
    <w:rsid w:val="009B2AFC"/>
    <w:rsid w:val="009E4CCA"/>
    <w:rsid w:val="009F47F5"/>
    <w:rsid w:val="009F7C32"/>
    <w:rsid w:val="00A05203"/>
    <w:rsid w:val="00A074DF"/>
    <w:rsid w:val="00A1101B"/>
    <w:rsid w:val="00A118D9"/>
    <w:rsid w:val="00A249D5"/>
    <w:rsid w:val="00A34D29"/>
    <w:rsid w:val="00A544E7"/>
    <w:rsid w:val="00A547F6"/>
    <w:rsid w:val="00A638EF"/>
    <w:rsid w:val="00A76598"/>
    <w:rsid w:val="00A97AD6"/>
    <w:rsid w:val="00AB79D7"/>
    <w:rsid w:val="00AE122E"/>
    <w:rsid w:val="00B035CF"/>
    <w:rsid w:val="00B07A6E"/>
    <w:rsid w:val="00B27011"/>
    <w:rsid w:val="00B27BA6"/>
    <w:rsid w:val="00B53316"/>
    <w:rsid w:val="00B54FED"/>
    <w:rsid w:val="00B67258"/>
    <w:rsid w:val="00B7545E"/>
    <w:rsid w:val="00B7662E"/>
    <w:rsid w:val="00B86237"/>
    <w:rsid w:val="00B871C5"/>
    <w:rsid w:val="00BA2DD2"/>
    <w:rsid w:val="00BA655E"/>
    <w:rsid w:val="00BB5444"/>
    <w:rsid w:val="00BE0ABE"/>
    <w:rsid w:val="00BE1BA1"/>
    <w:rsid w:val="00BE4660"/>
    <w:rsid w:val="00BF716D"/>
    <w:rsid w:val="00C10A61"/>
    <w:rsid w:val="00C15A35"/>
    <w:rsid w:val="00C639D5"/>
    <w:rsid w:val="00C72E31"/>
    <w:rsid w:val="00C74D6D"/>
    <w:rsid w:val="00C83B69"/>
    <w:rsid w:val="00C9278C"/>
    <w:rsid w:val="00CA52C8"/>
    <w:rsid w:val="00CB3400"/>
    <w:rsid w:val="00CB35CA"/>
    <w:rsid w:val="00CB6BCB"/>
    <w:rsid w:val="00CB7585"/>
    <w:rsid w:val="00CB7C96"/>
    <w:rsid w:val="00CB7DE2"/>
    <w:rsid w:val="00CC42BC"/>
    <w:rsid w:val="00CC65DA"/>
    <w:rsid w:val="00CC74AC"/>
    <w:rsid w:val="00CD179D"/>
    <w:rsid w:val="00CD73B4"/>
    <w:rsid w:val="00CE57FF"/>
    <w:rsid w:val="00CE74E9"/>
    <w:rsid w:val="00CF2E23"/>
    <w:rsid w:val="00CF7343"/>
    <w:rsid w:val="00D06765"/>
    <w:rsid w:val="00D234F3"/>
    <w:rsid w:val="00D245E0"/>
    <w:rsid w:val="00D44850"/>
    <w:rsid w:val="00D70075"/>
    <w:rsid w:val="00DA2A6D"/>
    <w:rsid w:val="00DC35B0"/>
    <w:rsid w:val="00DC363E"/>
    <w:rsid w:val="00DE6B7D"/>
    <w:rsid w:val="00DF263C"/>
    <w:rsid w:val="00DF70D4"/>
    <w:rsid w:val="00E001BB"/>
    <w:rsid w:val="00E02AEB"/>
    <w:rsid w:val="00E040F3"/>
    <w:rsid w:val="00E0585B"/>
    <w:rsid w:val="00E079D1"/>
    <w:rsid w:val="00E230B3"/>
    <w:rsid w:val="00E37597"/>
    <w:rsid w:val="00E40912"/>
    <w:rsid w:val="00E66AD0"/>
    <w:rsid w:val="00E72539"/>
    <w:rsid w:val="00E801A1"/>
    <w:rsid w:val="00E826E3"/>
    <w:rsid w:val="00E84BC1"/>
    <w:rsid w:val="00E86F10"/>
    <w:rsid w:val="00E9483A"/>
    <w:rsid w:val="00E95D0C"/>
    <w:rsid w:val="00EB2C2B"/>
    <w:rsid w:val="00EB3D4D"/>
    <w:rsid w:val="00EB5EB5"/>
    <w:rsid w:val="00ED0B09"/>
    <w:rsid w:val="00ED3BC1"/>
    <w:rsid w:val="00EF6C6E"/>
    <w:rsid w:val="00F028AF"/>
    <w:rsid w:val="00F32736"/>
    <w:rsid w:val="00F33682"/>
    <w:rsid w:val="00F340F2"/>
    <w:rsid w:val="00F5168A"/>
    <w:rsid w:val="00F53DBB"/>
    <w:rsid w:val="00F6566C"/>
    <w:rsid w:val="00F776C1"/>
    <w:rsid w:val="00F82565"/>
    <w:rsid w:val="00F934ED"/>
    <w:rsid w:val="00F9454F"/>
    <w:rsid w:val="00F9783F"/>
    <w:rsid w:val="00F97965"/>
    <w:rsid w:val="00FA2327"/>
    <w:rsid w:val="00FB3FFD"/>
    <w:rsid w:val="00FC1F39"/>
    <w:rsid w:val="00FC3EA1"/>
    <w:rsid w:val="00FD565F"/>
    <w:rsid w:val="00F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1A3D3"/>
  <w15:docId w15:val="{E6DF7667-997B-4863-A6D0-B8D6609E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9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Minh Đức</cp:lastModifiedBy>
  <cp:revision>226</cp:revision>
  <cp:lastPrinted>2000-10-31T04:37:00Z</cp:lastPrinted>
  <dcterms:created xsi:type="dcterms:W3CDTF">2013-10-13T11:06:00Z</dcterms:created>
  <dcterms:modified xsi:type="dcterms:W3CDTF">2020-06-06T19:02:00Z</dcterms:modified>
</cp:coreProperties>
</file>