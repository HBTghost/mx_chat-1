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0E40C" w14:textId="77777777" w:rsidR="003548A8" w:rsidRDefault="003548A8" w:rsidP="003548A8">
      <w:pPr>
        <w:rPr>
          <w:lang w:val="en-US"/>
        </w:rPr>
      </w:pPr>
    </w:p>
    <w:p w14:paraId="0C197FF9" w14:textId="77777777" w:rsidR="00301562" w:rsidRDefault="00301562" w:rsidP="003548A8">
      <w:pPr>
        <w:rPr>
          <w:lang w:val="en-US"/>
        </w:rPr>
      </w:pPr>
    </w:p>
    <w:p w14:paraId="494F1E3E" w14:textId="77777777" w:rsidR="00301562" w:rsidRDefault="00301562" w:rsidP="003548A8">
      <w:pPr>
        <w:rPr>
          <w:lang w:val="en-US"/>
        </w:rPr>
      </w:pPr>
    </w:p>
    <w:p w14:paraId="7B47FF7F" w14:textId="77777777" w:rsidR="00301562" w:rsidRDefault="00301562" w:rsidP="003548A8">
      <w:pPr>
        <w:rPr>
          <w:lang w:val="en-US"/>
        </w:rPr>
      </w:pPr>
    </w:p>
    <w:p w14:paraId="14219636" w14:textId="77777777" w:rsidR="00301562" w:rsidRDefault="00301562" w:rsidP="003548A8">
      <w:pPr>
        <w:rPr>
          <w:lang w:val="en-US"/>
        </w:rPr>
      </w:pPr>
    </w:p>
    <w:p w14:paraId="678C5ED2" w14:textId="77777777" w:rsidR="00301562" w:rsidRDefault="00301562" w:rsidP="003548A8">
      <w:pPr>
        <w:rPr>
          <w:lang w:val="en-US"/>
        </w:rPr>
      </w:pPr>
    </w:p>
    <w:p w14:paraId="0F1E89E4" w14:textId="77777777" w:rsidR="00301562" w:rsidRDefault="00301562" w:rsidP="003548A8">
      <w:pPr>
        <w:rPr>
          <w:lang w:val="en-US"/>
        </w:rPr>
      </w:pPr>
    </w:p>
    <w:p w14:paraId="219C9D03" w14:textId="77777777" w:rsidR="003548A8" w:rsidRPr="003548A8" w:rsidRDefault="003548A8" w:rsidP="003548A8">
      <w:pPr>
        <w:rPr>
          <w:lang w:val="en-US"/>
        </w:rPr>
      </w:pPr>
    </w:p>
    <w:p w14:paraId="104043E0" w14:textId="77777777" w:rsidR="00D234F3" w:rsidRDefault="00A23833" w:rsidP="007A1DE8">
      <w:pPr>
        <w:pStyle w:val="Title"/>
        <w:jc w:val="right"/>
        <w:rPr>
          <w:lang w:val="en-US"/>
        </w:rPr>
      </w:pPr>
      <w:r>
        <w:rPr>
          <w:lang w:val="en-US"/>
        </w:rPr>
        <w:t>Mô hình Use case</w:t>
      </w:r>
      <w:r w:rsidR="007A1DE8">
        <w:rPr>
          <w:lang w:val="en-US"/>
        </w:rPr>
        <w:t xml:space="preserve"> </w:t>
      </w:r>
      <w:r w:rsidR="00DC363E" w:rsidRPr="00DC363E">
        <w:rPr>
          <w:color w:val="0000FF"/>
          <w:lang w:val="en-US"/>
        </w:rPr>
        <w:t>&lt;</w:t>
      </w:r>
      <w:r w:rsidR="003548A8" w:rsidRPr="003548A8">
        <w:rPr>
          <w:color w:val="0000FF"/>
          <w:lang w:val="en-US"/>
        </w:rPr>
        <w:t>Tên đề tài</w:t>
      </w:r>
      <w:r w:rsidR="00DC363E">
        <w:rPr>
          <w:color w:val="0000FF"/>
          <w:lang w:val="en-US"/>
        </w:rPr>
        <w:t>&gt;</w:t>
      </w:r>
    </w:p>
    <w:p w14:paraId="0C789C4E" w14:textId="77777777" w:rsidR="007A1DE8" w:rsidRPr="007A1DE8" w:rsidRDefault="007A1DE8" w:rsidP="007A1DE8">
      <w:pPr>
        <w:rPr>
          <w:lang w:val="en-US"/>
        </w:rPr>
      </w:pPr>
    </w:p>
    <w:p w14:paraId="0A110B18" w14:textId="777777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&lt;x</w:t>
      </w:r>
      <w:r w:rsidR="003548A8" w:rsidRPr="003548A8">
        <w:rPr>
          <w:rFonts w:ascii="Arial" w:hAnsi="Arial"/>
          <w:color w:val="0000FF"/>
          <w:sz w:val="34"/>
          <w:szCs w:val="30"/>
          <w:lang w:val="en-US"/>
        </w:rPr>
        <w:t>.y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&gt;</w:t>
      </w:r>
    </w:p>
    <w:p w14:paraId="4AE35862" w14:textId="77777777" w:rsidR="00D234F3" w:rsidRDefault="00D234F3">
      <w:pPr>
        <w:pStyle w:val="Title"/>
        <w:jc w:val="both"/>
        <w:rPr>
          <w:lang w:val="en-US"/>
        </w:rPr>
      </w:pPr>
    </w:p>
    <w:p w14:paraId="0EC27814" w14:textId="77777777" w:rsidR="003548A8" w:rsidRDefault="003548A8" w:rsidP="003548A8">
      <w:pPr>
        <w:rPr>
          <w:lang w:val="en-US"/>
        </w:rPr>
      </w:pPr>
    </w:p>
    <w:p w14:paraId="55854DE3" w14:textId="77777777" w:rsidR="00301562" w:rsidRDefault="00301562" w:rsidP="003548A8">
      <w:pPr>
        <w:rPr>
          <w:lang w:val="en-US"/>
        </w:rPr>
      </w:pPr>
    </w:p>
    <w:p w14:paraId="7609E743" w14:textId="77777777" w:rsidR="00301562" w:rsidRDefault="00301562" w:rsidP="003548A8">
      <w:pPr>
        <w:rPr>
          <w:lang w:val="en-US"/>
        </w:rPr>
      </w:pPr>
    </w:p>
    <w:p w14:paraId="74F9E175" w14:textId="77777777" w:rsidR="00301562" w:rsidRDefault="00301562" w:rsidP="003548A8">
      <w:pPr>
        <w:rPr>
          <w:lang w:val="en-US"/>
        </w:rPr>
      </w:pPr>
    </w:p>
    <w:p w14:paraId="314B49E7" w14:textId="77777777" w:rsidR="00301562" w:rsidRDefault="00301562" w:rsidP="003548A8">
      <w:pPr>
        <w:rPr>
          <w:lang w:val="en-US"/>
        </w:rPr>
      </w:pPr>
    </w:p>
    <w:p w14:paraId="305EFB42" w14:textId="77777777" w:rsidR="00301562" w:rsidRDefault="00301562" w:rsidP="003548A8">
      <w:pPr>
        <w:rPr>
          <w:lang w:val="en-US"/>
        </w:rPr>
      </w:pPr>
    </w:p>
    <w:p w14:paraId="46D9F2BC" w14:textId="77777777" w:rsidR="00301562" w:rsidRDefault="00301562" w:rsidP="003548A8">
      <w:pPr>
        <w:rPr>
          <w:lang w:val="en-US"/>
        </w:rPr>
      </w:pPr>
    </w:p>
    <w:p w14:paraId="3241F562" w14:textId="77777777" w:rsidR="00301562" w:rsidRDefault="00301562" w:rsidP="003548A8">
      <w:pPr>
        <w:rPr>
          <w:lang w:val="en-US"/>
        </w:rPr>
      </w:pPr>
    </w:p>
    <w:p w14:paraId="276F7756" w14:textId="77777777" w:rsidR="00301562" w:rsidRDefault="00301562" w:rsidP="003548A8">
      <w:pPr>
        <w:rPr>
          <w:lang w:val="en-US"/>
        </w:rPr>
      </w:pPr>
    </w:p>
    <w:p w14:paraId="7A41E3B3" w14:textId="77777777" w:rsidR="003548A8" w:rsidRDefault="003548A8" w:rsidP="003548A8">
      <w:pPr>
        <w:rPr>
          <w:lang w:val="en-US"/>
        </w:rPr>
      </w:pPr>
    </w:p>
    <w:p w14:paraId="4CC9327A" w14:textId="77777777" w:rsidR="003548A8" w:rsidRDefault="003548A8" w:rsidP="003548A8">
      <w:pPr>
        <w:rPr>
          <w:lang w:val="en-US"/>
        </w:rPr>
      </w:pPr>
    </w:p>
    <w:p w14:paraId="5DA25440" w14:textId="77777777" w:rsidR="003548A8" w:rsidRDefault="003548A8" w:rsidP="003548A8">
      <w:pPr>
        <w:rPr>
          <w:lang w:val="en-US"/>
        </w:rPr>
      </w:pPr>
    </w:p>
    <w:p w14:paraId="3787049A" w14:textId="77777777" w:rsidR="003548A8" w:rsidRDefault="003548A8" w:rsidP="003548A8">
      <w:pPr>
        <w:rPr>
          <w:lang w:val="en-US"/>
        </w:rPr>
      </w:pPr>
    </w:p>
    <w:p w14:paraId="51C84A42" w14:textId="77777777" w:rsidR="003548A8" w:rsidRDefault="003548A8" w:rsidP="003548A8">
      <w:pPr>
        <w:rPr>
          <w:lang w:val="en-US"/>
        </w:rPr>
      </w:pPr>
    </w:p>
    <w:p w14:paraId="0BD5964E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788CB374" w14:textId="77777777" w:rsidR="0061464B" w:rsidRPr="00204651" w:rsidRDefault="0061464B" w:rsidP="0061464B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18127004 – Nguyễn Vũ Thu Hiền</w:t>
      </w:r>
    </w:p>
    <w:p w14:paraId="48CD5689" w14:textId="77777777" w:rsidR="0061464B" w:rsidRPr="003548A8" w:rsidRDefault="0061464B" w:rsidP="0061464B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18127027 – Trần Minh Đức </w:t>
      </w:r>
    </w:p>
    <w:p w14:paraId="087DA71B" w14:textId="77777777" w:rsidR="0061464B" w:rsidRPr="003548A8" w:rsidRDefault="0061464B" w:rsidP="0061464B">
      <w:pPr>
        <w:jc w:val="center"/>
        <w:rPr>
          <w:sz w:val="30"/>
          <w:szCs w:val="30"/>
          <w:lang w:val="en-US"/>
        </w:rPr>
        <w:sectPr w:rsidR="0061464B" w:rsidRPr="003548A8" w:rsidSect="0030156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18127208 – Ngô Thanh Phương Thái</w:t>
      </w:r>
    </w:p>
    <w:p w14:paraId="6DDE0789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79D4143E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54F5233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989E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D4F9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355C7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EB225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6746572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4AC80" w14:textId="77777777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dd/mm/yyyy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A9B31" w14:textId="77777777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x.y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087D5" w14:textId="77777777" w:rsidR="00E95D0C" w:rsidRPr="0037628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&lt;mô tả phiên bản tài liệu&gt;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7D8D6" w14:textId="77777777" w:rsidR="00E95D0C" w:rsidRPr="003548A8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 người thực hiện&gt;</w:t>
            </w:r>
          </w:p>
        </w:tc>
      </w:tr>
      <w:tr w:rsidR="00E95D0C" w:rsidRPr="007A1DE8" w14:paraId="3C9E2F7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9F24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0140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C93D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0E71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4134DAE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0382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7326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51AB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DD58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25F394C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FBC3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48F6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F35B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BB32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0C9FCBC6" w14:textId="77777777" w:rsidR="00A23833" w:rsidRDefault="00A23833" w:rsidP="0031511D">
      <w:pPr>
        <w:pStyle w:val="Title"/>
        <w:rPr>
          <w:lang w:val="en-US"/>
        </w:rPr>
      </w:pPr>
    </w:p>
    <w:p w14:paraId="69591BDB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1A8E91DA" w14:textId="77777777"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6A7E243F" w14:textId="77777777" w:rsidR="0060493B" w:rsidRPr="008D3541" w:rsidRDefault="003D3D6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04416CBE" w14:textId="77777777" w:rsidR="0060493B" w:rsidRPr="008D3541" w:rsidRDefault="003D3D6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5CF55F0F" w14:textId="77777777" w:rsidR="0060493B" w:rsidRPr="008D3541" w:rsidRDefault="003D3D6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4C4C9877" w14:textId="77777777" w:rsidR="0060493B" w:rsidRPr="008D3541" w:rsidRDefault="003D3D6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3181FB27" w14:textId="77777777"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369450773"/>
      <w:r>
        <w:rPr>
          <w:lang w:val="en-US"/>
        </w:rPr>
        <w:t xml:space="preserve">Sơ đồ </w:t>
      </w:r>
      <w:r>
        <w:t>Use-case</w:t>
      </w:r>
      <w:bookmarkEnd w:id="0"/>
    </w:p>
    <w:p w14:paraId="4E901EB4" w14:textId="729012B6" w:rsidR="00A23833" w:rsidRDefault="00076286" w:rsidP="00A23833">
      <w:pPr>
        <w:jc w:val="both"/>
      </w:pPr>
      <w:r w:rsidRPr="00076286">
        <w:rPr>
          <w:noProof/>
        </w:rPr>
        <w:drawing>
          <wp:inline distT="0" distB="0" distL="0" distR="0" wp14:anchorId="1C2AB2BA" wp14:editId="022D10F8">
            <wp:extent cx="5732145" cy="51206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C54C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36945077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r>
        <w:rPr>
          <w:lang w:val="en-US"/>
        </w:rPr>
        <w:t>Danh sách các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7F4FB745" w14:textId="77777777" w:rsidTr="008D3541">
        <w:tc>
          <w:tcPr>
            <w:tcW w:w="763" w:type="dxa"/>
            <w:shd w:val="clear" w:color="auto" w:fill="auto"/>
          </w:tcPr>
          <w:p w14:paraId="5AFBA948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039A2399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14:paraId="4B546266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14:paraId="29B4F9DF" w14:textId="77777777" w:rsidTr="008D3541">
        <w:tc>
          <w:tcPr>
            <w:tcW w:w="763" w:type="dxa"/>
            <w:shd w:val="clear" w:color="auto" w:fill="auto"/>
          </w:tcPr>
          <w:p w14:paraId="3036D890" w14:textId="7FC77091" w:rsidR="00A23833" w:rsidRPr="008D3541" w:rsidRDefault="00096560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431EE7F3" w14:textId="4BCA83FA" w:rsidR="00A23833" w:rsidRPr="008D3541" w:rsidRDefault="00096560" w:rsidP="008D3541">
            <w:pPr>
              <w:rPr>
                <w:lang w:val="en-US"/>
              </w:rPr>
            </w:pPr>
            <w:r>
              <w:rPr>
                <w:lang w:val="en-US"/>
              </w:rPr>
              <w:t>Người sử dụng Client</w:t>
            </w:r>
          </w:p>
        </w:tc>
        <w:tc>
          <w:tcPr>
            <w:tcW w:w="5651" w:type="dxa"/>
            <w:shd w:val="clear" w:color="auto" w:fill="auto"/>
          </w:tcPr>
          <w:p w14:paraId="13B534BD" w14:textId="0B0B14BF" w:rsidR="00A23833" w:rsidRPr="008D3541" w:rsidRDefault="00576F4C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Ngưởi sử dụng tính năng </w:t>
            </w:r>
            <w:r w:rsidR="009217DC">
              <w:rPr>
                <w:lang w:val="en-US"/>
              </w:rPr>
              <w:t>trong client</w:t>
            </w:r>
          </w:p>
        </w:tc>
      </w:tr>
      <w:tr w:rsidR="00A23833" w:rsidRPr="008D3541" w14:paraId="050C35EA" w14:textId="77777777" w:rsidTr="008D3541">
        <w:tc>
          <w:tcPr>
            <w:tcW w:w="763" w:type="dxa"/>
            <w:shd w:val="clear" w:color="auto" w:fill="auto"/>
          </w:tcPr>
          <w:p w14:paraId="1EE2B73B" w14:textId="4327A506" w:rsidR="00A23833" w:rsidRPr="008D3541" w:rsidRDefault="009217DC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7A9C1664" w14:textId="0FEAAB07" w:rsidR="00A23833" w:rsidRPr="008D3541" w:rsidRDefault="009217DC" w:rsidP="008D3541">
            <w:pPr>
              <w:rPr>
                <w:lang w:val="en-US"/>
              </w:rPr>
            </w:pPr>
            <w:r>
              <w:rPr>
                <w:lang w:val="en-US"/>
              </w:rPr>
              <w:t>Người quản trị Admin</w:t>
            </w:r>
          </w:p>
        </w:tc>
        <w:tc>
          <w:tcPr>
            <w:tcW w:w="5651" w:type="dxa"/>
            <w:shd w:val="clear" w:color="auto" w:fill="auto"/>
          </w:tcPr>
          <w:p w14:paraId="5113F0DD" w14:textId="37DCD395" w:rsidR="00A23833" w:rsidRPr="008D3541" w:rsidRDefault="00D2229B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hoạt động</w:t>
            </w:r>
            <w:r w:rsidR="00E94366">
              <w:rPr>
                <w:lang w:val="en-US"/>
              </w:rPr>
              <w:t xml:space="preserve"> trên server</w:t>
            </w:r>
          </w:p>
        </w:tc>
      </w:tr>
    </w:tbl>
    <w:p w14:paraId="407D0D80" w14:textId="77777777" w:rsidR="00A23833" w:rsidRDefault="00A23833" w:rsidP="00A23833">
      <w:pPr>
        <w:pStyle w:val="BodyText"/>
        <w:rPr>
          <w:lang w:val="en-US"/>
        </w:rPr>
      </w:pPr>
    </w:p>
    <w:p w14:paraId="187BC9E2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369450775"/>
      <w:r>
        <w:rPr>
          <w:lang w:val="en-US"/>
        </w:rPr>
        <w:t>Danh sách các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5A270FF0" w14:textId="77777777" w:rsidTr="008D3541">
        <w:tc>
          <w:tcPr>
            <w:tcW w:w="763" w:type="dxa"/>
            <w:shd w:val="clear" w:color="auto" w:fill="auto"/>
          </w:tcPr>
          <w:p w14:paraId="5FFCA988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7B00BCB7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14:paraId="6654B16A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14:paraId="65DFC7D4" w14:textId="77777777" w:rsidTr="008D3541">
        <w:tc>
          <w:tcPr>
            <w:tcW w:w="763" w:type="dxa"/>
            <w:shd w:val="clear" w:color="auto" w:fill="auto"/>
          </w:tcPr>
          <w:p w14:paraId="279B61A0" w14:textId="0B346B88" w:rsidR="00A23833" w:rsidRPr="008D3541" w:rsidRDefault="0095582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0EFCFF22" w14:textId="6E036DED" w:rsidR="00A23833" w:rsidRPr="008D3541" w:rsidRDefault="00955827" w:rsidP="008D3541">
            <w:pPr>
              <w:rPr>
                <w:lang w:val="en-US"/>
              </w:rPr>
            </w:pPr>
            <w:r>
              <w:rPr>
                <w:lang w:val="en-US"/>
              </w:rPr>
              <w:t>Cấu hình client với địa chỉ server</w:t>
            </w:r>
          </w:p>
        </w:tc>
        <w:tc>
          <w:tcPr>
            <w:tcW w:w="5651" w:type="dxa"/>
            <w:shd w:val="clear" w:color="auto" w:fill="auto"/>
          </w:tcPr>
          <w:p w14:paraId="1AD4842F" w14:textId="3E4A1DEC" w:rsidR="00A23833" w:rsidRPr="008D3541" w:rsidRDefault="00EC7BFC" w:rsidP="008D3541">
            <w:pPr>
              <w:rPr>
                <w:lang w:val="en-US"/>
              </w:rPr>
            </w:pPr>
            <w:r>
              <w:rPr>
                <w:lang w:val="en-US"/>
              </w:rPr>
              <w:t>Cho phép người dùng cấu hình các cài đặt kết nối với server</w:t>
            </w:r>
          </w:p>
        </w:tc>
      </w:tr>
      <w:tr w:rsidR="00A23833" w:rsidRPr="008D3541" w14:paraId="775ABB9A" w14:textId="77777777" w:rsidTr="008D3541">
        <w:tc>
          <w:tcPr>
            <w:tcW w:w="763" w:type="dxa"/>
            <w:shd w:val="clear" w:color="auto" w:fill="auto"/>
          </w:tcPr>
          <w:p w14:paraId="5501F82A" w14:textId="0FC70614" w:rsidR="00A23833" w:rsidRPr="008D3541" w:rsidRDefault="00C71782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479A4F87" w14:textId="6B9A28CC" w:rsidR="00A23833" w:rsidRPr="008D3541" w:rsidRDefault="00C71782" w:rsidP="008D3541">
            <w:pPr>
              <w:rPr>
                <w:lang w:val="en-US"/>
              </w:rPr>
            </w:pPr>
            <w:r>
              <w:rPr>
                <w:lang w:val="en-US"/>
              </w:rPr>
              <w:t>Xem hội thoại đã chat</w:t>
            </w:r>
          </w:p>
        </w:tc>
        <w:tc>
          <w:tcPr>
            <w:tcW w:w="5651" w:type="dxa"/>
            <w:shd w:val="clear" w:color="auto" w:fill="auto"/>
          </w:tcPr>
          <w:p w14:paraId="05E9D9F2" w14:textId="3F37F9CC" w:rsidR="00A23833" w:rsidRPr="008D3541" w:rsidRDefault="00C71782" w:rsidP="008D3541">
            <w:pPr>
              <w:rPr>
                <w:lang w:val="en-US"/>
              </w:rPr>
            </w:pPr>
            <w:r>
              <w:rPr>
                <w:lang w:val="en-US"/>
              </w:rPr>
              <w:t>Tải các nội dung hội thoại đã chat từ người sử dụng</w:t>
            </w:r>
          </w:p>
        </w:tc>
      </w:tr>
      <w:tr w:rsidR="00C71782" w:rsidRPr="008D3541" w14:paraId="22878147" w14:textId="77777777" w:rsidTr="008D3541">
        <w:tc>
          <w:tcPr>
            <w:tcW w:w="763" w:type="dxa"/>
            <w:shd w:val="clear" w:color="auto" w:fill="auto"/>
          </w:tcPr>
          <w:p w14:paraId="5AE98F0E" w14:textId="7C9BD76A" w:rsidR="00C71782" w:rsidRDefault="00FE03B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4D21F369" w14:textId="5CF965E3" w:rsidR="00C71782" w:rsidRDefault="000E0A9F" w:rsidP="008D3541">
            <w:pPr>
              <w:rPr>
                <w:lang w:val="en-US"/>
              </w:rPr>
            </w:pPr>
            <w:r>
              <w:rPr>
                <w:lang w:val="en-US"/>
              </w:rPr>
              <w:t>Xoá hội thoại</w:t>
            </w:r>
          </w:p>
        </w:tc>
        <w:tc>
          <w:tcPr>
            <w:tcW w:w="5651" w:type="dxa"/>
            <w:shd w:val="clear" w:color="auto" w:fill="auto"/>
          </w:tcPr>
          <w:p w14:paraId="2A83EF7E" w14:textId="66094A39" w:rsidR="00C71782" w:rsidRDefault="000E0A9F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Xoá </w:t>
            </w:r>
            <w:r w:rsidR="009251F4">
              <w:rPr>
                <w:lang w:val="en-US"/>
              </w:rPr>
              <w:t>dữ liệu hội thoại đã lưu</w:t>
            </w:r>
          </w:p>
        </w:tc>
      </w:tr>
      <w:tr w:rsidR="004F53C0" w:rsidRPr="008D3541" w14:paraId="304A9C9A" w14:textId="77777777" w:rsidTr="008D3541">
        <w:tc>
          <w:tcPr>
            <w:tcW w:w="763" w:type="dxa"/>
            <w:shd w:val="clear" w:color="auto" w:fill="auto"/>
          </w:tcPr>
          <w:p w14:paraId="113C2E0D" w14:textId="4B3A4C59" w:rsidR="004F53C0" w:rsidRDefault="007D662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4CBF5382" w14:textId="3BC213DD" w:rsidR="004F53C0" w:rsidRDefault="007D662B" w:rsidP="008D3541">
            <w:pPr>
              <w:rPr>
                <w:lang w:val="en-US"/>
              </w:rPr>
            </w:pPr>
            <w:r>
              <w:rPr>
                <w:lang w:val="en-US"/>
              </w:rPr>
              <w:t>Chat</w:t>
            </w:r>
            <w:r w:rsidR="00B75882">
              <w:rPr>
                <w:lang w:val="en-US"/>
              </w:rPr>
              <w:t xml:space="preserve"> riêng</w:t>
            </w:r>
          </w:p>
        </w:tc>
        <w:tc>
          <w:tcPr>
            <w:tcW w:w="5651" w:type="dxa"/>
            <w:shd w:val="clear" w:color="auto" w:fill="auto"/>
          </w:tcPr>
          <w:p w14:paraId="62F37133" w14:textId="10379A25" w:rsidR="004F53C0" w:rsidRDefault="005A20D8" w:rsidP="00B629F1">
            <w:pPr>
              <w:rPr>
                <w:lang w:val="en-US"/>
              </w:rPr>
            </w:pPr>
            <w:r>
              <w:rPr>
                <w:lang w:val="en-US"/>
              </w:rPr>
              <w:t>Cho phép người sử dụng tạo cuộc hội thoại riêng với 1 client khác</w:t>
            </w:r>
          </w:p>
        </w:tc>
      </w:tr>
      <w:tr w:rsidR="005A20D8" w:rsidRPr="008D3541" w14:paraId="41EC99FE" w14:textId="77777777" w:rsidTr="008D3541">
        <w:tc>
          <w:tcPr>
            <w:tcW w:w="763" w:type="dxa"/>
            <w:shd w:val="clear" w:color="auto" w:fill="auto"/>
          </w:tcPr>
          <w:p w14:paraId="154DFB46" w14:textId="2CDC7154" w:rsidR="005A20D8" w:rsidRDefault="005A20D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14:paraId="6BAD5663" w14:textId="04E277F5" w:rsidR="005A20D8" w:rsidRDefault="005A20D8" w:rsidP="008D3541">
            <w:pPr>
              <w:rPr>
                <w:lang w:val="en-US"/>
              </w:rPr>
            </w:pPr>
            <w:r>
              <w:rPr>
                <w:lang w:val="en-US"/>
              </w:rPr>
              <w:t>Chat nhóm</w:t>
            </w:r>
          </w:p>
        </w:tc>
        <w:tc>
          <w:tcPr>
            <w:tcW w:w="5651" w:type="dxa"/>
            <w:shd w:val="clear" w:color="auto" w:fill="auto"/>
          </w:tcPr>
          <w:p w14:paraId="73D80960" w14:textId="791C4D3B" w:rsidR="005A20D8" w:rsidRDefault="005A20D8" w:rsidP="00B629F1">
            <w:pPr>
              <w:rPr>
                <w:lang w:val="en-US"/>
              </w:rPr>
            </w:pPr>
            <w:r>
              <w:rPr>
                <w:lang w:val="en-US"/>
              </w:rPr>
              <w:t>Cho phép người sử dụng tạo hội thoại nhóm với nhiều client khác</w:t>
            </w:r>
          </w:p>
        </w:tc>
      </w:tr>
      <w:tr w:rsidR="005A20D8" w:rsidRPr="008D3541" w14:paraId="65E88903" w14:textId="77777777" w:rsidTr="008D3541">
        <w:tc>
          <w:tcPr>
            <w:tcW w:w="763" w:type="dxa"/>
            <w:shd w:val="clear" w:color="auto" w:fill="auto"/>
          </w:tcPr>
          <w:p w14:paraId="01DF44B4" w14:textId="14E3371C" w:rsidR="005A20D8" w:rsidRDefault="005A20D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3192" w:type="dxa"/>
            <w:shd w:val="clear" w:color="auto" w:fill="auto"/>
          </w:tcPr>
          <w:p w14:paraId="6D5B6CA1" w14:textId="12BD5A28" w:rsidR="005A20D8" w:rsidRDefault="005A20D8" w:rsidP="008D3541">
            <w:pPr>
              <w:rPr>
                <w:lang w:val="en-US"/>
              </w:rPr>
            </w:pPr>
            <w:r>
              <w:rPr>
                <w:lang w:val="en-US"/>
              </w:rPr>
              <w:t>Xem danh sách online</w:t>
            </w:r>
          </w:p>
        </w:tc>
        <w:tc>
          <w:tcPr>
            <w:tcW w:w="5651" w:type="dxa"/>
            <w:shd w:val="clear" w:color="auto" w:fill="auto"/>
          </w:tcPr>
          <w:p w14:paraId="67634204" w14:textId="564DA1FA" w:rsidR="00C641A1" w:rsidRDefault="005A20D8" w:rsidP="00B629F1">
            <w:pPr>
              <w:rPr>
                <w:lang w:val="en-US"/>
              </w:rPr>
            </w:pPr>
            <w:r>
              <w:rPr>
                <w:lang w:val="en-US"/>
              </w:rPr>
              <w:t xml:space="preserve">Xem các danh sách </w:t>
            </w:r>
            <w:r w:rsidR="00B55BAA">
              <w:rPr>
                <w:lang w:val="en-US"/>
              </w:rPr>
              <w:t xml:space="preserve">các client </w:t>
            </w:r>
            <w:r w:rsidR="00C641A1">
              <w:rPr>
                <w:lang w:val="en-US"/>
              </w:rPr>
              <w:t>đã đăng nhập có online trên hệ thống</w:t>
            </w:r>
          </w:p>
        </w:tc>
      </w:tr>
      <w:tr w:rsidR="00C641A1" w:rsidRPr="008D3541" w14:paraId="285AD998" w14:textId="77777777" w:rsidTr="008D3541">
        <w:tc>
          <w:tcPr>
            <w:tcW w:w="763" w:type="dxa"/>
            <w:shd w:val="clear" w:color="auto" w:fill="auto"/>
          </w:tcPr>
          <w:p w14:paraId="499FB045" w14:textId="405A53F7" w:rsidR="00C641A1" w:rsidRDefault="00C641A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14:paraId="0E3A1C6A" w14:textId="2FAFF7B9" w:rsidR="00C641A1" w:rsidRDefault="00C641A1" w:rsidP="008D3541">
            <w:pPr>
              <w:rPr>
                <w:lang w:val="en-US"/>
              </w:rPr>
            </w:pPr>
            <w:r>
              <w:rPr>
                <w:lang w:val="en-US"/>
              </w:rPr>
              <w:t>Chat tự huỷ</w:t>
            </w:r>
          </w:p>
        </w:tc>
        <w:tc>
          <w:tcPr>
            <w:tcW w:w="5651" w:type="dxa"/>
            <w:shd w:val="clear" w:color="auto" w:fill="auto"/>
          </w:tcPr>
          <w:p w14:paraId="6660BDB6" w14:textId="6130B951" w:rsidR="00C641A1" w:rsidRDefault="00506066" w:rsidP="00B629F1">
            <w:pPr>
              <w:rPr>
                <w:lang w:val="en-US"/>
              </w:rPr>
            </w:pPr>
            <w:r>
              <w:rPr>
                <w:lang w:val="en-US"/>
              </w:rPr>
              <w:t>Hệ thống sẽ tự xoá các dữ liệu đã gửi sau thời gian nhất định</w:t>
            </w:r>
          </w:p>
        </w:tc>
      </w:tr>
      <w:tr w:rsidR="00506066" w:rsidRPr="008D3541" w14:paraId="4D15E746" w14:textId="77777777" w:rsidTr="008D3541">
        <w:tc>
          <w:tcPr>
            <w:tcW w:w="763" w:type="dxa"/>
            <w:shd w:val="clear" w:color="auto" w:fill="auto"/>
          </w:tcPr>
          <w:p w14:paraId="16A1D224" w14:textId="5C563A66" w:rsidR="00506066" w:rsidRDefault="00506066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14:paraId="5907634D" w14:textId="7E0A6FF7" w:rsidR="00506066" w:rsidRDefault="00506066" w:rsidP="008D3541">
            <w:pPr>
              <w:rPr>
                <w:lang w:val="en-US"/>
              </w:rPr>
            </w:pPr>
            <w:r>
              <w:rPr>
                <w:lang w:val="en-US"/>
              </w:rPr>
              <w:t>Gửi file</w:t>
            </w:r>
          </w:p>
        </w:tc>
        <w:tc>
          <w:tcPr>
            <w:tcW w:w="5651" w:type="dxa"/>
            <w:shd w:val="clear" w:color="auto" w:fill="auto"/>
          </w:tcPr>
          <w:p w14:paraId="0B7971F8" w14:textId="64F5AF65" w:rsidR="00506066" w:rsidRDefault="00506066" w:rsidP="00B629F1">
            <w:pPr>
              <w:rPr>
                <w:lang w:val="en-US"/>
              </w:rPr>
            </w:pPr>
            <w:r>
              <w:rPr>
                <w:lang w:val="en-US"/>
              </w:rPr>
              <w:t>Cho phép người sử dụng có thể gửi file cho client khác thông qua server</w:t>
            </w:r>
          </w:p>
        </w:tc>
      </w:tr>
      <w:tr w:rsidR="00506066" w:rsidRPr="008D3541" w14:paraId="1A0E15E6" w14:textId="77777777" w:rsidTr="008D3541">
        <w:tc>
          <w:tcPr>
            <w:tcW w:w="763" w:type="dxa"/>
            <w:shd w:val="clear" w:color="auto" w:fill="auto"/>
          </w:tcPr>
          <w:p w14:paraId="03B11993" w14:textId="296AC60A" w:rsidR="00506066" w:rsidRDefault="00506066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14:paraId="3C2ED101" w14:textId="1490E0D6" w:rsidR="00506066" w:rsidRDefault="00506066" w:rsidP="008D3541">
            <w:pPr>
              <w:rPr>
                <w:lang w:val="en-US"/>
              </w:rPr>
            </w:pPr>
            <w:r>
              <w:rPr>
                <w:lang w:val="en-US"/>
              </w:rPr>
              <w:t>Cấu hình server</w:t>
            </w:r>
          </w:p>
        </w:tc>
        <w:tc>
          <w:tcPr>
            <w:tcW w:w="5651" w:type="dxa"/>
            <w:shd w:val="clear" w:color="auto" w:fill="auto"/>
          </w:tcPr>
          <w:p w14:paraId="6B14DA78" w14:textId="6BB82958" w:rsidR="00506066" w:rsidRDefault="00506066" w:rsidP="00B629F1">
            <w:pPr>
              <w:rPr>
                <w:lang w:val="en-US"/>
              </w:rPr>
            </w:pPr>
            <w:r>
              <w:rPr>
                <w:lang w:val="en-US"/>
              </w:rPr>
              <w:t>Cho phép Admin có thể cấu hình các thông số ip listen, port cho server</w:t>
            </w:r>
          </w:p>
        </w:tc>
      </w:tr>
      <w:tr w:rsidR="00506066" w:rsidRPr="008D3541" w14:paraId="334FE995" w14:textId="77777777" w:rsidTr="008D3541">
        <w:tc>
          <w:tcPr>
            <w:tcW w:w="763" w:type="dxa"/>
            <w:shd w:val="clear" w:color="auto" w:fill="auto"/>
          </w:tcPr>
          <w:p w14:paraId="15A95F35" w14:textId="4C84A722" w:rsidR="00506066" w:rsidRDefault="00506066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14:paraId="1DB63585" w14:textId="74166AC8" w:rsidR="00506066" w:rsidRDefault="00506066" w:rsidP="008D3541">
            <w:pPr>
              <w:rPr>
                <w:lang w:val="en-US"/>
              </w:rPr>
            </w:pPr>
            <w:r>
              <w:rPr>
                <w:lang w:val="en-US"/>
              </w:rPr>
              <w:t>Xem log</w:t>
            </w:r>
          </w:p>
        </w:tc>
        <w:tc>
          <w:tcPr>
            <w:tcW w:w="5651" w:type="dxa"/>
            <w:shd w:val="clear" w:color="auto" w:fill="auto"/>
          </w:tcPr>
          <w:p w14:paraId="722FEACF" w14:textId="33F84871" w:rsidR="00506066" w:rsidRDefault="00506066" w:rsidP="00B629F1">
            <w:pPr>
              <w:rPr>
                <w:lang w:val="en-US"/>
              </w:rPr>
            </w:pPr>
            <w:r>
              <w:rPr>
                <w:lang w:val="en-US"/>
              </w:rPr>
              <w:t xml:space="preserve">Cho phép Admin có thể xem log thông qua </w:t>
            </w:r>
            <w:r w:rsidR="00085395">
              <w:rPr>
                <w:lang w:val="en-US"/>
              </w:rPr>
              <w:t xml:space="preserve">file hoặc log trực tiếp </w:t>
            </w:r>
            <w:r w:rsidR="00BD2270">
              <w:rPr>
                <w:lang w:val="en-US"/>
              </w:rPr>
              <w:t xml:space="preserve">trên Server.exe </w:t>
            </w:r>
          </w:p>
        </w:tc>
      </w:tr>
    </w:tbl>
    <w:p w14:paraId="6EDC06F7" w14:textId="77777777" w:rsidR="00A23833" w:rsidRDefault="00A23833" w:rsidP="00A23833">
      <w:pPr>
        <w:rPr>
          <w:lang w:val="en-US"/>
        </w:rPr>
      </w:pPr>
    </w:p>
    <w:p w14:paraId="0A043409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369450776"/>
      <w:r>
        <w:rPr>
          <w:lang w:val="en-US"/>
        </w:rPr>
        <w:t xml:space="preserve">Đặc tả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14:paraId="4804A956" w14:textId="715F5BCF" w:rsidR="00A23833" w:rsidRPr="0037628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9" w:name="_Toc369450777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 w:rsidR="00AF2127">
        <w:rPr>
          <w:color w:val="0000FF"/>
          <w:lang w:val="en-US"/>
        </w:rPr>
        <w:t>Cấu hình địa chỉ Server</w:t>
      </w:r>
      <w:r w:rsidRPr="0037628A">
        <w:rPr>
          <w:color w:val="0000FF"/>
          <w:lang w:val="en-US"/>
        </w:rPr>
        <w:t>”</w:t>
      </w:r>
      <w:bookmarkEnd w:id="9"/>
    </w:p>
    <w:p w14:paraId="0928E4AD" w14:textId="20EED16E" w:rsidR="00EF27E2" w:rsidRDefault="00A23833" w:rsidP="00EF27E2">
      <w:pPr>
        <w:pStyle w:val="Heading3"/>
        <w:spacing w:line="360" w:lineRule="auto"/>
        <w:jc w:val="both"/>
      </w:pPr>
      <w:r>
        <w:t>Tóm tắt</w:t>
      </w:r>
    </w:p>
    <w:p w14:paraId="04E523A2" w14:textId="477F7348" w:rsidR="00EF27E2" w:rsidRPr="00EF27E2" w:rsidRDefault="00EF27E2" w:rsidP="00EF27E2">
      <w:pPr>
        <w:ind w:left="720"/>
        <w:rPr>
          <w:lang w:val="en-US"/>
        </w:rPr>
      </w:pPr>
      <w:r>
        <w:rPr>
          <w:lang w:val="en-US"/>
        </w:rPr>
        <w:t>Người dùng</w:t>
      </w:r>
      <w:r w:rsidR="0081284A">
        <w:rPr>
          <w:lang w:val="en-US"/>
        </w:rPr>
        <w:t xml:space="preserve"> Client để cấu hình địa chỉ và port server chat</w:t>
      </w:r>
    </w:p>
    <w:p w14:paraId="492BDC04" w14:textId="522BD6EC" w:rsidR="00A23833" w:rsidRDefault="00A23833" w:rsidP="00A23833">
      <w:pPr>
        <w:pStyle w:val="Heading3"/>
        <w:spacing w:line="360" w:lineRule="auto"/>
        <w:jc w:val="both"/>
      </w:pPr>
      <w:r>
        <w:t>Dòng sự kiện</w:t>
      </w:r>
    </w:p>
    <w:p w14:paraId="32A45FD1" w14:textId="4C35C479" w:rsidR="00A23833" w:rsidRDefault="00A23833" w:rsidP="00A23833">
      <w:pPr>
        <w:pStyle w:val="Heading4"/>
        <w:spacing w:line="360" w:lineRule="auto"/>
        <w:jc w:val="both"/>
      </w:pPr>
      <w:r>
        <w:t>Dòng sự kiện chính</w:t>
      </w:r>
    </w:p>
    <w:p w14:paraId="45BF4527" w14:textId="325B74E2" w:rsidR="00E33A67" w:rsidRDefault="00CD64E4" w:rsidP="009A2E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Người dùng </w:t>
      </w:r>
      <w:r w:rsidR="0078753C">
        <w:rPr>
          <w:lang w:val="en-US"/>
        </w:rPr>
        <w:t>nhập IP và Port server chat</w:t>
      </w:r>
    </w:p>
    <w:p w14:paraId="799FCB27" w14:textId="52D11EEA" w:rsidR="0078753C" w:rsidRDefault="007D4016" w:rsidP="009A2E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Người dùng ấn OK để lưu cấu hình hoặc ấn nút Cancel để thoát</w:t>
      </w:r>
    </w:p>
    <w:p w14:paraId="3B9BD57E" w14:textId="194FAA3D" w:rsidR="003F2B99" w:rsidRPr="00CD64E4" w:rsidRDefault="00F9740B" w:rsidP="009A2E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Hiển thị giao diện dưới dạng 1 form dialog</w:t>
      </w:r>
    </w:p>
    <w:p w14:paraId="66FCB103" w14:textId="77777777" w:rsidR="00A23833" w:rsidRPr="0037628A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14:paraId="071FA300" w14:textId="5274E467" w:rsidR="00A23833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Nên đánh số thứ tự các bước trong dòng sự kiện chính</w:t>
      </w:r>
    </w:p>
    <w:p w14:paraId="696B29C5" w14:textId="626E7A81" w:rsidR="00E33A67" w:rsidRPr="0037628A" w:rsidRDefault="00E33A67" w:rsidP="00E33A67">
      <w:pPr>
        <w:pStyle w:val="BodyText"/>
        <w:jc w:val="both"/>
        <w:rPr>
          <w:i/>
          <w:color w:val="0000FF"/>
          <w:lang w:val="en-US"/>
        </w:rPr>
      </w:pPr>
    </w:p>
    <w:p w14:paraId="05F5387C" w14:textId="0401912B" w:rsidR="00CC5DCF" w:rsidRDefault="00A23833" w:rsidP="00563C5F">
      <w:pPr>
        <w:pStyle w:val="Heading4"/>
        <w:spacing w:line="360" w:lineRule="auto"/>
        <w:jc w:val="both"/>
      </w:pPr>
      <w:r>
        <w:t>Các dòng sự kiện khác</w:t>
      </w:r>
    </w:p>
    <w:p w14:paraId="6A072761" w14:textId="2329186D" w:rsidR="003A0E6D" w:rsidRDefault="00563C5F" w:rsidP="009A2E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Người dùng chưa nhập IP hoặc PORT</w:t>
      </w:r>
      <w:r w:rsidR="003A0E6D">
        <w:rPr>
          <w:lang w:val="en-US"/>
        </w:rPr>
        <w:t>, ấn OK</w:t>
      </w:r>
    </w:p>
    <w:p w14:paraId="7A9AD467" w14:textId="21F67BA6" w:rsidR="003A0E6D" w:rsidRDefault="004B2FB2" w:rsidP="009A2E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Hệ thống thông báo thông tin chưa nhập</w:t>
      </w:r>
    </w:p>
    <w:p w14:paraId="07F25B10" w14:textId="539178EB" w:rsidR="004B2FB2" w:rsidRDefault="004B2FB2" w:rsidP="009A2E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Yêu cầu cung cấp lại thông tin</w:t>
      </w:r>
    </w:p>
    <w:p w14:paraId="0ED8B979" w14:textId="38E91F49" w:rsidR="0067776E" w:rsidRDefault="0067776E" w:rsidP="009A2E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Người dùng nhập sai IP</w:t>
      </w:r>
    </w:p>
    <w:p w14:paraId="62620869" w14:textId="415A3381" w:rsidR="0067776E" w:rsidRDefault="00DB4138" w:rsidP="009A2E8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Thông báo nhập sai IP hoặc PORT</w:t>
      </w:r>
    </w:p>
    <w:p w14:paraId="3C76A1EC" w14:textId="16F1DB23" w:rsidR="00757EA1" w:rsidRPr="00757EA1" w:rsidRDefault="00757EA1" w:rsidP="009A2E8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Yêu cầu nhập lại</w:t>
      </w:r>
    </w:p>
    <w:p w14:paraId="60232B82" w14:textId="77777777" w:rsidR="00A23833" w:rsidRPr="0037628A" w:rsidRDefault="00A23833" w:rsidP="00A23833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14:paraId="404915C9" w14:textId="67A76E34"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14:paraId="1D3BA479" w14:textId="4B3AEE5D" w:rsidR="00C222E8" w:rsidRPr="00001A6D" w:rsidRDefault="0001712D" w:rsidP="00001A6D">
      <w:pPr>
        <w:ind w:left="720"/>
        <w:rPr>
          <w:lang w:val="en-US"/>
        </w:rPr>
      </w:pPr>
      <w:r>
        <w:rPr>
          <w:lang w:val="en-US"/>
        </w:rPr>
        <w:t>Không</w:t>
      </w:r>
    </w:p>
    <w:p w14:paraId="4ED587A7" w14:textId="77777777"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14:paraId="70C1DE04" w14:textId="0214AA3C"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6DD3779E" w14:textId="3959E505" w:rsidR="00482BAF" w:rsidRPr="005E6F00" w:rsidRDefault="005E6F00" w:rsidP="005E6F00">
      <w:pPr>
        <w:ind w:left="720"/>
        <w:rPr>
          <w:lang w:val="en-US"/>
        </w:rPr>
      </w:pPr>
      <w:r>
        <w:rPr>
          <w:lang w:val="en-US"/>
        </w:rPr>
        <w:t xml:space="preserve">Khởi chạy phần mềm, click vào </w:t>
      </w:r>
      <w:r w:rsidR="00E114A1">
        <w:rPr>
          <w:lang w:val="en-US"/>
        </w:rPr>
        <w:t xml:space="preserve">menu Setting &gt; </w:t>
      </w:r>
      <w:r w:rsidR="00AF7DB8">
        <w:rPr>
          <w:lang w:val="en-US"/>
        </w:rPr>
        <w:t>Setting</w:t>
      </w:r>
      <w:r w:rsidR="00F51B62">
        <w:rPr>
          <w:lang w:val="en-US"/>
        </w:rPr>
        <w:t xml:space="preserve"> </w:t>
      </w:r>
      <w:r w:rsidR="00621008">
        <w:rPr>
          <w:lang w:val="en-US"/>
        </w:rPr>
        <w:t xml:space="preserve">Server Information </w:t>
      </w:r>
    </w:p>
    <w:p w14:paraId="586F432D" w14:textId="77777777"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14:paraId="3F70FBC6" w14:textId="0043DFB7"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Trạng thái hệ thống sau khi thực hiện Use-case</w:t>
      </w:r>
    </w:p>
    <w:p w14:paraId="028CD96E" w14:textId="69F6CD83" w:rsidR="00FC6ABB" w:rsidRDefault="00501D78" w:rsidP="00AA5586">
      <w:pPr>
        <w:ind w:left="720"/>
        <w:rPr>
          <w:lang w:val="en-US"/>
        </w:rPr>
      </w:pPr>
      <w:r>
        <w:rPr>
          <w:lang w:val="en-US"/>
        </w:rPr>
        <w:t xml:space="preserve">Lưu cấu hình vào tệp tin </w:t>
      </w:r>
      <w:r w:rsidR="008E200F">
        <w:rPr>
          <w:lang w:val="en-US"/>
        </w:rPr>
        <w:t>setting_client.</w:t>
      </w:r>
      <w:r>
        <w:rPr>
          <w:lang w:val="en-US"/>
        </w:rPr>
        <w:t>ini</w:t>
      </w:r>
      <w:r w:rsidR="00892EEA">
        <w:rPr>
          <w:lang w:val="en-US"/>
        </w:rPr>
        <w:t xml:space="preserve">, </w:t>
      </w:r>
      <w:r w:rsidR="00EE13F1">
        <w:rPr>
          <w:lang w:val="en-US"/>
        </w:rPr>
        <w:t xml:space="preserve">tải lại </w:t>
      </w:r>
      <w:r w:rsidR="00892EEA">
        <w:rPr>
          <w:lang w:val="en-US"/>
        </w:rPr>
        <w:t xml:space="preserve">cấu hình mới cho </w:t>
      </w:r>
      <w:r w:rsidR="003B6DBD">
        <w:rPr>
          <w:lang w:val="en-US"/>
        </w:rPr>
        <w:t>phần mềm</w:t>
      </w:r>
      <w:r w:rsidR="006271CC">
        <w:rPr>
          <w:lang w:val="en-US"/>
        </w:rPr>
        <w:t>.</w:t>
      </w:r>
    </w:p>
    <w:p w14:paraId="46EA2102" w14:textId="7D5D6230" w:rsidR="00923CE1" w:rsidRPr="00923CE1" w:rsidRDefault="00AA5586" w:rsidP="00AA5586">
      <w:pPr>
        <w:ind w:left="720"/>
        <w:rPr>
          <w:lang w:val="en-US"/>
        </w:rPr>
      </w:pPr>
      <w:r>
        <w:rPr>
          <w:lang w:val="en-US"/>
        </w:rPr>
        <w:t xml:space="preserve">Hiển thị </w:t>
      </w:r>
      <w:r w:rsidR="00593B66">
        <w:rPr>
          <w:lang w:val="en-US"/>
        </w:rPr>
        <w:t>màn hình client chính cho người sử dụng</w:t>
      </w:r>
      <w:r w:rsidR="00252C05">
        <w:rPr>
          <w:lang w:val="en-US"/>
        </w:rPr>
        <w:t>.</w:t>
      </w:r>
    </w:p>
    <w:p w14:paraId="6C77C061" w14:textId="77777777" w:rsidR="00A23833" w:rsidRPr="003D478D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14:paraId="491C4731" w14:textId="4178077C"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34C3FEE8" w14:textId="5A0666A1" w:rsidR="007814D4" w:rsidRPr="007814D4" w:rsidRDefault="007814D4" w:rsidP="007814D4">
      <w:pPr>
        <w:ind w:left="720"/>
        <w:rPr>
          <w:lang w:val="en-US"/>
        </w:rPr>
      </w:pPr>
      <w:r>
        <w:rPr>
          <w:lang w:val="en-US"/>
        </w:rPr>
        <w:t>Không</w:t>
      </w:r>
    </w:p>
    <w:p w14:paraId="33541AC0" w14:textId="73CE904B" w:rsidR="003548A8" w:rsidRDefault="00A23833" w:rsidP="00D80F98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14:paraId="51DEDEC7" w14:textId="7F20D90E" w:rsidR="005139F1" w:rsidRPr="0037628A" w:rsidRDefault="005139F1" w:rsidP="005139F1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 w:rsidR="00C60CA7">
        <w:rPr>
          <w:color w:val="0000FF"/>
          <w:lang w:val="en-US"/>
        </w:rPr>
        <w:t>Xem hội thoại đã chat</w:t>
      </w:r>
      <w:r w:rsidRPr="0037628A">
        <w:rPr>
          <w:color w:val="0000FF"/>
          <w:lang w:val="en-US"/>
        </w:rPr>
        <w:t>”</w:t>
      </w:r>
    </w:p>
    <w:p w14:paraId="6E1550DB" w14:textId="6BCE70D8" w:rsidR="005139F1" w:rsidRDefault="005139F1" w:rsidP="005139F1">
      <w:pPr>
        <w:pStyle w:val="Heading3"/>
        <w:spacing w:line="360" w:lineRule="auto"/>
        <w:jc w:val="both"/>
      </w:pPr>
      <w:r>
        <w:t>Tóm tắt</w:t>
      </w:r>
    </w:p>
    <w:p w14:paraId="69CC0634" w14:textId="2A3B20F6" w:rsidR="00E43ABC" w:rsidRPr="00E43ABC" w:rsidRDefault="00E43ABC" w:rsidP="00E43ABC">
      <w:pPr>
        <w:rPr>
          <w:lang w:val="en-US"/>
        </w:rPr>
      </w:pPr>
      <w:r>
        <w:rPr>
          <w:lang w:val="en-US"/>
        </w:rPr>
        <w:t>Cho phép người sử dụng xem lại hội thoại mình đã liên lạc với người khác hoặc nhóm khác</w:t>
      </w:r>
    </w:p>
    <w:p w14:paraId="20E61B81" w14:textId="170B53EA" w:rsidR="005139F1" w:rsidRDefault="005139F1" w:rsidP="005139F1">
      <w:pPr>
        <w:pStyle w:val="Heading3"/>
        <w:spacing w:line="360" w:lineRule="auto"/>
        <w:jc w:val="both"/>
      </w:pPr>
      <w:r>
        <w:t>Dòng sự kiện</w:t>
      </w:r>
    </w:p>
    <w:p w14:paraId="33B8B81F" w14:textId="7DC32A64" w:rsidR="005139F1" w:rsidRDefault="005139F1" w:rsidP="00297E6D">
      <w:pPr>
        <w:pStyle w:val="Heading4"/>
        <w:spacing w:line="360" w:lineRule="auto"/>
        <w:jc w:val="both"/>
      </w:pPr>
      <w:r>
        <w:t>Dòng sự kiện chính</w:t>
      </w:r>
    </w:p>
    <w:p w14:paraId="1B89A07B" w14:textId="77777777" w:rsidR="00297E6D" w:rsidRDefault="00297E6D" w:rsidP="009A2E8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Người dùng Click vào các đoạn hội thoại trên List Control</w:t>
      </w:r>
    </w:p>
    <w:p w14:paraId="433E334B" w14:textId="570C000E" w:rsidR="00297E6D" w:rsidRPr="00B1645E" w:rsidRDefault="00297E6D" w:rsidP="009A2E8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Hiển thị đoạn hội thoại lên màn hình như một cuộc hội thoại mới thông thường nhưng có dữ liệu cũ đã được tải lại</w:t>
      </w:r>
    </w:p>
    <w:p w14:paraId="6A13FC34" w14:textId="14B3DD6C" w:rsidR="00461CAF" w:rsidRDefault="005139F1" w:rsidP="0062560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53422AE3" w14:textId="3D679AD5" w:rsidR="00625604" w:rsidRDefault="00625604" w:rsidP="009A2E8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Có thông báo tin nhắn mới</w:t>
      </w:r>
    </w:p>
    <w:p w14:paraId="4AABABCB" w14:textId="059E50B9" w:rsidR="000C1532" w:rsidRDefault="000C1532" w:rsidP="009A2E8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Hệ </w:t>
      </w:r>
      <w:r w:rsidR="005F4A69">
        <w:rPr>
          <w:lang w:val="en-US"/>
        </w:rPr>
        <w:t xml:space="preserve">thống hiển thị </w:t>
      </w:r>
      <w:r w:rsidR="00A611DC">
        <w:rPr>
          <w:lang w:val="en-US"/>
        </w:rPr>
        <w:t>icon có tin nhắn mới</w:t>
      </w:r>
      <w:r w:rsidR="00323D30">
        <w:rPr>
          <w:lang w:val="en-US"/>
        </w:rPr>
        <w:t xml:space="preserve"> ở </w:t>
      </w:r>
      <w:r w:rsidR="001C7F56">
        <w:rPr>
          <w:lang w:val="en-US"/>
        </w:rPr>
        <w:t xml:space="preserve">thanh list control chứa các hội thoại đã </w:t>
      </w:r>
      <w:r w:rsidR="008028CD">
        <w:rPr>
          <w:lang w:val="en-US"/>
        </w:rPr>
        <w:t>chat</w:t>
      </w:r>
    </w:p>
    <w:p w14:paraId="7D04E83C" w14:textId="144F8873" w:rsidR="00A576B3" w:rsidRPr="00A576B3" w:rsidRDefault="00CC578F" w:rsidP="009A2E8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Người dùng click vào thì sẽ load </w:t>
      </w:r>
      <w:r w:rsidR="000A0BD0">
        <w:rPr>
          <w:lang w:val="en-US"/>
        </w:rPr>
        <w:t>dữ liệu cũ cùng với tin nhắn mới</w:t>
      </w:r>
    </w:p>
    <w:p w14:paraId="2FEB81D3" w14:textId="1F6C115E" w:rsidR="005139F1" w:rsidRDefault="005139F1" w:rsidP="005139F1">
      <w:pPr>
        <w:pStyle w:val="Heading3"/>
        <w:spacing w:line="360" w:lineRule="auto"/>
        <w:jc w:val="both"/>
      </w:pPr>
      <w:r>
        <w:t>Các yêu cầu đặc biệt</w:t>
      </w:r>
    </w:p>
    <w:p w14:paraId="0FE3077D" w14:textId="03D0319C" w:rsidR="0038018D" w:rsidRPr="008132FD" w:rsidRDefault="00232ECE" w:rsidP="009A2E81">
      <w:pPr>
        <w:pStyle w:val="ListParagraph"/>
        <w:numPr>
          <w:ilvl w:val="0"/>
          <w:numId w:val="8"/>
        </w:numPr>
        <w:rPr>
          <w:lang w:val="en-US"/>
        </w:rPr>
      </w:pPr>
      <w:r w:rsidRPr="008132FD">
        <w:rPr>
          <w:lang w:val="en-US"/>
        </w:rPr>
        <w:t>Người dùng phải đăng nhập trước khi thực hiện chức năng</w:t>
      </w:r>
    </w:p>
    <w:p w14:paraId="784E8AAE" w14:textId="47059C40" w:rsidR="008132FD" w:rsidRPr="008132FD" w:rsidRDefault="008132FD" w:rsidP="009A2E8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Thư mục storage phải </w:t>
      </w:r>
      <w:r w:rsidR="00E05674">
        <w:rPr>
          <w:lang w:val="en-US"/>
        </w:rPr>
        <w:t>tồn tại</w:t>
      </w:r>
    </w:p>
    <w:p w14:paraId="734D31C9" w14:textId="0AED1D69" w:rsidR="005139F1" w:rsidRDefault="005139F1" w:rsidP="005139F1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458DFB8B" w14:textId="474FB42B" w:rsidR="00EF65A4" w:rsidRPr="00817A07" w:rsidRDefault="00150B5D" w:rsidP="00817A07">
      <w:pPr>
        <w:ind w:left="720"/>
        <w:rPr>
          <w:lang w:val="en-US"/>
        </w:rPr>
      </w:pPr>
      <w:r>
        <w:rPr>
          <w:lang w:val="en-US"/>
        </w:rPr>
        <w:t>Hệ thống đã đăng nhập</w:t>
      </w:r>
      <w:r w:rsidR="006B11DF">
        <w:rPr>
          <w:lang w:val="en-US"/>
        </w:rPr>
        <w:t xml:space="preserve"> tài khoản client</w:t>
      </w:r>
      <w:r w:rsidR="0057159E">
        <w:rPr>
          <w:lang w:val="en-US"/>
        </w:rPr>
        <w:t>, hiển thị form chính chưa có dữ liệu hội thoại cũ</w:t>
      </w:r>
      <w:r w:rsidR="00544643">
        <w:rPr>
          <w:lang w:val="en-US"/>
        </w:rPr>
        <w:t>.</w:t>
      </w:r>
    </w:p>
    <w:p w14:paraId="00874819" w14:textId="588A2568" w:rsidR="005139F1" w:rsidRDefault="005139F1" w:rsidP="005139F1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14:paraId="46C9E7D0" w14:textId="54D7CE98" w:rsidR="007A7601" w:rsidRPr="007A7601" w:rsidRDefault="007A7601" w:rsidP="007A7601">
      <w:pPr>
        <w:ind w:left="720"/>
        <w:rPr>
          <w:lang w:val="en-US"/>
        </w:rPr>
      </w:pPr>
      <w:r>
        <w:rPr>
          <w:lang w:val="en-US"/>
        </w:rPr>
        <w:t>Hiển thị</w:t>
      </w:r>
      <w:r w:rsidR="00A84663">
        <w:rPr>
          <w:lang w:val="en-US"/>
        </w:rPr>
        <w:t xml:space="preserve"> </w:t>
      </w:r>
      <w:r w:rsidR="000A48C4">
        <w:rPr>
          <w:lang w:val="en-US"/>
        </w:rPr>
        <w:t>màn hình chín</w:t>
      </w:r>
      <w:r w:rsidR="009C24D1">
        <w:rPr>
          <w:lang w:val="en-US"/>
        </w:rPr>
        <w:t xml:space="preserve">h với đoạn hội thoại đã được chọn tải từ </w:t>
      </w:r>
      <w:r w:rsidR="00322A9F">
        <w:rPr>
          <w:lang w:val="en-US"/>
        </w:rPr>
        <w:t>tệp tin dữ liệu trong máy Client.</w:t>
      </w:r>
    </w:p>
    <w:p w14:paraId="0F447F93" w14:textId="5CC5F4F1" w:rsidR="005139F1" w:rsidRDefault="005139F1" w:rsidP="00EC32D5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5D56A0D2" w14:textId="1786BC16" w:rsidR="00441155" w:rsidRDefault="004F7347" w:rsidP="009A2E81">
      <w:pPr>
        <w:pStyle w:val="ListParagraph"/>
        <w:numPr>
          <w:ilvl w:val="0"/>
          <w:numId w:val="11"/>
        </w:numPr>
        <w:rPr>
          <w:lang w:val="en-US"/>
        </w:rPr>
      </w:pPr>
      <w:r w:rsidRPr="003F24B1">
        <w:rPr>
          <w:lang w:val="en-US"/>
        </w:rPr>
        <w:t xml:space="preserve">Người dùng có thể </w:t>
      </w:r>
      <w:r w:rsidR="0000644D" w:rsidRPr="003F24B1">
        <w:rPr>
          <w:lang w:val="en-US"/>
        </w:rPr>
        <w:t>xoá cuộc hội thoại hiện tại (dữ liệu lưu trong client)</w:t>
      </w:r>
      <w:r w:rsidR="00EC32D5" w:rsidRPr="003F24B1">
        <w:rPr>
          <w:lang w:val="en-US"/>
        </w:rPr>
        <w:t xml:space="preserve"> </w:t>
      </w:r>
      <w:r w:rsidR="00ED6CF9">
        <w:rPr>
          <w:lang w:val="en-US"/>
        </w:rPr>
        <w:t>bằng cách ấn chọn xoá trong thanh công cụ</w:t>
      </w:r>
    </w:p>
    <w:p w14:paraId="26EA494C" w14:textId="38ECE8C2" w:rsidR="001E488D" w:rsidRPr="003F24B1" w:rsidRDefault="001E488D" w:rsidP="009A2E8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Người dùng có trả lời hoặc gửi tin nhắn </w:t>
      </w:r>
      <w:r w:rsidR="009D328A">
        <w:rPr>
          <w:lang w:val="en-US"/>
        </w:rPr>
        <w:t>tiếp tục tới tài khoản</w:t>
      </w:r>
      <w:r w:rsidR="00A428DE">
        <w:rPr>
          <w:lang w:val="en-US"/>
        </w:rPr>
        <w:t xml:space="preserve"> đang xem hội thoại nếu người đó đang trực tuyến</w:t>
      </w:r>
    </w:p>
    <w:p w14:paraId="1278B5E6" w14:textId="70BE4B3A" w:rsidR="00BC58EE" w:rsidRPr="0037628A" w:rsidRDefault="00BC58EE" w:rsidP="00BC58EE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Đặc tả Use-case </w:t>
      </w:r>
      <w:r w:rsidRPr="0037628A">
        <w:rPr>
          <w:color w:val="0000FF"/>
          <w:lang w:val="en-US"/>
        </w:rPr>
        <w:t>“</w:t>
      </w:r>
      <w:r w:rsidR="00CE0B6D">
        <w:rPr>
          <w:color w:val="0000FF"/>
          <w:lang w:val="en-US"/>
        </w:rPr>
        <w:t>Chat</w:t>
      </w:r>
      <w:r w:rsidR="00AE7B8B">
        <w:rPr>
          <w:color w:val="0000FF"/>
          <w:lang w:val="en-US"/>
        </w:rPr>
        <w:t xml:space="preserve"> riêng tư</w:t>
      </w:r>
      <w:r w:rsidRPr="0037628A">
        <w:rPr>
          <w:color w:val="0000FF"/>
          <w:lang w:val="en-US"/>
        </w:rPr>
        <w:t>”</w:t>
      </w:r>
    </w:p>
    <w:p w14:paraId="3BE6EE6E" w14:textId="756288B2" w:rsidR="00BC58EE" w:rsidRDefault="00BC58EE" w:rsidP="00BC58EE">
      <w:pPr>
        <w:pStyle w:val="Heading3"/>
        <w:spacing w:line="360" w:lineRule="auto"/>
        <w:jc w:val="both"/>
      </w:pPr>
      <w:r>
        <w:t>Tóm tắt</w:t>
      </w:r>
    </w:p>
    <w:p w14:paraId="49EA59FC" w14:textId="1CE64B89" w:rsidR="00F102D5" w:rsidRPr="00FC4F47" w:rsidRDefault="00FC4F47" w:rsidP="00585545">
      <w:pPr>
        <w:ind w:left="720"/>
        <w:rPr>
          <w:lang w:val="en-US"/>
        </w:rPr>
      </w:pPr>
      <w:r>
        <w:rPr>
          <w:lang w:val="en-US"/>
        </w:rPr>
        <w:t>Cho phép người dùng có thể tạo</w:t>
      </w:r>
      <w:r w:rsidR="004952F1">
        <w:rPr>
          <w:lang w:val="en-US"/>
        </w:rPr>
        <w:t xml:space="preserve"> cuộc hội thoại mới với 1 tài khoản</w:t>
      </w:r>
      <w:r w:rsidR="000D4C87">
        <w:rPr>
          <w:lang w:val="en-US"/>
        </w:rPr>
        <w:t xml:space="preserve"> đang online khác</w:t>
      </w:r>
    </w:p>
    <w:p w14:paraId="652B03A8" w14:textId="65F2FE47" w:rsidR="00BC58EE" w:rsidRDefault="00FC4F47" w:rsidP="00BC58EE">
      <w:pPr>
        <w:pStyle w:val="Heading3"/>
        <w:spacing w:line="360" w:lineRule="auto"/>
        <w:jc w:val="both"/>
      </w:pPr>
      <w:r>
        <w:rPr>
          <w:lang w:val="en-US"/>
        </w:rPr>
        <w:t xml:space="preserve"> </w:t>
      </w:r>
      <w:r w:rsidR="00BC58EE">
        <w:t>Dòng sự kiện</w:t>
      </w:r>
    </w:p>
    <w:p w14:paraId="709A5006" w14:textId="52A95605" w:rsidR="00F32792" w:rsidRDefault="00BC58EE" w:rsidP="00874B87">
      <w:pPr>
        <w:pStyle w:val="Heading4"/>
        <w:spacing w:line="360" w:lineRule="auto"/>
        <w:jc w:val="both"/>
      </w:pPr>
      <w:r>
        <w:t>Dòng sự kiện chính</w:t>
      </w:r>
    </w:p>
    <w:p w14:paraId="139E0912" w14:textId="77777777" w:rsidR="001038E4" w:rsidRDefault="001038E4" w:rsidP="001038E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Người dùng chọn button tạo hội thoại mới hoặc click chuột phải vào item và chọn tạo hội thoại trong danh sách online</w:t>
      </w:r>
    </w:p>
    <w:p w14:paraId="30CEBC66" w14:textId="77777777" w:rsidR="001038E4" w:rsidRDefault="001038E4" w:rsidP="001038E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Người dùng có thể bắt đầu gửi tin nhắn ở khung nội dung cha </w:t>
      </w:r>
    </w:p>
    <w:p w14:paraId="4555CE97" w14:textId="53F1E657" w:rsidR="00D1386C" w:rsidRPr="00A22982" w:rsidRDefault="001038E4" w:rsidP="00A2298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Để gửi tin nhắn ấn nút gửi hoặc phím enter</w:t>
      </w:r>
    </w:p>
    <w:p w14:paraId="07E699F9" w14:textId="1A52DED1" w:rsidR="00BC58EE" w:rsidRDefault="00BC58EE" w:rsidP="00BC58EE">
      <w:pPr>
        <w:pStyle w:val="Heading4"/>
        <w:spacing w:line="360" w:lineRule="auto"/>
        <w:jc w:val="both"/>
      </w:pPr>
      <w:r>
        <w:t>Các dòng sự kiện khác</w:t>
      </w:r>
    </w:p>
    <w:p w14:paraId="088862B1" w14:textId="00CD417B" w:rsidR="000A4F39" w:rsidRDefault="00B5782F" w:rsidP="000A4F3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Nhận tin nhắ</w:t>
      </w:r>
      <w:r w:rsidR="000A4F39">
        <w:rPr>
          <w:lang w:val="en-US"/>
        </w:rPr>
        <w:t>n</w:t>
      </w:r>
    </w:p>
    <w:p w14:paraId="65C75777" w14:textId="7CB9DE6E" w:rsidR="00FC4383" w:rsidRDefault="000A4F39" w:rsidP="006722F3">
      <w:pPr>
        <w:pStyle w:val="ListParagraph"/>
        <w:numPr>
          <w:ilvl w:val="0"/>
          <w:numId w:val="16"/>
        </w:numPr>
        <w:rPr>
          <w:lang w:val="en-US"/>
        </w:rPr>
      </w:pPr>
      <w:r w:rsidRPr="00C92DC7">
        <w:rPr>
          <w:lang w:val="en-US"/>
        </w:rPr>
        <w:t>Khi nhận được tin nhắn thì nội dung tin nhắn sẽ được</w:t>
      </w:r>
      <w:r w:rsidR="00C14040" w:rsidRPr="00C92DC7">
        <w:rPr>
          <w:lang w:val="en-US"/>
        </w:rPr>
        <w:t xml:space="preserve"> </w:t>
      </w:r>
      <w:r w:rsidR="00167F99" w:rsidRPr="00C92DC7">
        <w:rPr>
          <w:lang w:val="en-US"/>
        </w:rPr>
        <w:t>hiển thị trong khung chat</w:t>
      </w:r>
    </w:p>
    <w:p w14:paraId="6CC7CE54" w14:textId="3915F99C" w:rsidR="008A128A" w:rsidRDefault="006961D5" w:rsidP="00D1154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</w:t>
      </w:r>
      <w:r w:rsidR="008A128A" w:rsidRPr="00D11547">
        <w:rPr>
          <w:lang w:val="en-US"/>
        </w:rPr>
        <w:t>gười sử dụng gửi</w:t>
      </w:r>
      <w:r w:rsidR="005C3431" w:rsidRPr="00D11547">
        <w:rPr>
          <w:lang w:val="en-US"/>
        </w:rPr>
        <w:t xml:space="preserve"> tin nhắn có độ dài &gt; 2000 ký tự </w:t>
      </w:r>
    </w:p>
    <w:p w14:paraId="1B159E81" w14:textId="79FCB541" w:rsidR="00271237" w:rsidRDefault="00271237" w:rsidP="0027123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Thông báo nhập nội dun</w:t>
      </w:r>
      <w:r w:rsidR="008F1B1C">
        <w:rPr>
          <w:lang w:val="en-US"/>
        </w:rPr>
        <w:t>g người sử dụng nhập quá giới hạn</w:t>
      </w:r>
    </w:p>
    <w:p w14:paraId="6EC276AF" w14:textId="4976B896" w:rsidR="008F1B1C" w:rsidRPr="00271237" w:rsidRDefault="008F1B1C" w:rsidP="0027123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Yêu cầu người sử dụng nhập lại trong khoảng giới hạn</w:t>
      </w:r>
    </w:p>
    <w:p w14:paraId="6390D250" w14:textId="48157D33" w:rsidR="00BC58EE" w:rsidRDefault="00BC58EE" w:rsidP="00BC58EE">
      <w:pPr>
        <w:pStyle w:val="Heading3"/>
        <w:spacing w:line="360" w:lineRule="auto"/>
        <w:jc w:val="both"/>
      </w:pPr>
      <w:r>
        <w:t>Các yêu cầu đặc biệt</w:t>
      </w:r>
    </w:p>
    <w:p w14:paraId="7B70F4C6" w14:textId="48E678FF" w:rsidR="00D629DA" w:rsidRDefault="00EB0ED6" w:rsidP="00EB0ED6">
      <w:pPr>
        <w:ind w:left="720"/>
        <w:rPr>
          <w:lang w:val="en-US"/>
        </w:rPr>
      </w:pPr>
      <w:r>
        <w:rPr>
          <w:lang w:val="en-US"/>
        </w:rPr>
        <w:t>Người sử dụng phải đăng nhập</w:t>
      </w:r>
    </w:p>
    <w:p w14:paraId="4CBCB789" w14:textId="2C555E38" w:rsidR="00F90E4B" w:rsidRPr="00EB0ED6" w:rsidRDefault="00F90E4B" w:rsidP="00EB0ED6">
      <w:pPr>
        <w:ind w:left="720"/>
        <w:rPr>
          <w:lang w:val="en-US"/>
        </w:rPr>
      </w:pPr>
      <w:r>
        <w:rPr>
          <w:lang w:val="en-US"/>
        </w:rPr>
        <w:t>Chỉ có thể chat với người đang online</w:t>
      </w:r>
    </w:p>
    <w:p w14:paraId="7DB15F38" w14:textId="739408F4" w:rsidR="00BC58EE" w:rsidRDefault="00BC58EE" w:rsidP="00BC58EE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11287579" w14:textId="0EFD6453" w:rsidR="00375AE6" w:rsidRPr="00375AE6" w:rsidRDefault="00375AE6" w:rsidP="00375AE6">
      <w:pPr>
        <w:ind w:left="720"/>
        <w:rPr>
          <w:lang w:val="en-US"/>
        </w:rPr>
      </w:pPr>
      <w:r>
        <w:rPr>
          <w:lang w:val="en-US"/>
        </w:rPr>
        <w:t xml:space="preserve">Người sử dụng </w:t>
      </w:r>
      <w:r w:rsidR="002F5EC9">
        <w:rPr>
          <w:lang w:val="en-US"/>
        </w:rPr>
        <w:t xml:space="preserve">đã đăng nhập và có danh sách </w:t>
      </w:r>
      <w:r w:rsidR="006E1865">
        <w:rPr>
          <w:lang w:val="en-US"/>
        </w:rPr>
        <w:t>online</w:t>
      </w:r>
    </w:p>
    <w:p w14:paraId="2348360E" w14:textId="278A0592" w:rsidR="00BC58EE" w:rsidRDefault="00BC58EE" w:rsidP="00BC58EE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14:paraId="7504892E" w14:textId="1514C632" w:rsidR="000076B1" w:rsidRPr="000076B1" w:rsidRDefault="000B4AEA" w:rsidP="001B07B5">
      <w:pPr>
        <w:ind w:left="720"/>
        <w:rPr>
          <w:lang w:val="en-US"/>
        </w:rPr>
      </w:pPr>
      <w:r>
        <w:rPr>
          <w:lang w:val="en-US"/>
        </w:rPr>
        <w:t>Hiển thị hội thoại chat</w:t>
      </w:r>
      <w:r w:rsidR="008545A4">
        <w:rPr>
          <w:lang w:val="en-US"/>
        </w:rPr>
        <w:t xml:space="preserve"> riêng cho người sử dụng</w:t>
      </w:r>
    </w:p>
    <w:p w14:paraId="746B4DA8" w14:textId="67675EDD" w:rsidR="00BC58EE" w:rsidRDefault="00BC58EE" w:rsidP="00BC58EE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03AF1F67" w14:textId="71C026BB" w:rsidR="00465B2F" w:rsidRDefault="006B4812" w:rsidP="006B481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Người sử dụng có thể xoá đoạn hội thoại hiện tại </w:t>
      </w:r>
      <w:r w:rsidR="003206E2">
        <w:rPr>
          <w:lang w:val="en-US"/>
        </w:rPr>
        <w:t xml:space="preserve">bằng </w:t>
      </w:r>
      <w:r w:rsidR="008F046E">
        <w:rPr>
          <w:lang w:val="en-US"/>
        </w:rPr>
        <w:t>button trên màn hình</w:t>
      </w:r>
    </w:p>
    <w:p w14:paraId="636240B3" w14:textId="7E45D429" w:rsidR="006B4812" w:rsidRDefault="006B4812" w:rsidP="006B481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Người sử dụng có thể </w:t>
      </w:r>
      <w:r w:rsidR="00A27C2C">
        <w:rPr>
          <w:lang w:val="en-US"/>
        </w:rPr>
        <w:t xml:space="preserve">gửi file bằng </w:t>
      </w:r>
      <w:r w:rsidR="00E805B7">
        <w:rPr>
          <w:lang w:val="en-US"/>
        </w:rPr>
        <w:t>button đính kèm trên màn hình</w:t>
      </w:r>
    </w:p>
    <w:p w14:paraId="57E92EB7" w14:textId="62EBC72C" w:rsidR="00E805B7" w:rsidRDefault="00C20AD0" w:rsidP="006B481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Người sử dụng có thể gửi icon dạng unicode bằng chọn icon trên màn hình</w:t>
      </w:r>
    </w:p>
    <w:p w14:paraId="0A44CCF0" w14:textId="761B2006" w:rsidR="00C20AD0" w:rsidRPr="006B4812" w:rsidRDefault="002A5CA6" w:rsidP="006B481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Người sử dụng có thể chọn chức năng gửi tạm thời </w:t>
      </w:r>
      <w:r w:rsidR="00A07941">
        <w:rPr>
          <w:lang w:val="en-US"/>
        </w:rPr>
        <w:t>để tự huỷ sau thời gian nhất định</w:t>
      </w:r>
    </w:p>
    <w:p w14:paraId="329E61A8" w14:textId="71327502" w:rsidR="00BA0B6F" w:rsidRPr="0037628A" w:rsidRDefault="00BA0B6F" w:rsidP="00BA0B6F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Chat</w:t>
      </w:r>
      <w:r w:rsidR="002A25EA">
        <w:rPr>
          <w:color w:val="0000FF"/>
          <w:lang w:val="en-US"/>
        </w:rPr>
        <w:t xml:space="preserve"> nhóm</w:t>
      </w:r>
      <w:r w:rsidRPr="0037628A">
        <w:rPr>
          <w:color w:val="0000FF"/>
          <w:lang w:val="en-US"/>
        </w:rPr>
        <w:t>”</w:t>
      </w:r>
    </w:p>
    <w:p w14:paraId="01153809" w14:textId="77777777" w:rsidR="00BA0B6F" w:rsidRDefault="00BA0B6F" w:rsidP="00BA0B6F">
      <w:pPr>
        <w:pStyle w:val="Heading3"/>
        <w:spacing w:line="360" w:lineRule="auto"/>
        <w:jc w:val="both"/>
      </w:pPr>
      <w:r>
        <w:t>Tóm tắt</w:t>
      </w:r>
    </w:p>
    <w:p w14:paraId="2613681E" w14:textId="2317C70B" w:rsidR="00BA0B6F" w:rsidRPr="00FC4F47" w:rsidRDefault="00BA0B6F" w:rsidP="00BA0B6F">
      <w:pPr>
        <w:ind w:left="720"/>
        <w:rPr>
          <w:lang w:val="en-US"/>
        </w:rPr>
      </w:pPr>
      <w:r>
        <w:rPr>
          <w:lang w:val="en-US"/>
        </w:rPr>
        <w:t xml:space="preserve">Cho phép người dùng có thể tạo cuộc hội thoại </w:t>
      </w:r>
      <w:r w:rsidR="003708F3">
        <w:rPr>
          <w:lang w:val="en-US"/>
        </w:rPr>
        <w:t>nhóm với nhiều client đang online khác</w:t>
      </w:r>
    </w:p>
    <w:p w14:paraId="5451526B" w14:textId="2F1EABCD" w:rsidR="00BA0B6F" w:rsidRPr="009B62F4" w:rsidRDefault="00BA0B6F" w:rsidP="008A68F7">
      <w:pPr>
        <w:pStyle w:val="Heading3"/>
        <w:spacing w:line="360" w:lineRule="auto"/>
        <w:jc w:val="both"/>
      </w:pPr>
      <w:r>
        <w:rPr>
          <w:lang w:val="en-US"/>
        </w:rPr>
        <w:t xml:space="preserve"> </w:t>
      </w:r>
      <w:r>
        <w:t>Dòng sự kiện</w:t>
      </w:r>
    </w:p>
    <w:p w14:paraId="4ED3C091" w14:textId="1B1A96E7" w:rsidR="00BA0B6F" w:rsidRDefault="00BA0B6F" w:rsidP="00BA0B6F">
      <w:pPr>
        <w:pStyle w:val="Heading4"/>
        <w:spacing w:line="360" w:lineRule="auto"/>
        <w:jc w:val="both"/>
      </w:pPr>
      <w:r>
        <w:t>Dòng sự kiện chính</w:t>
      </w:r>
    </w:p>
    <w:p w14:paraId="661BD0F7" w14:textId="23957ED7" w:rsidR="00654BD6" w:rsidRDefault="00654BD6" w:rsidP="00654BD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Người sử dụng chọn </w:t>
      </w:r>
      <w:r w:rsidR="00BA6F2E">
        <w:rPr>
          <w:lang w:val="en-US"/>
        </w:rPr>
        <w:t xml:space="preserve">button tạo hội thoại mới </w:t>
      </w:r>
      <w:r w:rsidR="00BB44C2">
        <w:rPr>
          <w:lang w:val="en-US"/>
        </w:rPr>
        <w:t>hoặc click chuột</w:t>
      </w:r>
      <w:r w:rsidR="00203C2E">
        <w:rPr>
          <w:lang w:val="en-US"/>
        </w:rPr>
        <w:t xml:space="preserve"> chọn</w:t>
      </w:r>
      <w:r w:rsidR="00BB44C2">
        <w:rPr>
          <w:lang w:val="en-US"/>
        </w:rPr>
        <w:t xml:space="preserve"> các user đang online và</w:t>
      </w:r>
      <w:r w:rsidR="00560314">
        <w:rPr>
          <w:lang w:val="en-US"/>
        </w:rPr>
        <w:t xml:space="preserve"> click chuột phải</w:t>
      </w:r>
      <w:r w:rsidR="00BB44C2">
        <w:rPr>
          <w:lang w:val="en-US"/>
        </w:rPr>
        <w:t xml:space="preserve"> chọn tạo hội thoại nhóm</w:t>
      </w:r>
      <w:r w:rsidR="000B6EB9">
        <w:rPr>
          <w:lang w:val="en-US"/>
        </w:rPr>
        <w:t xml:space="preserve"> </w:t>
      </w:r>
    </w:p>
    <w:p w14:paraId="39663351" w14:textId="1D0B5E8B" w:rsidR="000B6EB9" w:rsidRDefault="000B6EB9" w:rsidP="000B6EB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Trường hợp dùng button tạo hội thoạ</w:t>
      </w:r>
      <w:r w:rsidR="0019083A">
        <w:rPr>
          <w:lang w:val="en-US"/>
        </w:rPr>
        <w:t>i thì cần điền tên các thành viên cần thêm vào hội thoại</w:t>
      </w:r>
    </w:p>
    <w:p w14:paraId="5836B071" w14:textId="38975471" w:rsidR="0019083A" w:rsidRDefault="00A462C2" w:rsidP="00A462C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>Người dùng có thể bắt đầu gửi tin nhắn ở khung nội dung chat</w:t>
      </w:r>
    </w:p>
    <w:p w14:paraId="208F3404" w14:textId="15B4471B" w:rsidR="00A462C2" w:rsidRPr="000B6EB9" w:rsidRDefault="00A462C2" w:rsidP="00A462C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Nhập xong nội dung có thể ấn gửi hoặc phím enter</w:t>
      </w:r>
    </w:p>
    <w:p w14:paraId="2C8F5185" w14:textId="08BB40CE" w:rsidR="00BA0B6F" w:rsidRDefault="00BA0B6F" w:rsidP="00BA0B6F">
      <w:pPr>
        <w:pStyle w:val="Heading4"/>
        <w:spacing w:line="360" w:lineRule="auto"/>
        <w:jc w:val="both"/>
      </w:pPr>
      <w:r>
        <w:t>Các dòng sự kiện khác</w:t>
      </w:r>
    </w:p>
    <w:p w14:paraId="12B1E62C" w14:textId="6CEF523B" w:rsidR="004F2646" w:rsidRDefault="004F2646" w:rsidP="004F2646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Người dùng chưa nhập nội dung chat</w:t>
      </w:r>
    </w:p>
    <w:p w14:paraId="34329A5E" w14:textId="26823BD3" w:rsidR="004F2646" w:rsidRDefault="004F2646" w:rsidP="004F264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Hệ thống </w:t>
      </w:r>
      <w:r w:rsidR="00F67526">
        <w:rPr>
          <w:lang w:val="en-US"/>
        </w:rPr>
        <w:t xml:space="preserve">thống báo </w:t>
      </w:r>
      <w:r w:rsidR="003F266E">
        <w:rPr>
          <w:lang w:val="en-US"/>
        </w:rPr>
        <w:t>nội dung chat chưa được nhập</w:t>
      </w:r>
    </w:p>
    <w:p w14:paraId="6D3DDA00" w14:textId="27306DF3" w:rsidR="003F266E" w:rsidRDefault="003F266E" w:rsidP="004F264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Yêu cầu người dùng nhập nội dung</w:t>
      </w:r>
    </w:p>
    <w:p w14:paraId="07F6BB7A" w14:textId="62E7DC45" w:rsidR="003F266E" w:rsidRDefault="00A42086" w:rsidP="003F266E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Nội dung chat quá giới hạn 2000 ký tự</w:t>
      </w:r>
    </w:p>
    <w:p w14:paraId="73FA3B67" w14:textId="01DC1956" w:rsidR="00A42086" w:rsidRDefault="00A42086" w:rsidP="00A4208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Hệ thống báo nội dung chat quá giới hạn</w:t>
      </w:r>
    </w:p>
    <w:p w14:paraId="73C4B681" w14:textId="2E572148" w:rsidR="00A42086" w:rsidRPr="00A42086" w:rsidRDefault="00A42086" w:rsidP="00A4208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Yêu cầu người dùng chỉnh sửa nội dung chat hiện tại (</w:t>
      </w:r>
      <w:r w:rsidR="00C640CA">
        <w:rPr>
          <w:lang w:val="en-US"/>
        </w:rPr>
        <w:t>Client sẽ không xoá các nội dung cũ trong khung nội dung</w:t>
      </w:r>
      <w:r w:rsidR="00FE226A">
        <w:rPr>
          <w:lang w:val="en-US"/>
        </w:rPr>
        <w:t xml:space="preserve"> để cho người sử dụng sửa trực tiếp</w:t>
      </w:r>
      <w:r w:rsidR="00C640CA">
        <w:rPr>
          <w:lang w:val="en-US"/>
        </w:rPr>
        <w:t>)</w:t>
      </w:r>
      <w:r>
        <w:rPr>
          <w:lang w:val="en-US"/>
        </w:rPr>
        <w:t xml:space="preserve"> </w:t>
      </w:r>
    </w:p>
    <w:p w14:paraId="113722CD" w14:textId="0850EBC1" w:rsidR="00BA0B6F" w:rsidRDefault="00BA0B6F" w:rsidP="00BA0B6F">
      <w:pPr>
        <w:pStyle w:val="Heading3"/>
        <w:spacing w:line="360" w:lineRule="auto"/>
        <w:jc w:val="both"/>
      </w:pPr>
      <w:r>
        <w:t>Các yêu cầu đặc biệt</w:t>
      </w:r>
    </w:p>
    <w:p w14:paraId="23710170" w14:textId="1D977968" w:rsidR="000C4F79" w:rsidRDefault="00A86AFE" w:rsidP="0016606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Người dùng phải </w:t>
      </w:r>
      <w:r w:rsidR="004C6D68">
        <w:rPr>
          <w:lang w:val="en-US"/>
        </w:rPr>
        <w:t>đăng nhập</w:t>
      </w:r>
    </w:p>
    <w:p w14:paraId="05B6D8D9" w14:textId="5686F278" w:rsidR="00626ED9" w:rsidRPr="00BD66B1" w:rsidRDefault="00626ED9" w:rsidP="00BD66B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Chỉ thêm thành viên online vào chat nhóm hiện tại</w:t>
      </w:r>
    </w:p>
    <w:p w14:paraId="0B3ED0E4" w14:textId="399A2CEC" w:rsidR="00BA0B6F" w:rsidRDefault="00BA0B6F" w:rsidP="00BA0B6F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015702BD" w14:textId="77777777" w:rsidR="00C20419" w:rsidRPr="00375AE6" w:rsidRDefault="00C20419" w:rsidP="00C20419">
      <w:pPr>
        <w:ind w:left="720"/>
        <w:rPr>
          <w:lang w:val="en-US"/>
        </w:rPr>
      </w:pPr>
      <w:r>
        <w:rPr>
          <w:lang w:val="en-US"/>
        </w:rPr>
        <w:t>Người sử dụng đã đăng nhập và có danh sách online</w:t>
      </w:r>
    </w:p>
    <w:p w14:paraId="6ABA1F7E" w14:textId="77777777" w:rsidR="00C20419" w:rsidRPr="00C20419" w:rsidRDefault="00C20419" w:rsidP="00C20419"/>
    <w:p w14:paraId="03E07A12" w14:textId="0210B799" w:rsidR="00BA0B6F" w:rsidRDefault="00BA0B6F" w:rsidP="00BA0B6F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14:paraId="1B9EA90C" w14:textId="102884D8" w:rsidR="004C74DA" w:rsidRPr="000076B1" w:rsidRDefault="004C74DA" w:rsidP="004C74DA">
      <w:pPr>
        <w:ind w:left="720"/>
        <w:rPr>
          <w:lang w:val="en-US"/>
        </w:rPr>
      </w:pPr>
      <w:r>
        <w:rPr>
          <w:lang w:val="en-US"/>
        </w:rPr>
        <w:t xml:space="preserve">Hiển thị hội thoại chat </w:t>
      </w:r>
      <w:r w:rsidR="00EF5D2B">
        <w:rPr>
          <w:lang w:val="en-US"/>
        </w:rPr>
        <w:t xml:space="preserve">nhóm </w:t>
      </w:r>
      <w:r>
        <w:rPr>
          <w:lang w:val="en-US"/>
        </w:rPr>
        <w:t>cho người sử dụng</w:t>
      </w:r>
    </w:p>
    <w:p w14:paraId="56601F21" w14:textId="77777777" w:rsidR="00C20419" w:rsidRPr="00C20419" w:rsidRDefault="00C20419" w:rsidP="00C20419">
      <w:pPr>
        <w:rPr>
          <w:lang w:val="en-US"/>
        </w:rPr>
      </w:pPr>
    </w:p>
    <w:p w14:paraId="55B7C3B4" w14:textId="6C6065FE" w:rsidR="00BA0B6F" w:rsidRDefault="00BA0B6F" w:rsidP="00BA0B6F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2E47BF4E" w14:textId="77777777" w:rsidR="00C118EA" w:rsidRDefault="00C118EA" w:rsidP="00C118E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Người sử dụng có thể xoá đoạn hội thoại hiện tại bằng button trên màn hình</w:t>
      </w:r>
    </w:p>
    <w:p w14:paraId="1182EF20" w14:textId="77777777" w:rsidR="00C118EA" w:rsidRDefault="00C118EA" w:rsidP="00C118E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Người sử dụng có thể gửi file bằng button đính kèm trên màn hình</w:t>
      </w:r>
    </w:p>
    <w:p w14:paraId="671C65A8" w14:textId="77777777" w:rsidR="00C118EA" w:rsidRDefault="00C118EA" w:rsidP="00C118E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Người sử dụng có thể gửi icon dạng unicode bằng chọn icon trên màn hình</w:t>
      </w:r>
    </w:p>
    <w:p w14:paraId="4935C287" w14:textId="0E923207" w:rsidR="00885607" w:rsidRPr="0005296A" w:rsidRDefault="00C118EA" w:rsidP="0088560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Người sử dụng có thể chọn chức năng gửi tạm thời để tự huỷ sau thời gian nhất định</w:t>
      </w:r>
    </w:p>
    <w:p w14:paraId="29287AEB" w14:textId="4613AF65" w:rsidR="00BA3EE3" w:rsidRPr="0037628A" w:rsidRDefault="00BA3EE3" w:rsidP="00BA3EE3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 w:rsidR="0046792F">
        <w:rPr>
          <w:color w:val="0000FF"/>
          <w:lang w:val="en-US"/>
        </w:rPr>
        <w:t>Gửi File</w:t>
      </w:r>
      <w:r w:rsidRPr="0037628A">
        <w:rPr>
          <w:color w:val="0000FF"/>
          <w:lang w:val="en-US"/>
        </w:rPr>
        <w:t>”</w:t>
      </w:r>
    </w:p>
    <w:p w14:paraId="11004ADD" w14:textId="328D233A" w:rsidR="00BA3EE3" w:rsidRDefault="00BA3EE3" w:rsidP="00BA3EE3">
      <w:pPr>
        <w:pStyle w:val="Heading3"/>
        <w:spacing w:line="360" w:lineRule="auto"/>
        <w:jc w:val="both"/>
      </w:pPr>
      <w:r>
        <w:t>Tóm tắt</w:t>
      </w:r>
    </w:p>
    <w:p w14:paraId="6B8D2E6D" w14:textId="5E3D2F8A" w:rsidR="00423162" w:rsidRPr="00423162" w:rsidRDefault="00423162" w:rsidP="00423162">
      <w:pPr>
        <w:ind w:left="720"/>
        <w:rPr>
          <w:lang w:val="en-US"/>
        </w:rPr>
      </w:pPr>
      <w:r>
        <w:rPr>
          <w:lang w:val="en-US"/>
        </w:rPr>
        <w:t xml:space="preserve">Người sử dụng có thể gửi tệp tin </w:t>
      </w:r>
      <w:r w:rsidR="005767E3">
        <w:rPr>
          <w:lang w:val="en-US"/>
        </w:rPr>
        <w:t>trong cuộc hội thoại cá nhân hoặc nhóm</w:t>
      </w:r>
    </w:p>
    <w:p w14:paraId="0C46E1CF" w14:textId="186695CA" w:rsidR="00BA3EE3" w:rsidRDefault="00BA3EE3" w:rsidP="00BA3EE3">
      <w:pPr>
        <w:pStyle w:val="Heading3"/>
        <w:spacing w:line="360" w:lineRule="auto"/>
        <w:jc w:val="both"/>
      </w:pPr>
      <w:r>
        <w:t>Dòng sự kiện</w:t>
      </w:r>
    </w:p>
    <w:p w14:paraId="165189C2" w14:textId="77777777" w:rsidR="00BA3EE3" w:rsidRPr="009B62F4" w:rsidRDefault="00BA3EE3" w:rsidP="00BA3EE3">
      <w:pPr>
        <w:ind w:left="720"/>
      </w:pPr>
    </w:p>
    <w:p w14:paraId="511E9CDC" w14:textId="3DC29DCB" w:rsidR="00BA3EE3" w:rsidRDefault="00BA3EE3" w:rsidP="00BA3EE3">
      <w:pPr>
        <w:pStyle w:val="Heading4"/>
        <w:spacing w:line="360" w:lineRule="auto"/>
        <w:jc w:val="both"/>
      </w:pPr>
      <w:r>
        <w:t>Dòng sự kiện chính</w:t>
      </w:r>
    </w:p>
    <w:p w14:paraId="6E2C42E5" w14:textId="5CE971E6" w:rsidR="009802DE" w:rsidRDefault="00D312CC" w:rsidP="009802DE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Trong cuộc hội thoại cá nhân hoặc nhóm, ngưởi sử dụng click chọn button </w:t>
      </w:r>
      <w:r w:rsidR="000C54A5">
        <w:rPr>
          <w:lang w:val="en-US"/>
        </w:rPr>
        <w:t xml:space="preserve">đính kèm </w:t>
      </w:r>
    </w:p>
    <w:p w14:paraId="02C3654B" w14:textId="4E958B56" w:rsidR="000C54A5" w:rsidRDefault="000117F6" w:rsidP="009802DE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Hộp thoại chọn file mở ra, người dùng click chọn file cần gửi</w:t>
      </w:r>
    </w:p>
    <w:p w14:paraId="5A0F3BEE" w14:textId="4839D051" w:rsidR="000117F6" w:rsidRDefault="000117F6" w:rsidP="009802DE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Chọn OK để tiếp tục hoặc Cancel </w:t>
      </w:r>
    </w:p>
    <w:p w14:paraId="6CF98AB7" w14:textId="0F995BCE" w:rsidR="00FD1C69" w:rsidRPr="009802DE" w:rsidRDefault="008E3BC1" w:rsidP="009802DE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Thanh thông tin</w:t>
      </w:r>
      <w:r w:rsidR="008F6884">
        <w:rPr>
          <w:lang w:val="en-US"/>
        </w:rPr>
        <w:t xml:space="preserve"> quá trình tải file hiện lên, người dùng có thể gửi tin nhắn</w:t>
      </w:r>
      <w:r w:rsidR="000D0FB1">
        <w:rPr>
          <w:lang w:val="en-US"/>
        </w:rPr>
        <w:t xml:space="preserve"> mà không cần đợi gửi hết file</w:t>
      </w:r>
    </w:p>
    <w:p w14:paraId="1E748568" w14:textId="6C9DD2D3" w:rsidR="00BA3EE3" w:rsidRDefault="00BA3EE3" w:rsidP="00BA3EE3">
      <w:pPr>
        <w:pStyle w:val="Heading4"/>
        <w:spacing w:line="360" w:lineRule="auto"/>
        <w:jc w:val="both"/>
      </w:pPr>
      <w:r>
        <w:t>Các dòng sự kiện khác</w:t>
      </w:r>
    </w:p>
    <w:p w14:paraId="7DADDFEF" w14:textId="22190BF3" w:rsidR="00BD5540" w:rsidRDefault="0075545C" w:rsidP="0075545C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File không tồn tại</w:t>
      </w:r>
    </w:p>
    <w:p w14:paraId="27156E4E" w14:textId="3ADEE215" w:rsidR="0075545C" w:rsidRDefault="0075545C" w:rsidP="0075545C">
      <w:pPr>
        <w:pStyle w:val="ListParagraph"/>
        <w:numPr>
          <w:ilvl w:val="0"/>
          <w:numId w:val="11"/>
        </w:numPr>
        <w:rPr>
          <w:lang w:val="en-US"/>
        </w:rPr>
      </w:pPr>
      <w:r w:rsidRPr="008F30B5">
        <w:rPr>
          <w:lang w:val="en-US"/>
        </w:rPr>
        <w:t>Nếu file sau khi chọn bị xoá dẫn đến không tồn tại thì hệ thống sẽ gửi thông báo cho người sử dụ</w:t>
      </w:r>
      <w:r w:rsidR="008F30B5">
        <w:rPr>
          <w:lang w:val="en-US"/>
        </w:rPr>
        <w:t>ng</w:t>
      </w:r>
      <w:r w:rsidR="004308DA">
        <w:rPr>
          <w:lang w:val="en-US"/>
        </w:rPr>
        <w:t xml:space="preserve"> biết file không tồn tại</w:t>
      </w:r>
    </w:p>
    <w:p w14:paraId="139403BE" w14:textId="378AAB69" w:rsidR="005040F5" w:rsidRDefault="00DC65A3" w:rsidP="00DC65A3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lastRenderedPageBreak/>
        <w:t>Người nhận mất kết nối giữa chừng</w:t>
      </w:r>
    </w:p>
    <w:p w14:paraId="5DDEB9B4" w14:textId="4D2C4CCA" w:rsidR="00DC65A3" w:rsidRDefault="00DC65A3" w:rsidP="00DC65A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Nếu người nhận mất kết nối </w:t>
      </w:r>
      <w:r w:rsidR="006F0944">
        <w:rPr>
          <w:lang w:val="en-US"/>
        </w:rPr>
        <w:t>thì Client sẽ hiển thị thông báo người nhận đã đăng xuất</w:t>
      </w:r>
    </w:p>
    <w:p w14:paraId="3E4D8D74" w14:textId="61F802AA" w:rsidR="007E2E96" w:rsidRPr="00495A55" w:rsidRDefault="005D23FA" w:rsidP="00495A5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Hệ thống sẽ tự động khoá cuộc trò chuyện hiện tại</w:t>
      </w:r>
      <w:r w:rsidR="006F2093">
        <w:rPr>
          <w:lang w:val="en-US"/>
        </w:rPr>
        <w:t xml:space="preserve"> và huỷ quá trình truyền file</w:t>
      </w:r>
    </w:p>
    <w:p w14:paraId="51C39E2B" w14:textId="3C19340A" w:rsidR="00975556" w:rsidRDefault="00BA3EE3" w:rsidP="00975556">
      <w:pPr>
        <w:pStyle w:val="Heading3"/>
        <w:spacing w:line="360" w:lineRule="auto"/>
        <w:jc w:val="both"/>
        <w:rPr>
          <w:lang w:val="en-US"/>
        </w:rPr>
      </w:pPr>
      <w:r>
        <w:t>Các yêu cầu đặc biệ</w:t>
      </w:r>
      <w:r w:rsidR="00975556">
        <w:rPr>
          <w:lang w:val="en-US"/>
        </w:rPr>
        <w:t>t</w:t>
      </w:r>
    </w:p>
    <w:p w14:paraId="2DEE2652" w14:textId="3F968CD5" w:rsidR="00975556" w:rsidRDefault="00FB5A08" w:rsidP="00FB5A08">
      <w:pPr>
        <w:ind w:firstLine="720"/>
        <w:rPr>
          <w:lang w:val="en-US"/>
        </w:rPr>
      </w:pPr>
      <w:r w:rsidRPr="00FB5A08">
        <w:rPr>
          <w:lang w:val="en-US"/>
        </w:rPr>
        <w:t>1.</w:t>
      </w:r>
      <w:r w:rsidR="002A17C1">
        <w:rPr>
          <w:lang w:val="en-US"/>
        </w:rPr>
        <w:t xml:space="preserve"> Người </w:t>
      </w:r>
      <w:r w:rsidR="001D3A6C">
        <w:rPr>
          <w:lang w:val="en-US"/>
        </w:rPr>
        <w:t>dùng phải đăng nhập</w:t>
      </w:r>
    </w:p>
    <w:p w14:paraId="373B9AAE" w14:textId="38EC9CA3" w:rsidR="00A00F23" w:rsidRPr="00FB5A08" w:rsidRDefault="001D3A6C" w:rsidP="00F231AD">
      <w:pPr>
        <w:ind w:firstLine="720"/>
        <w:rPr>
          <w:lang w:val="en-US"/>
        </w:rPr>
      </w:pPr>
      <w:r>
        <w:rPr>
          <w:lang w:val="en-US"/>
        </w:rPr>
        <w:t xml:space="preserve">2. Người dùng phải chọn gửi file trong 1 cuộc hội thoại </w:t>
      </w:r>
      <w:r w:rsidR="00A00F23">
        <w:rPr>
          <w:lang w:val="en-US"/>
        </w:rPr>
        <w:t>có thành viên online  (đơn lẻ hoặc nhóm)</w:t>
      </w:r>
    </w:p>
    <w:p w14:paraId="53AF72D3" w14:textId="26BCA2FC" w:rsidR="00BA3EE3" w:rsidRDefault="00BA3EE3" w:rsidP="00BA3EE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2DC568B4" w14:textId="26B967D0" w:rsidR="00FA4524" w:rsidRDefault="00FA4524" w:rsidP="00FA452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Người dùng đã đăng nhập thành công</w:t>
      </w:r>
    </w:p>
    <w:p w14:paraId="31D05341" w14:textId="2546480E" w:rsidR="00FA4524" w:rsidRDefault="00FA4524" w:rsidP="00FA452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Danh sách online được cập nhật</w:t>
      </w:r>
    </w:p>
    <w:p w14:paraId="1446FC48" w14:textId="433CCF4D" w:rsidR="00FA4524" w:rsidRPr="00FA4524" w:rsidRDefault="00FA4524" w:rsidP="00FA452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Mở một cuộc hội thoại</w:t>
      </w:r>
    </w:p>
    <w:p w14:paraId="0CD4FD2B" w14:textId="75ABF0ED" w:rsidR="00BA3EE3" w:rsidRDefault="00BA3EE3" w:rsidP="00BA3EE3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14:paraId="3B9D630F" w14:textId="32795BA0" w:rsidR="00727712" w:rsidRPr="00D718C0" w:rsidRDefault="00727712" w:rsidP="00D718C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Màn hình hiển thị quá trình truyền file</w:t>
      </w:r>
    </w:p>
    <w:p w14:paraId="62011F67" w14:textId="74BCE7FC" w:rsidR="00BA3EE3" w:rsidRDefault="00BA3EE3" w:rsidP="00BA3EE3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0E1C9521" w14:textId="1AFE513C" w:rsidR="00D718C0" w:rsidRDefault="00D718C0" w:rsidP="00D718C0">
      <w:pPr>
        <w:ind w:left="720"/>
        <w:rPr>
          <w:lang w:val="en-US"/>
        </w:rPr>
      </w:pPr>
      <w:r>
        <w:rPr>
          <w:lang w:val="en-US"/>
        </w:rPr>
        <w:t>1. Trong quá trình truyền, nếu muốn huỷ thì người dùng click chọn button “</w:t>
      </w:r>
      <w:r w:rsidR="00C526AA">
        <w:rPr>
          <w:lang w:val="en-US"/>
        </w:rPr>
        <w:t xml:space="preserve">x” cạnh thanh trạng </w:t>
      </w:r>
      <w:r w:rsidR="00A5512B">
        <w:rPr>
          <w:lang w:val="en-US"/>
        </w:rPr>
        <w:t>thái truyền file</w:t>
      </w:r>
      <w:r w:rsidR="00F02C55">
        <w:rPr>
          <w:lang w:val="en-US"/>
        </w:rPr>
        <w:t>.</w:t>
      </w:r>
    </w:p>
    <w:p w14:paraId="65B0C084" w14:textId="35D6654E" w:rsidR="00A5512B" w:rsidRPr="00D718C0" w:rsidRDefault="00A5512B" w:rsidP="00D718C0">
      <w:pPr>
        <w:ind w:left="720"/>
        <w:rPr>
          <w:lang w:val="en-US"/>
        </w:rPr>
      </w:pPr>
      <w:r>
        <w:rPr>
          <w:lang w:val="en-US"/>
        </w:rPr>
        <w:t xml:space="preserve">2. </w:t>
      </w:r>
      <w:r w:rsidR="0027729F">
        <w:rPr>
          <w:lang w:val="en-US"/>
        </w:rPr>
        <w:t xml:space="preserve">Trong quá trình truyền người dùng hoạt động chat bằng nội dung bình thường, </w:t>
      </w:r>
      <w:r w:rsidR="00080CA6">
        <w:rPr>
          <w:lang w:val="en-US"/>
        </w:rPr>
        <w:t xml:space="preserve">nội dung text chat sẽ được </w:t>
      </w:r>
      <w:r w:rsidR="00A04389">
        <w:rPr>
          <w:lang w:val="en-US"/>
        </w:rPr>
        <w:t>ưu tiên truyền</w:t>
      </w:r>
      <w:r w:rsidR="00C855AC">
        <w:rPr>
          <w:lang w:val="en-US"/>
        </w:rPr>
        <w:t>.</w:t>
      </w:r>
    </w:p>
    <w:p w14:paraId="3F77CC26" w14:textId="6121904F" w:rsidR="007B79C8" w:rsidRPr="0037628A" w:rsidRDefault="007B79C8" w:rsidP="007B79C8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 w:rsidR="007F2057">
        <w:rPr>
          <w:color w:val="0000FF"/>
          <w:lang w:val="en-US"/>
        </w:rPr>
        <w:t>Xem danh sách online</w:t>
      </w:r>
      <w:r w:rsidRPr="0037628A">
        <w:rPr>
          <w:color w:val="0000FF"/>
          <w:lang w:val="en-US"/>
        </w:rPr>
        <w:t>”</w:t>
      </w:r>
    </w:p>
    <w:p w14:paraId="71DF955C" w14:textId="77777777" w:rsidR="007B79C8" w:rsidRDefault="007B79C8" w:rsidP="007B79C8">
      <w:pPr>
        <w:pStyle w:val="Heading3"/>
        <w:spacing w:line="360" w:lineRule="auto"/>
        <w:jc w:val="both"/>
      </w:pPr>
      <w:r>
        <w:t>Tóm tắt</w:t>
      </w:r>
    </w:p>
    <w:p w14:paraId="2971D62C" w14:textId="278DD776" w:rsidR="007B79C8" w:rsidRDefault="0082507E" w:rsidP="007B79C8">
      <w:pPr>
        <w:ind w:left="720"/>
        <w:rPr>
          <w:lang w:val="en-US"/>
        </w:rPr>
      </w:pPr>
      <w:r>
        <w:rPr>
          <w:lang w:val="en-US"/>
        </w:rPr>
        <w:t xml:space="preserve">Người dùng có thể </w:t>
      </w:r>
      <w:r w:rsidR="00FE2B10">
        <w:rPr>
          <w:lang w:val="en-US"/>
        </w:rPr>
        <w:t>xem danh sách các user đang online trên Client</w:t>
      </w:r>
    </w:p>
    <w:p w14:paraId="5C8AA8AD" w14:textId="32458A19" w:rsidR="00FE2B10" w:rsidRPr="00FC4F47" w:rsidRDefault="009D616D" w:rsidP="007B79C8">
      <w:pPr>
        <w:ind w:left="720"/>
        <w:rPr>
          <w:lang w:val="en-US"/>
        </w:rPr>
      </w:pPr>
      <w:r>
        <w:rPr>
          <w:lang w:val="en-US"/>
        </w:rPr>
        <w:t>Quản trị viên có thể xem danh sách các user đang online trên Server</w:t>
      </w:r>
    </w:p>
    <w:p w14:paraId="0ECCB818" w14:textId="4008C18E" w:rsidR="007B79C8" w:rsidRPr="009B62F4" w:rsidRDefault="007B79C8" w:rsidP="0031086E">
      <w:pPr>
        <w:pStyle w:val="Heading3"/>
        <w:spacing w:line="360" w:lineRule="auto"/>
        <w:jc w:val="both"/>
      </w:pPr>
      <w:r>
        <w:rPr>
          <w:lang w:val="en-US"/>
        </w:rPr>
        <w:t xml:space="preserve"> </w:t>
      </w:r>
      <w:r>
        <w:t>Dòng sự kiện</w:t>
      </w:r>
    </w:p>
    <w:p w14:paraId="5EBF1D26" w14:textId="614BAED9" w:rsidR="007B79C8" w:rsidRDefault="007B79C8" w:rsidP="007B79C8">
      <w:pPr>
        <w:pStyle w:val="Heading4"/>
        <w:spacing w:line="360" w:lineRule="auto"/>
        <w:jc w:val="both"/>
      </w:pPr>
      <w:r>
        <w:t>Dòng sự kiện chính</w:t>
      </w:r>
    </w:p>
    <w:p w14:paraId="2F7F97E5" w14:textId="447876DD" w:rsidR="00E935AD" w:rsidRDefault="005A149E" w:rsidP="00E935A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Sau khi người dùng đăng nhập thì </w:t>
      </w:r>
      <w:r w:rsidR="00EB0734">
        <w:rPr>
          <w:lang w:val="en-US"/>
        </w:rPr>
        <w:t>danh sách</w:t>
      </w:r>
      <w:r w:rsidR="00022E1F">
        <w:rPr>
          <w:lang w:val="en-US"/>
        </w:rPr>
        <w:t xml:space="preserve"> user online sẽ được </w:t>
      </w:r>
      <w:r w:rsidR="001220DC">
        <w:rPr>
          <w:lang w:val="en-US"/>
        </w:rPr>
        <w:t xml:space="preserve">tải từ trên server về </w:t>
      </w:r>
    </w:p>
    <w:p w14:paraId="6092F174" w14:textId="5A599410" w:rsidR="00CD6023" w:rsidRPr="0028458F" w:rsidRDefault="00D5342E" w:rsidP="0028458F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Người dùng có </w:t>
      </w:r>
      <w:r w:rsidR="00D45180">
        <w:rPr>
          <w:lang w:val="en-US"/>
        </w:rPr>
        <w:t xml:space="preserve">thể </w:t>
      </w:r>
      <w:r w:rsidR="00CD6023">
        <w:rPr>
          <w:lang w:val="en-US"/>
        </w:rPr>
        <w:t>ấn Refresh để yêu cầu tải lại danh sách user online</w:t>
      </w:r>
    </w:p>
    <w:p w14:paraId="64CE2FFE" w14:textId="4A07790A" w:rsidR="007B79C8" w:rsidRDefault="007B79C8" w:rsidP="007B79C8">
      <w:pPr>
        <w:pStyle w:val="Heading4"/>
        <w:spacing w:line="360" w:lineRule="auto"/>
        <w:jc w:val="both"/>
      </w:pPr>
      <w:r>
        <w:t>Các dòng sự kiện khác</w:t>
      </w:r>
    </w:p>
    <w:p w14:paraId="1BBB5285" w14:textId="34727B41" w:rsidR="005229D0" w:rsidRDefault="005229D0" w:rsidP="005229D0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Khi có</w:t>
      </w:r>
      <w:r w:rsidR="006A4ABC">
        <w:rPr>
          <w:lang w:val="en-US"/>
        </w:rPr>
        <w:t xml:space="preserve"> người đăng nhập mới </w:t>
      </w:r>
    </w:p>
    <w:p w14:paraId="5149A056" w14:textId="5155F26C" w:rsidR="00B1486B" w:rsidRDefault="00A01BED" w:rsidP="008020E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Client sẽ tự động cập nhật danh sách online </w:t>
      </w:r>
      <w:r w:rsidR="00F60580" w:rsidRPr="00C74698">
        <w:rPr>
          <w:lang w:val="en-US"/>
        </w:rPr>
        <w:t xml:space="preserve">khi có người đăng nhập mới </w:t>
      </w:r>
    </w:p>
    <w:p w14:paraId="624EFAA2" w14:textId="25C2E19A" w:rsidR="00271975" w:rsidRDefault="00271975" w:rsidP="0027197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Khi có người đăng xuấ</w:t>
      </w:r>
      <w:r w:rsidR="00AD4CBF">
        <w:rPr>
          <w:lang w:val="en-US"/>
        </w:rPr>
        <w:t>t</w:t>
      </w:r>
    </w:p>
    <w:p w14:paraId="425521A4" w14:textId="42B43AC8" w:rsidR="00E76C6E" w:rsidRPr="00274C5B" w:rsidRDefault="00126B46" w:rsidP="005951D7">
      <w:pPr>
        <w:pStyle w:val="ListParagraph"/>
        <w:numPr>
          <w:ilvl w:val="1"/>
          <w:numId w:val="15"/>
        </w:numPr>
        <w:rPr>
          <w:lang w:val="en-US"/>
        </w:rPr>
      </w:pPr>
      <w:r w:rsidRPr="00274C5B">
        <w:rPr>
          <w:lang w:val="en-US"/>
        </w:rPr>
        <w:t>Client</w:t>
      </w:r>
      <w:r w:rsidR="00967A67" w:rsidRPr="00274C5B">
        <w:rPr>
          <w:lang w:val="en-US"/>
        </w:rPr>
        <w:t xml:space="preserve"> sẽ tự động cập nhật</w:t>
      </w:r>
      <w:r w:rsidR="00A01BED" w:rsidRPr="00274C5B">
        <w:rPr>
          <w:lang w:val="en-US"/>
        </w:rPr>
        <w:t xml:space="preserve"> danh sách online</w:t>
      </w:r>
      <w:r w:rsidR="00967A67" w:rsidRPr="00274C5B">
        <w:rPr>
          <w:lang w:val="en-US"/>
        </w:rPr>
        <w:t xml:space="preserve"> </w:t>
      </w:r>
      <w:r w:rsidR="00AB54C7" w:rsidRPr="00274C5B">
        <w:rPr>
          <w:lang w:val="en-US"/>
        </w:rPr>
        <w:t xml:space="preserve">khi có người đăng xuất </w:t>
      </w:r>
    </w:p>
    <w:p w14:paraId="55140069" w14:textId="2E1F044C" w:rsidR="007B79C8" w:rsidRDefault="007B79C8" w:rsidP="007B79C8">
      <w:pPr>
        <w:pStyle w:val="Heading3"/>
        <w:spacing w:line="360" w:lineRule="auto"/>
        <w:jc w:val="both"/>
      </w:pPr>
      <w:r>
        <w:t>Các yêu cầu đặc biệt</w:t>
      </w:r>
    </w:p>
    <w:p w14:paraId="76F4AA67" w14:textId="7590B813" w:rsidR="00C33296" w:rsidRPr="00C33296" w:rsidRDefault="00C33296" w:rsidP="00C3329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Người dùng phải đăng nhập thành công</w:t>
      </w:r>
    </w:p>
    <w:p w14:paraId="7B608D83" w14:textId="153FF050" w:rsidR="007B79C8" w:rsidRDefault="007B79C8" w:rsidP="007B79C8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50F2EB7A" w14:textId="3BAC962B" w:rsidR="00BF3B88" w:rsidRPr="00BF3B88" w:rsidRDefault="00BF3B88" w:rsidP="00BF3B8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Người dùng đăng nhập thành công, form chính được hiển thị</w:t>
      </w:r>
    </w:p>
    <w:p w14:paraId="4221E4D5" w14:textId="438E2CF4" w:rsidR="007B79C8" w:rsidRDefault="007B79C8" w:rsidP="007B79C8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14:paraId="405F7671" w14:textId="4B03DAB2" w:rsidR="007116C2" w:rsidRPr="008E6C4F" w:rsidRDefault="008E6C4F" w:rsidP="008E6C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Màn hình hiển thị </w:t>
      </w:r>
      <w:r w:rsidR="00EB614C">
        <w:rPr>
          <w:lang w:val="en-US"/>
        </w:rPr>
        <w:t>danh sách online hiện tại</w:t>
      </w:r>
    </w:p>
    <w:p w14:paraId="29549E2A" w14:textId="59A5CEAF" w:rsidR="007B79C8" w:rsidRDefault="007B79C8" w:rsidP="007B79C8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Điểm mở rộng</w:t>
      </w:r>
    </w:p>
    <w:p w14:paraId="48F6F421" w14:textId="50906AD8" w:rsidR="00456ED9" w:rsidRPr="00456ED9" w:rsidRDefault="00456ED9" w:rsidP="00456ED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Người dùng có thể click chọn các user online và chuột phải để tạo cuộc hội thoại</w:t>
      </w:r>
    </w:p>
    <w:p w14:paraId="59646D02" w14:textId="7ED501BF" w:rsidR="00EA644C" w:rsidRPr="0037628A" w:rsidRDefault="00EA644C" w:rsidP="00EA644C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 w:rsidR="000A6C9E">
        <w:rPr>
          <w:color w:val="0000FF"/>
          <w:lang w:val="en-US"/>
        </w:rPr>
        <w:t>Xem log</w:t>
      </w:r>
      <w:r w:rsidRPr="0037628A">
        <w:rPr>
          <w:color w:val="0000FF"/>
          <w:lang w:val="en-US"/>
        </w:rPr>
        <w:t>”</w:t>
      </w:r>
    </w:p>
    <w:p w14:paraId="7CB6BFF0" w14:textId="78ED9DE6" w:rsidR="00EA644C" w:rsidRDefault="00EA644C" w:rsidP="00EA644C">
      <w:pPr>
        <w:pStyle w:val="Heading3"/>
        <w:spacing w:line="360" w:lineRule="auto"/>
        <w:jc w:val="both"/>
      </w:pPr>
      <w:r>
        <w:t>Tóm tắt</w:t>
      </w:r>
    </w:p>
    <w:p w14:paraId="4ECF6B1A" w14:textId="0B65FC5F" w:rsidR="008776FA" w:rsidRPr="00610DAA" w:rsidRDefault="00E05F26" w:rsidP="00610DAA">
      <w:pPr>
        <w:ind w:left="720"/>
        <w:rPr>
          <w:lang w:val="en-US"/>
        </w:rPr>
      </w:pPr>
      <w:r>
        <w:rPr>
          <w:lang w:val="en-US"/>
        </w:rPr>
        <w:t xml:space="preserve">Quản trị viên có thể xem lại log người sử dụng </w:t>
      </w:r>
      <w:r w:rsidR="00346158">
        <w:rPr>
          <w:lang w:val="en-US"/>
        </w:rPr>
        <w:t>server</w:t>
      </w:r>
      <w:r w:rsidR="009E69D0">
        <w:rPr>
          <w:lang w:val="en-US"/>
        </w:rPr>
        <w:t xml:space="preserve"> bằng file hoặc màn hình trên Server</w:t>
      </w:r>
    </w:p>
    <w:p w14:paraId="4C6BB251" w14:textId="7F54D3A8" w:rsidR="00EA644C" w:rsidRPr="009B62F4" w:rsidRDefault="00EA644C" w:rsidP="0061316A">
      <w:pPr>
        <w:pStyle w:val="Heading3"/>
        <w:spacing w:line="360" w:lineRule="auto"/>
        <w:jc w:val="both"/>
      </w:pPr>
      <w:r>
        <w:rPr>
          <w:lang w:val="en-US"/>
        </w:rPr>
        <w:t xml:space="preserve"> </w:t>
      </w:r>
      <w:r>
        <w:t>Dòng sự kiệ</w:t>
      </w:r>
      <w:r w:rsidR="0061316A">
        <w:rPr>
          <w:lang w:val="en-US"/>
        </w:rPr>
        <w:t>n</w:t>
      </w:r>
    </w:p>
    <w:p w14:paraId="5AA4A9D0" w14:textId="60938474" w:rsidR="00EA644C" w:rsidRDefault="00EA644C" w:rsidP="00EA644C">
      <w:pPr>
        <w:pStyle w:val="Heading4"/>
        <w:spacing w:line="360" w:lineRule="auto"/>
        <w:jc w:val="both"/>
      </w:pPr>
      <w:r>
        <w:t>Dòng sự kiện chính</w:t>
      </w:r>
    </w:p>
    <w:p w14:paraId="164D4590" w14:textId="390E2D03" w:rsidR="00CD2E32" w:rsidRDefault="00CD2E32" w:rsidP="00CD2E32">
      <w:pPr>
        <w:ind w:left="720"/>
        <w:rPr>
          <w:lang w:val="en-US"/>
        </w:rPr>
      </w:pPr>
      <w:r>
        <w:rPr>
          <w:lang w:val="en-US"/>
        </w:rPr>
        <w:t xml:space="preserve">1. </w:t>
      </w:r>
      <w:r w:rsidR="00E963A4">
        <w:rPr>
          <w:lang w:val="en-US"/>
        </w:rPr>
        <w:t>Hiển thị thông tin theo thời gian thực hoạt động trên client và server</w:t>
      </w:r>
    </w:p>
    <w:p w14:paraId="25B98C4E" w14:textId="3051076F" w:rsidR="008F5C9F" w:rsidRPr="00CD2E32" w:rsidRDefault="00E963A4" w:rsidP="00206D94">
      <w:pPr>
        <w:ind w:left="720"/>
        <w:rPr>
          <w:lang w:val="en-US"/>
        </w:rPr>
      </w:pPr>
      <w:r>
        <w:rPr>
          <w:lang w:val="en-US"/>
        </w:rPr>
        <w:t xml:space="preserve">2. </w:t>
      </w:r>
      <w:r w:rsidR="001378FB">
        <w:rPr>
          <w:lang w:val="en-US"/>
        </w:rPr>
        <w:t xml:space="preserve">Quản trị viên click chọn </w:t>
      </w:r>
      <w:r w:rsidR="00D00492">
        <w:rPr>
          <w:lang w:val="en-US"/>
        </w:rPr>
        <w:t>xuất file thì dữ liệu sẽ được lưu vào 1 file .log</w:t>
      </w:r>
      <w:r w:rsidR="004D34DF">
        <w:rPr>
          <w:lang w:val="en-US"/>
        </w:rPr>
        <w:t xml:space="preserve"> </w:t>
      </w:r>
    </w:p>
    <w:p w14:paraId="7A1368FA" w14:textId="35544DAB" w:rsidR="00EA644C" w:rsidRDefault="00EA644C" w:rsidP="00EA644C">
      <w:pPr>
        <w:pStyle w:val="Heading4"/>
        <w:spacing w:line="360" w:lineRule="auto"/>
        <w:jc w:val="both"/>
      </w:pPr>
      <w:r>
        <w:t>Các dòng sự kiện khác</w:t>
      </w:r>
    </w:p>
    <w:p w14:paraId="7E346D30" w14:textId="657E0401" w:rsidR="000F43F1" w:rsidRDefault="00E84F1B" w:rsidP="00E84F1B">
      <w:pPr>
        <w:ind w:left="720"/>
        <w:rPr>
          <w:lang w:val="en-US"/>
        </w:rPr>
      </w:pPr>
      <w:r>
        <w:rPr>
          <w:lang w:val="en-US"/>
        </w:rPr>
        <w:t xml:space="preserve">a. </w:t>
      </w:r>
      <w:r w:rsidR="00811CA2">
        <w:rPr>
          <w:lang w:val="en-US"/>
        </w:rPr>
        <w:t xml:space="preserve">Quản trị viên </w:t>
      </w:r>
      <w:r w:rsidR="00707778">
        <w:rPr>
          <w:lang w:val="en-US"/>
        </w:rPr>
        <w:t xml:space="preserve">xoá nội dung </w:t>
      </w:r>
      <w:r w:rsidR="00F80E24">
        <w:rPr>
          <w:lang w:val="en-US"/>
        </w:rPr>
        <w:t>log thời gian thực server</w:t>
      </w:r>
    </w:p>
    <w:p w14:paraId="4424D427" w14:textId="77777777" w:rsidR="00930331" w:rsidRDefault="0090781A" w:rsidP="00E84F1B">
      <w:pPr>
        <w:ind w:left="720"/>
        <w:rPr>
          <w:lang w:val="en-US"/>
        </w:rPr>
      </w:pPr>
      <w:r>
        <w:rPr>
          <w:lang w:val="en-US"/>
        </w:rPr>
        <w:t>1</w:t>
      </w:r>
      <w:r w:rsidR="00E80B04">
        <w:rPr>
          <w:lang w:val="en-US"/>
        </w:rPr>
        <w:t xml:space="preserve">. Quản trị viên click chọn button “Clear Log” trên </w:t>
      </w:r>
      <w:r w:rsidR="00930331">
        <w:rPr>
          <w:lang w:val="en-US"/>
        </w:rPr>
        <w:t>màn hình server</w:t>
      </w:r>
    </w:p>
    <w:p w14:paraId="72A4FBD6" w14:textId="77777777" w:rsidR="00AA4546" w:rsidRDefault="00930331" w:rsidP="00E84F1B">
      <w:pPr>
        <w:ind w:left="720"/>
        <w:rPr>
          <w:lang w:val="en-US"/>
        </w:rPr>
      </w:pPr>
      <w:r>
        <w:rPr>
          <w:lang w:val="en-US"/>
        </w:rPr>
        <w:t>2.</w:t>
      </w:r>
      <w:r w:rsidR="00042FE2">
        <w:rPr>
          <w:lang w:val="en-US"/>
        </w:rPr>
        <w:t xml:space="preserve"> Thông báo</w:t>
      </w:r>
      <w:r w:rsidR="001A5974">
        <w:rPr>
          <w:lang w:val="en-US"/>
        </w:rPr>
        <w:t xml:space="preserve"> hỏi xác nhận việc xoá log, click OK để tiếp tục, Cancel để dừng lại use -case</w:t>
      </w:r>
    </w:p>
    <w:p w14:paraId="2E6C81B1" w14:textId="6804E1DA" w:rsidR="00F80E24" w:rsidRPr="000F43F1" w:rsidRDefault="006C3674" w:rsidP="003E220E">
      <w:pPr>
        <w:ind w:left="720"/>
        <w:rPr>
          <w:lang w:val="en-US"/>
        </w:rPr>
      </w:pPr>
      <w:r>
        <w:rPr>
          <w:lang w:val="en-US"/>
        </w:rPr>
        <w:t xml:space="preserve">3. </w:t>
      </w:r>
      <w:r w:rsidR="00EC05FB">
        <w:rPr>
          <w:lang w:val="en-US"/>
        </w:rPr>
        <w:t>Thông báo hiện lên xác nhận việc đã xoá thành công</w:t>
      </w:r>
      <w:r w:rsidR="003E220E">
        <w:rPr>
          <w:lang w:val="en-US"/>
        </w:rPr>
        <w:t xml:space="preserve"> </w:t>
      </w:r>
      <w:r w:rsidR="0090781A">
        <w:rPr>
          <w:lang w:val="en-US"/>
        </w:rPr>
        <w:t xml:space="preserve"> </w:t>
      </w:r>
    </w:p>
    <w:p w14:paraId="55AF258C" w14:textId="5F4CAA8D" w:rsidR="00EA644C" w:rsidRDefault="00EA644C" w:rsidP="00EA644C">
      <w:pPr>
        <w:pStyle w:val="Heading3"/>
        <w:spacing w:line="360" w:lineRule="auto"/>
        <w:jc w:val="both"/>
      </w:pPr>
      <w:r>
        <w:t>Các yêu cầu đặc biệt</w:t>
      </w:r>
    </w:p>
    <w:p w14:paraId="5E20A1DD" w14:textId="276826CC" w:rsidR="000831A5" w:rsidRPr="002D5C3A" w:rsidRDefault="000831A5" w:rsidP="000831A5">
      <w:pPr>
        <w:pStyle w:val="ListParagraph"/>
        <w:numPr>
          <w:ilvl w:val="0"/>
          <w:numId w:val="11"/>
        </w:numPr>
        <w:rPr>
          <w:lang w:val="en-US"/>
        </w:rPr>
      </w:pPr>
      <w:r w:rsidRPr="002D5C3A">
        <w:rPr>
          <w:lang w:val="en-US"/>
        </w:rPr>
        <w:t xml:space="preserve">Quản trị viên </w:t>
      </w:r>
      <w:r w:rsidR="002B4575">
        <w:rPr>
          <w:lang w:val="en-US"/>
        </w:rPr>
        <w:t xml:space="preserve">phải đăng nhập bằng tài khoản quản trị trên </w:t>
      </w:r>
      <w:r w:rsidR="000E2D7D">
        <w:rPr>
          <w:lang w:val="en-US"/>
        </w:rPr>
        <w:t>server</w:t>
      </w:r>
    </w:p>
    <w:p w14:paraId="3B4046E6" w14:textId="7640C26D" w:rsidR="00EA644C" w:rsidRDefault="00EA644C" w:rsidP="00EA644C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2D6FB521" w14:textId="5D76DE08" w:rsidR="004334BA" w:rsidRPr="00C065DE" w:rsidRDefault="00C065DE" w:rsidP="00C065D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Quản trị viên đăng nhập</w:t>
      </w:r>
      <w:r w:rsidR="000B0049">
        <w:rPr>
          <w:lang w:val="en-US"/>
        </w:rPr>
        <w:t xml:space="preserve"> thành công, server hoạt động và</w:t>
      </w:r>
      <w:r w:rsidR="00625E79">
        <w:rPr>
          <w:lang w:val="en-US"/>
        </w:rPr>
        <w:t xml:space="preserve"> các client trao đổi dữ liệu được ghi lại trên màn hình log của server</w:t>
      </w:r>
    </w:p>
    <w:p w14:paraId="2BECB3A2" w14:textId="483106DC" w:rsidR="00EA644C" w:rsidRDefault="00EA644C" w:rsidP="00EA644C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14:paraId="1BE10AEE" w14:textId="6EE52AEC" w:rsidR="002D3D0A" w:rsidRPr="0050794B" w:rsidRDefault="0058001E" w:rsidP="0050794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Màn hình hiển thị </w:t>
      </w:r>
      <w:r w:rsidR="00793AE0">
        <w:rPr>
          <w:lang w:val="en-US"/>
        </w:rPr>
        <w:t xml:space="preserve">log hoạt động của server và client, dữ liệu trao đổi giữa các </w:t>
      </w:r>
      <w:r w:rsidR="00D334A6">
        <w:rPr>
          <w:lang w:val="en-US"/>
        </w:rPr>
        <w:t>đối tượng</w:t>
      </w:r>
      <w:r w:rsidR="00BE5A94">
        <w:rPr>
          <w:lang w:val="en-US"/>
        </w:rPr>
        <w:t>.</w:t>
      </w:r>
    </w:p>
    <w:p w14:paraId="32B40BAB" w14:textId="4668CAD3" w:rsidR="00EA644C" w:rsidRDefault="00EA644C" w:rsidP="00EA644C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3D39DEC3" w14:textId="73E7FA64" w:rsidR="0010743F" w:rsidRPr="0010743F" w:rsidRDefault="0060008C" w:rsidP="0060008C">
      <w:pPr>
        <w:ind w:left="720"/>
        <w:rPr>
          <w:lang w:val="en-US"/>
        </w:rPr>
      </w:pPr>
      <w:r>
        <w:rPr>
          <w:lang w:val="en-US"/>
        </w:rPr>
        <w:t>Không</w:t>
      </w:r>
    </w:p>
    <w:p w14:paraId="52BF40A6" w14:textId="3AE391F2" w:rsidR="00935696" w:rsidRPr="0037628A" w:rsidRDefault="00935696" w:rsidP="00935696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 xml:space="preserve">Cấu </w:t>
      </w:r>
      <w:r w:rsidR="00E3757A">
        <w:rPr>
          <w:color w:val="0000FF"/>
          <w:lang w:val="en-US"/>
        </w:rPr>
        <w:t>hình trên</w:t>
      </w:r>
      <w:r>
        <w:rPr>
          <w:color w:val="0000FF"/>
          <w:lang w:val="en-US"/>
        </w:rPr>
        <w:t xml:space="preserve"> Server</w:t>
      </w:r>
      <w:r w:rsidRPr="0037628A">
        <w:rPr>
          <w:color w:val="0000FF"/>
          <w:lang w:val="en-US"/>
        </w:rPr>
        <w:t>”</w:t>
      </w:r>
    </w:p>
    <w:p w14:paraId="0E2014D2" w14:textId="77777777" w:rsidR="00935696" w:rsidRDefault="00935696" w:rsidP="00935696">
      <w:pPr>
        <w:pStyle w:val="Heading3"/>
        <w:spacing w:line="360" w:lineRule="auto"/>
        <w:jc w:val="both"/>
      </w:pPr>
      <w:r>
        <w:t>Tóm tắt</w:t>
      </w:r>
    </w:p>
    <w:p w14:paraId="7FCB8112" w14:textId="02A0DFF2" w:rsidR="00935696" w:rsidRPr="00EF27E2" w:rsidRDefault="004E460B" w:rsidP="00935696">
      <w:pPr>
        <w:ind w:left="720"/>
        <w:rPr>
          <w:lang w:val="en-US"/>
        </w:rPr>
      </w:pPr>
      <w:r>
        <w:rPr>
          <w:lang w:val="en-US"/>
        </w:rPr>
        <w:t xml:space="preserve">Quản trị viên </w:t>
      </w:r>
      <w:r w:rsidR="00935696">
        <w:rPr>
          <w:lang w:val="en-US"/>
        </w:rPr>
        <w:t>cấu hình địa chỉ</w:t>
      </w:r>
      <w:r w:rsidR="00DE16A9">
        <w:rPr>
          <w:lang w:val="en-US"/>
        </w:rPr>
        <w:t>,</w:t>
      </w:r>
      <w:r w:rsidR="00935696">
        <w:rPr>
          <w:lang w:val="en-US"/>
        </w:rPr>
        <w:t xml:space="preserve"> port server</w:t>
      </w:r>
      <w:r w:rsidR="002718B0">
        <w:rPr>
          <w:lang w:val="en-US"/>
        </w:rPr>
        <w:t xml:space="preserve"> lắng nghe</w:t>
      </w:r>
      <w:r w:rsidR="0096496D">
        <w:rPr>
          <w:lang w:val="en-US"/>
        </w:rPr>
        <w:t xml:space="preserve">, </w:t>
      </w:r>
      <w:r w:rsidR="005003B6">
        <w:rPr>
          <w:lang w:val="en-US"/>
        </w:rPr>
        <w:t xml:space="preserve">thư mục chứa file tài khoản </w:t>
      </w:r>
    </w:p>
    <w:p w14:paraId="3D238600" w14:textId="77777777" w:rsidR="00935696" w:rsidRDefault="00935696" w:rsidP="00935696">
      <w:pPr>
        <w:pStyle w:val="Heading3"/>
        <w:spacing w:line="360" w:lineRule="auto"/>
        <w:jc w:val="both"/>
      </w:pPr>
      <w:r>
        <w:t>Dòng sự kiện</w:t>
      </w:r>
    </w:p>
    <w:p w14:paraId="5DE25DEC" w14:textId="68B6A710" w:rsidR="00935696" w:rsidRDefault="00935696" w:rsidP="00D40C8B">
      <w:pPr>
        <w:pStyle w:val="Heading4"/>
        <w:spacing w:line="360" w:lineRule="auto"/>
        <w:jc w:val="both"/>
      </w:pPr>
      <w:r>
        <w:t>Dòng sự kiện chính</w:t>
      </w:r>
    </w:p>
    <w:p w14:paraId="4233FE82" w14:textId="761FA5BD" w:rsidR="008633AD" w:rsidRDefault="008633AD" w:rsidP="008633AD">
      <w:pPr>
        <w:ind w:left="720"/>
        <w:rPr>
          <w:lang w:val="en-US"/>
        </w:rPr>
      </w:pPr>
      <w:r>
        <w:rPr>
          <w:lang w:val="en-US"/>
        </w:rPr>
        <w:t>1. Quản trị viên click chọn Setting &gt; Setting Server để mở form dialog</w:t>
      </w:r>
      <w:r w:rsidR="008B30D4">
        <w:rPr>
          <w:lang w:val="en-US"/>
        </w:rPr>
        <w:t xml:space="preserve"> cài đặt</w:t>
      </w:r>
    </w:p>
    <w:p w14:paraId="37264C8E" w14:textId="270F354A" w:rsidR="008B30D4" w:rsidRDefault="008B30D4" w:rsidP="008633AD">
      <w:pPr>
        <w:ind w:left="720"/>
        <w:rPr>
          <w:lang w:val="en-US"/>
        </w:rPr>
      </w:pPr>
      <w:r>
        <w:rPr>
          <w:lang w:val="en-US"/>
        </w:rPr>
        <w:t xml:space="preserve">2. Điền các thông tin địa chỉ, port server, thư mục account, </w:t>
      </w:r>
      <w:r w:rsidR="00E15248">
        <w:rPr>
          <w:lang w:val="en-US"/>
        </w:rPr>
        <w:t xml:space="preserve">thư mục chứa log, </w:t>
      </w:r>
      <w:r w:rsidR="00BD0616">
        <w:rPr>
          <w:lang w:val="en-US"/>
        </w:rPr>
        <w:t>thư mục chứa file tệp tin tạm, thư mục chứa file hội thoại</w:t>
      </w:r>
    </w:p>
    <w:p w14:paraId="0D7C1BEC" w14:textId="7FF9E2C5" w:rsidR="00BD0616" w:rsidRPr="008633AD" w:rsidRDefault="00BD0616" w:rsidP="008633AD">
      <w:pPr>
        <w:ind w:left="720"/>
        <w:rPr>
          <w:lang w:val="en-US"/>
        </w:rPr>
      </w:pPr>
      <w:r>
        <w:rPr>
          <w:lang w:val="en-US"/>
        </w:rPr>
        <w:t xml:space="preserve">3. </w:t>
      </w:r>
      <w:r w:rsidR="009F2E4F">
        <w:rPr>
          <w:lang w:val="en-US"/>
        </w:rPr>
        <w:t xml:space="preserve">Click OK để xác nhận, cancel để </w:t>
      </w:r>
      <w:r w:rsidR="00A806A3">
        <w:rPr>
          <w:lang w:val="en-US"/>
        </w:rPr>
        <w:t>huỷ cài đặt hiện tại</w:t>
      </w:r>
      <w:r w:rsidR="00C55592">
        <w:rPr>
          <w:lang w:val="en-US"/>
        </w:rPr>
        <w:t>.</w:t>
      </w:r>
    </w:p>
    <w:p w14:paraId="503A1687" w14:textId="77777777" w:rsidR="00935696" w:rsidRDefault="00935696" w:rsidP="00935696">
      <w:pPr>
        <w:pStyle w:val="Heading4"/>
        <w:spacing w:line="360" w:lineRule="auto"/>
        <w:jc w:val="both"/>
      </w:pPr>
      <w:r>
        <w:lastRenderedPageBreak/>
        <w:t>Các dòng sự kiện khác</w:t>
      </w:r>
    </w:p>
    <w:p w14:paraId="5F7F132E" w14:textId="29E3AB94" w:rsidR="00935696" w:rsidRDefault="00105C6B" w:rsidP="00105C6B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a. </w:t>
      </w:r>
      <w:r w:rsidR="00935696">
        <w:rPr>
          <w:lang w:val="en-US"/>
        </w:rPr>
        <w:t>Người dùng chưa</w:t>
      </w:r>
      <w:r w:rsidR="00ED56E2">
        <w:rPr>
          <w:lang w:val="en-US"/>
        </w:rPr>
        <w:t xml:space="preserve"> một trường nào đó</w:t>
      </w:r>
      <w:r w:rsidR="00935696">
        <w:rPr>
          <w:lang w:val="en-US"/>
        </w:rPr>
        <w:t>, ấn OK</w:t>
      </w:r>
    </w:p>
    <w:p w14:paraId="290FB942" w14:textId="548FA4F9" w:rsidR="00935696" w:rsidRPr="006C4C36" w:rsidRDefault="006C4C36" w:rsidP="006C4C36">
      <w:pPr>
        <w:ind w:left="720"/>
        <w:rPr>
          <w:lang w:val="en-US"/>
        </w:rPr>
      </w:pPr>
      <w:r>
        <w:rPr>
          <w:lang w:val="en-US"/>
        </w:rPr>
        <w:t xml:space="preserve">1. </w:t>
      </w:r>
      <w:r w:rsidR="00935696" w:rsidRPr="006C4C36">
        <w:rPr>
          <w:lang w:val="en-US"/>
        </w:rPr>
        <w:t>Hệ thống thông báo thông tin chưa nhập</w:t>
      </w:r>
    </w:p>
    <w:p w14:paraId="5B42E1E1" w14:textId="61838DA6" w:rsidR="00935696" w:rsidRPr="006C4C36" w:rsidRDefault="006C4C36" w:rsidP="006C4C36">
      <w:pPr>
        <w:ind w:left="720"/>
        <w:rPr>
          <w:lang w:val="en-US"/>
        </w:rPr>
      </w:pPr>
      <w:r>
        <w:rPr>
          <w:lang w:val="en-US"/>
        </w:rPr>
        <w:t xml:space="preserve">2. </w:t>
      </w:r>
      <w:r w:rsidR="00935696" w:rsidRPr="006C4C36">
        <w:rPr>
          <w:lang w:val="en-US"/>
        </w:rPr>
        <w:t>Yêu cầu cung cấp lại thông tin</w:t>
      </w:r>
    </w:p>
    <w:p w14:paraId="2FE06AD4" w14:textId="76B92F21" w:rsidR="00935696" w:rsidRPr="00120883" w:rsidRDefault="00120883" w:rsidP="00B232DD">
      <w:pPr>
        <w:rPr>
          <w:lang w:val="en-US"/>
        </w:rPr>
      </w:pPr>
      <w:r>
        <w:rPr>
          <w:lang w:val="en-US"/>
        </w:rPr>
        <w:t xml:space="preserve">b. </w:t>
      </w:r>
      <w:r w:rsidR="00935696" w:rsidRPr="00120883">
        <w:rPr>
          <w:lang w:val="en-US"/>
        </w:rPr>
        <w:t>Người dùng nhập sai IP</w:t>
      </w:r>
      <w:r w:rsidR="00DB10C9">
        <w:rPr>
          <w:lang w:val="en-US"/>
        </w:rPr>
        <w:t>/PORT</w:t>
      </w:r>
    </w:p>
    <w:p w14:paraId="4F6F04AE" w14:textId="0CFBB4F6" w:rsidR="00935696" w:rsidRPr="006C4C36" w:rsidRDefault="006C4C36" w:rsidP="006C4C36">
      <w:pPr>
        <w:ind w:firstLine="720"/>
        <w:rPr>
          <w:lang w:val="en-US"/>
        </w:rPr>
      </w:pPr>
      <w:r w:rsidRPr="006C4C36">
        <w:rPr>
          <w:lang w:val="en-US"/>
        </w:rPr>
        <w:t xml:space="preserve">1. </w:t>
      </w:r>
      <w:r w:rsidR="00935696" w:rsidRPr="006C4C36">
        <w:rPr>
          <w:lang w:val="en-US"/>
        </w:rPr>
        <w:t>Thông báo nhập sai IP hoặc PORT</w:t>
      </w:r>
    </w:p>
    <w:p w14:paraId="674EA753" w14:textId="4BF69284" w:rsidR="003D3809" w:rsidRDefault="006C4C36" w:rsidP="00A237DA">
      <w:pPr>
        <w:ind w:left="720"/>
        <w:rPr>
          <w:lang w:val="en-US"/>
        </w:rPr>
      </w:pPr>
      <w:r>
        <w:rPr>
          <w:lang w:val="en-US"/>
        </w:rPr>
        <w:t xml:space="preserve">2. </w:t>
      </w:r>
      <w:r w:rsidR="00935696" w:rsidRPr="006C4C36">
        <w:rPr>
          <w:lang w:val="en-US"/>
        </w:rPr>
        <w:t>Yêu cầu nhập lại</w:t>
      </w:r>
    </w:p>
    <w:p w14:paraId="444FAAAA" w14:textId="2EB52BE3" w:rsidR="003D3809" w:rsidRDefault="003D3809" w:rsidP="003D3809">
      <w:pPr>
        <w:rPr>
          <w:lang w:val="en-US"/>
        </w:rPr>
      </w:pPr>
      <w:r>
        <w:rPr>
          <w:lang w:val="en-US"/>
        </w:rPr>
        <w:t xml:space="preserve">c. </w:t>
      </w:r>
      <w:r w:rsidR="004D14F7">
        <w:rPr>
          <w:lang w:val="en-US"/>
        </w:rPr>
        <w:t>Đường dẫn thư mục không tồn tại</w:t>
      </w:r>
    </w:p>
    <w:p w14:paraId="77617F40" w14:textId="532F258C" w:rsidR="004D14F7" w:rsidRDefault="004D14F7" w:rsidP="003D3809">
      <w:pPr>
        <w:rPr>
          <w:lang w:val="en-US"/>
        </w:rPr>
      </w:pPr>
      <w:r>
        <w:rPr>
          <w:lang w:val="en-US"/>
        </w:rPr>
        <w:tab/>
        <w:t xml:space="preserve">1. </w:t>
      </w:r>
      <w:r w:rsidR="00915198">
        <w:rPr>
          <w:lang w:val="en-US"/>
        </w:rPr>
        <w:t>Thông báo người dùng nhập sai đường dẫn hoặc đường dẫn không tồn tại</w:t>
      </w:r>
    </w:p>
    <w:p w14:paraId="2D2004CC" w14:textId="45A45CAF" w:rsidR="00946921" w:rsidRPr="003D3809" w:rsidRDefault="00915198" w:rsidP="003D3809">
      <w:pPr>
        <w:rPr>
          <w:lang w:val="en-US"/>
        </w:rPr>
      </w:pPr>
      <w:r>
        <w:rPr>
          <w:lang w:val="en-US"/>
        </w:rPr>
        <w:tab/>
        <w:t>2. Yêu cầu nhập lại</w:t>
      </w:r>
    </w:p>
    <w:p w14:paraId="356F2BB7" w14:textId="619027EA" w:rsidR="00935696" w:rsidRDefault="00935696" w:rsidP="00935696">
      <w:pPr>
        <w:pStyle w:val="Heading3"/>
        <w:spacing w:line="360" w:lineRule="auto"/>
        <w:jc w:val="both"/>
      </w:pPr>
      <w:r>
        <w:t>Các yêu cầu đặc biệt</w:t>
      </w:r>
    </w:p>
    <w:p w14:paraId="72582C8C" w14:textId="51474105" w:rsidR="00A23996" w:rsidRPr="00A23996" w:rsidRDefault="00A23996" w:rsidP="00A23996">
      <w:pPr>
        <w:ind w:left="720"/>
        <w:rPr>
          <w:lang w:val="en-US"/>
        </w:rPr>
      </w:pPr>
      <w:r>
        <w:rPr>
          <w:lang w:val="en-US"/>
        </w:rPr>
        <w:t>Quản trị viên phải đăng nhập thành công để quản lý servẻ</w:t>
      </w:r>
    </w:p>
    <w:p w14:paraId="0AF843C3" w14:textId="45D74AA1" w:rsidR="00935696" w:rsidRDefault="00935696" w:rsidP="00935696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6F56D3DC" w14:textId="611FC613" w:rsidR="00D349FD" w:rsidRPr="00D349FD" w:rsidRDefault="00B955BB" w:rsidP="00D349FD">
      <w:pPr>
        <w:ind w:left="720"/>
        <w:rPr>
          <w:lang w:val="en-US"/>
        </w:rPr>
      </w:pPr>
      <w:r>
        <w:rPr>
          <w:lang w:val="en-US"/>
        </w:rPr>
        <w:t>Quản trị viên đăng nhập thành công, màn hình hiển thị thông tin cấu hình hiện tại</w:t>
      </w:r>
    </w:p>
    <w:p w14:paraId="13CCD503" w14:textId="77777777" w:rsidR="00935696" w:rsidRDefault="00935696" w:rsidP="0093569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14:paraId="34149847" w14:textId="454174ED" w:rsidR="00935696" w:rsidRDefault="00935696" w:rsidP="00935696">
      <w:pPr>
        <w:ind w:left="720"/>
        <w:rPr>
          <w:lang w:val="en-US"/>
        </w:rPr>
      </w:pPr>
      <w:r>
        <w:rPr>
          <w:lang w:val="en-US"/>
        </w:rPr>
        <w:t>Lưu cấu hình vào tệp tin setting_</w:t>
      </w:r>
      <w:r w:rsidR="00BC5DB4">
        <w:rPr>
          <w:lang w:val="en-US"/>
        </w:rPr>
        <w:t>server</w:t>
      </w:r>
      <w:r>
        <w:rPr>
          <w:lang w:val="en-US"/>
        </w:rPr>
        <w:t>.ini</w:t>
      </w:r>
      <w:r w:rsidR="00E14319">
        <w:rPr>
          <w:lang w:val="en-US"/>
        </w:rPr>
        <w:t xml:space="preserve"> trên server</w:t>
      </w:r>
      <w:r>
        <w:rPr>
          <w:lang w:val="en-US"/>
        </w:rPr>
        <w:t>, tải lại cấu hình mới cho phần mềm.</w:t>
      </w:r>
    </w:p>
    <w:p w14:paraId="15229A83" w14:textId="7D538C5B" w:rsidR="00935696" w:rsidRPr="00923CE1" w:rsidRDefault="00935696" w:rsidP="00935696">
      <w:pPr>
        <w:ind w:left="720"/>
        <w:rPr>
          <w:lang w:val="en-US"/>
        </w:rPr>
      </w:pPr>
      <w:r>
        <w:rPr>
          <w:lang w:val="en-US"/>
        </w:rPr>
        <w:t xml:space="preserve">Hiển thị màn hình </w:t>
      </w:r>
      <w:r w:rsidR="008117AC">
        <w:rPr>
          <w:lang w:val="en-US"/>
        </w:rPr>
        <w:t xml:space="preserve">server </w:t>
      </w:r>
      <w:r>
        <w:rPr>
          <w:lang w:val="en-US"/>
        </w:rPr>
        <w:t>chính cho người sử dụng</w:t>
      </w:r>
      <w:r w:rsidR="00D36957">
        <w:rPr>
          <w:lang w:val="en-US"/>
        </w:rPr>
        <w:t xml:space="preserve"> với các thông tin cấu hình đã được cài mới</w:t>
      </w:r>
      <w:r>
        <w:rPr>
          <w:lang w:val="en-US"/>
        </w:rPr>
        <w:t>.</w:t>
      </w:r>
    </w:p>
    <w:p w14:paraId="4C7A06A6" w14:textId="77777777" w:rsidR="00935696" w:rsidRDefault="00935696" w:rsidP="0093569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005DEE71" w14:textId="77777777" w:rsidR="00935696" w:rsidRPr="007814D4" w:rsidRDefault="00935696" w:rsidP="00935696">
      <w:pPr>
        <w:ind w:left="720"/>
        <w:rPr>
          <w:lang w:val="en-US"/>
        </w:rPr>
      </w:pPr>
      <w:r>
        <w:rPr>
          <w:lang w:val="en-US"/>
        </w:rPr>
        <w:t>Không</w:t>
      </w:r>
    </w:p>
    <w:p w14:paraId="050E26F0" w14:textId="77777777" w:rsidR="00252D3E" w:rsidRPr="00EC32D5" w:rsidRDefault="00252D3E" w:rsidP="00252D3E">
      <w:pPr>
        <w:rPr>
          <w:lang w:val="en-US"/>
        </w:rPr>
      </w:pPr>
    </w:p>
    <w:sectPr w:rsidR="00252D3E" w:rsidRPr="00EC32D5" w:rsidSect="00301562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9925F" w14:textId="77777777" w:rsidR="003D3D6B" w:rsidRDefault="003D3D6B">
      <w:r>
        <w:separator/>
      </w:r>
    </w:p>
  </w:endnote>
  <w:endnote w:type="continuationSeparator" w:id="0">
    <w:p w14:paraId="0F9E951D" w14:textId="77777777" w:rsidR="003D3D6B" w:rsidRDefault="003D3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9C377" w14:textId="77777777" w:rsidR="0061464B" w:rsidRDefault="00614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CE685" w14:textId="77777777" w:rsidR="0061464B" w:rsidRDefault="0061464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061B59F" wp14:editId="2F815D12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E435B" w14:textId="77777777" w:rsidR="0061464B" w:rsidRDefault="0061464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21C9A85E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9B5198F" w14:textId="77777777" w:rsidR="00E95D0C" w:rsidRPr="007A1DE8" w:rsidRDefault="00FC77E2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BEF95B0" wp14:editId="614E6E1C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3A23B4C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94B4F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504CE07F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49542" w14:textId="77777777" w:rsidR="003D3D6B" w:rsidRDefault="003D3D6B">
      <w:r>
        <w:separator/>
      </w:r>
    </w:p>
  </w:footnote>
  <w:footnote w:type="continuationSeparator" w:id="0">
    <w:p w14:paraId="77603074" w14:textId="77777777" w:rsidR="003D3D6B" w:rsidRDefault="003D3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06869" w14:textId="77777777" w:rsidR="0061464B" w:rsidRDefault="006146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68DEC" w14:textId="77777777" w:rsidR="0061464B" w:rsidRDefault="0061464B" w:rsidP="0040293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C4C8DE7" wp14:editId="0FECA153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A244EC" id="Freeform 1" o:spid="_x0000_s1026" style="position:absolute;margin-left:0;margin-top:0;width:93.15pt;height:813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715584" behindDoc="0" locked="0" layoutInCell="1" allowOverlap="1" wp14:anchorId="03F5AECB" wp14:editId="033F59B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26F81F6" w14:textId="77777777" w:rsidR="0061464B" w:rsidRDefault="0061464B" w:rsidP="0040293A">
    <w:pPr>
      <w:pStyle w:val="Title"/>
      <w:rPr>
        <w:lang w:val="en-US"/>
      </w:rPr>
    </w:pPr>
  </w:p>
  <w:p w14:paraId="5AD96B12" w14:textId="77777777" w:rsidR="0061464B" w:rsidRPr="003B1A2B" w:rsidRDefault="0061464B" w:rsidP="0040293A">
    <w:pPr>
      <w:rPr>
        <w:lang w:val="en-US"/>
      </w:rPr>
    </w:pPr>
  </w:p>
  <w:p w14:paraId="6C9EF583" w14:textId="5611E6B9" w:rsidR="0061464B" w:rsidRPr="00415E94" w:rsidRDefault="00415E94" w:rsidP="0040293A">
    <w:pPr>
      <w:pStyle w:val="Header"/>
      <w:rPr>
        <w:rFonts w:eastAsia="Tahoma"/>
        <w:lang w:val="en-US"/>
      </w:rPr>
    </w:pPr>
    <w:r>
      <w:rPr>
        <w:rFonts w:eastAsia="Tahoma"/>
        <w:lang w:val="en-US"/>
      </w:rPr>
      <w:t>Report  Đồ án mạng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2BA1E" w14:textId="77777777" w:rsidR="0061464B" w:rsidRDefault="0061464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964FF" w14:textId="77777777" w:rsidR="00FC77E2" w:rsidRDefault="00FC77E2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4CA2220F" wp14:editId="03018247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65DEAEE1" w14:textId="77777777" w:rsidTr="008D3541">
      <w:tc>
        <w:tcPr>
          <w:tcW w:w="6623" w:type="dxa"/>
          <w:shd w:val="clear" w:color="auto" w:fill="auto"/>
        </w:tcPr>
        <w:p w14:paraId="7A746453" w14:textId="77777777" w:rsidR="00E95D0C" w:rsidRPr="008D3541" w:rsidRDefault="00DC363E">
          <w:pPr>
            <w:pStyle w:val="Header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r w:rsidR="00E95D0C" w:rsidRPr="008D3541">
            <w:rPr>
              <w:color w:val="0000FF"/>
              <w:lang w:val="en-US"/>
            </w:rPr>
            <w:t>Tên đề tài</w:t>
          </w:r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14:paraId="5E39AE40" w14:textId="77777777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x.y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14:paraId="69060C23" w14:textId="77777777" w:rsidTr="008D3541">
      <w:tc>
        <w:tcPr>
          <w:tcW w:w="6623" w:type="dxa"/>
          <w:shd w:val="clear" w:color="auto" w:fill="auto"/>
        </w:tcPr>
        <w:p w14:paraId="2AE7E194" w14:textId="77777777" w:rsidR="00E95D0C" w:rsidRPr="008D3541" w:rsidRDefault="00A23833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14:paraId="1CC5BD90" w14:textId="77777777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dd/mm/yyyy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14:paraId="280C77DA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864876"/>
    <w:multiLevelType w:val="hybridMultilevel"/>
    <w:tmpl w:val="EF4AA3C0"/>
    <w:lvl w:ilvl="0" w:tplc="9B36F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1902AA"/>
    <w:multiLevelType w:val="hybridMultilevel"/>
    <w:tmpl w:val="75CED29A"/>
    <w:lvl w:ilvl="0" w:tplc="9E801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E2DD4"/>
    <w:multiLevelType w:val="hybridMultilevel"/>
    <w:tmpl w:val="25F697CA"/>
    <w:lvl w:ilvl="0" w:tplc="2FE81D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C592EF8"/>
    <w:multiLevelType w:val="hybridMultilevel"/>
    <w:tmpl w:val="552028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40215"/>
    <w:multiLevelType w:val="hybridMultilevel"/>
    <w:tmpl w:val="582E5D9C"/>
    <w:lvl w:ilvl="0" w:tplc="A0765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180AE3"/>
    <w:multiLevelType w:val="hybridMultilevel"/>
    <w:tmpl w:val="8482F26A"/>
    <w:lvl w:ilvl="0" w:tplc="1B063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1218C6"/>
    <w:multiLevelType w:val="hybridMultilevel"/>
    <w:tmpl w:val="981C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408AE"/>
    <w:multiLevelType w:val="hybridMultilevel"/>
    <w:tmpl w:val="801C481C"/>
    <w:lvl w:ilvl="0" w:tplc="C9AE99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69D651A"/>
    <w:multiLevelType w:val="hybridMultilevel"/>
    <w:tmpl w:val="0FDCB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C77B2"/>
    <w:multiLevelType w:val="hybridMultilevel"/>
    <w:tmpl w:val="CA7EC654"/>
    <w:lvl w:ilvl="0" w:tplc="8A767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E8228C"/>
    <w:multiLevelType w:val="hybridMultilevel"/>
    <w:tmpl w:val="5CF48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C47FA"/>
    <w:multiLevelType w:val="hybridMultilevel"/>
    <w:tmpl w:val="25BCFE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D543B7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52A93"/>
    <w:multiLevelType w:val="hybridMultilevel"/>
    <w:tmpl w:val="CE4E0618"/>
    <w:lvl w:ilvl="0" w:tplc="EAA207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B7421E"/>
    <w:multiLevelType w:val="hybridMultilevel"/>
    <w:tmpl w:val="3DAEC6F0"/>
    <w:lvl w:ilvl="0" w:tplc="B6125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01301C"/>
    <w:multiLevelType w:val="hybridMultilevel"/>
    <w:tmpl w:val="0FAED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63806"/>
    <w:multiLevelType w:val="hybridMultilevel"/>
    <w:tmpl w:val="E5580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36619D"/>
    <w:multiLevelType w:val="hybridMultilevel"/>
    <w:tmpl w:val="F78C3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0972BC"/>
    <w:multiLevelType w:val="hybridMultilevel"/>
    <w:tmpl w:val="195A11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5D711139"/>
    <w:multiLevelType w:val="hybridMultilevel"/>
    <w:tmpl w:val="D2605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B11A9"/>
    <w:multiLevelType w:val="hybridMultilevel"/>
    <w:tmpl w:val="26AC2088"/>
    <w:lvl w:ilvl="0" w:tplc="933AB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1843E7"/>
    <w:multiLevelType w:val="hybridMultilevel"/>
    <w:tmpl w:val="F114197A"/>
    <w:lvl w:ilvl="0" w:tplc="1D5245A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742AAE"/>
    <w:multiLevelType w:val="hybridMultilevel"/>
    <w:tmpl w:val="3A240B1E"/>
    <w:lvl w:ilvl="0" w:tplc="2D0A4A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ED9406D"/>
    <w:multiLevelType w:val="hybridMultilevel"/>
    <w:tmpl w:val="3A0A1724"/>
    <w:lvl w:ilvl="0" w:tplc="F8267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9"/>
  </w:num>
  <w:num w:numId="3">
    <w:abstractNumId w:val="2"/>
  </w:num>
  <w:num w:numId="4">
    <w:abstractNumId w:val="4"/>
  </w:num>
  <w:num w:numId="5">
    <w:abstractNumId w:val="13"/>
  </w:num>
  <w:num w:numId="6">
    <w:abstractNumId w:val="10"/>
  </w:num>
  <w:num w:numId="7">
    <w:abstractNumId w:val="9"/>
  </w:num>
  <w:num w:numId="8">
    <w:abstractNumId w:val="21"/>
  </w:num>
  <w:num w:numId="9">
    <w:abstractNumId w:val="18"/>
  </w:num>
  <w:num w:numId="10">
    <w:abstractNumId w:val="5"/>
  </w:num>
  <w:num w:numId="11">
    <w:abstractNumId w:val="22"/>
  </w:num>
  <w:num w:numId="12">
    <w:abstractNumId w:val="14"/>
  </w:num>
  <w:num w:numId="13">
    <w:abstractNumId w:val="16"/>
  </w:num>
  <w:num w:numId="14">
    <w:abstractNumId w:val="7"/>
  </w:num>
  <w:num w:numId="15">
    <w:abstractNumId w:val="12"/>
  </w:num>
  <w:num w:numId="16">
    <w:abstractNumId w:val="1"/>
  </w:num>
  <w:num w:numId="17">
    <w:abstractNumId w:val="24"/>
  </w:num>
  <w:num w:numId="18">
    <w:abstractNumId w:val="6"/>
  </w:num>
  <w:num w:numId="19">
    <w:abstractNumId w:val="20"/>
  </w:num>
  <w:num w:numId="20">
    <w:abstractNumId w:val="23"/>
  </w:num>
  <w:num w:numId="21">
    <w:abstractNumId w:val="3"/>
  </w:num>
  <w:num w:numId="22">
    <w:abstractNumId w:val="8"/>
  </w:num>
  <w:num w:numId="23">
    <w:abstractNumId w:val="17"/>
  </w:num>
  <w:num w:numId="24">
    <w:abstractNumId w:val="15"/>
  </w:num>
  <w:num w:numId="25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1A6D"/>
    <w:rsid w:val="0000644D"/>
    <w:rsid w:val="000076B1"/>
    <w:rsid w:val="000117F6"/>
    <w:rsid w:val="000144A4"/>
    <w:rsid w:val="0001712D"/>
    <w:rsid w:val="000222E4"/>
    <w:rsid w:val="00022E1F"/>
    <w:rsid w:val="00026A70"/>
    <w:rsid w:val="00027871"/>
    <w:rsid w:val="00042FE2"/>
    <w:rsid w:val="00044F9D"/>
    <w:rsid w:val="000519D9"/>
    <w:rsid w:val="0005296A"/>
    <w:rsid w:val="0006412A"/>
    <w:rsid w:val="000732C1"/>
    <w:rsid w:val="00075CA2"/>
    <w:rsid w:val="00076286"/>
    <w:rsid w:val="00077039"/>
    <w:rsid w:val="00080CA6"/>
    <w:rsid w:val="00081A68"/>
    <w:rsid w:val="000831A5"/>
    <w:rsid w:val="00085395"/>
    <w:rsid w:val="00092A5D"/>
    <w:rsid w:val="00094C6C"/>
    <w:rsid w:val="00096126"/>
    <w:rsid w:val="00096560"/>
    <w:rsid w:val="000A0BD0"/>
    <w:rsid w:val="000A48C4"/>
    <w:rsid w:val="000A4F39"/>
    <w:rsid w:val="000A5266"/>
    <w:rsid w:val="000A6C9E"/>
    <w:rsid w:val="000B0049"/>
    <w:rsid w:val="000B46DD"/>
    <w:rsid w:val="000B4AEA"/>
    <w:rsid w:val="000B69A4"/>
    <w:rsid w:val="000B6EB9"/>
    <w:rsid w:val="000C0CA8"/>
    <w:rsid w:val="000C1532"/>
    <w:rsid w:val="000C4F79"/>
    <w:rsid w:val="000C54A5"/>
    <w:rsid w:val="000D0C37"/>
    <w:rsid w:val="000D0FB1"/>
    <w:rsid w:val="000D4C87"/>
    <w:rsid w:val="000D5362"/>
    <w:rsid w:val="000E0A9F"/>
    <w:rsid w:val="000E2D7D"/>
    <w:rsid w:val="000E42E6"/>
    <w:rsid w:val="000F415F"/>
    <w:rsid w:val="000F43F1"/>
    <w:rsid w:val="001026EB"/>
    <w:rsid w:val="001038E4"/>
    <w:rsid w:val="00105C6B"/>
    <w:rsid w:val="0010743F"/>
    <w:rsid w:val="0011042B"/>
    <w:rsid w:val="00120883"/>
    <w:rsid w:val="001220DC"/>
    <w:rsid w:val="00126B46"/>
    <w:rsid w:val="001378FB"/>
    <w:rsid w:val="00143651"/>
    <w:rsid w:val="001461D5"/>
    <w:rsid w:val="00150B5D"/>
    <w:rsid w:val="00155DB4"/>
    <w:rsid w:val="00157015"/>
    <w:rsid w:val="001607DE"/>
    <w:rsid w:val="0016606A"/>
    <w:rsid w:val="00167127"/>
    <w:rsid w:val="00167F99"/>
    <w:rsid w:val="00174A8B"/>
    <w:rsid w:val="00177DAC"/>
    <w:rsid w:val="001824AB"/>
    <w:rsid w:val="00185356"/>
    <w:rsid w:val="0019083A"/>
    <w:rsid w:val="00192364"/>
    <w:rsid w:val="00193C9F"/>
    <w:rsid w:val="001A5974"/>
    <w:rsid w:val="001B07B5"/>
    <w:rsid w:val="001B0950"/>
    <w:rsid w:val="001B1338"/>
    <w:rsid w:val="001B13CC"/>
    <w:rsid w:val="001B408E"/>
    <w:rsid w:val="001B49AF"/>
    <w:rsid w:val="001C20E8"/>
    <w:rsid w:val="001C7F56"/>
    <w:rsid w:val="001D0337"/>
    <w:rsid w:val="001D2954"/>
    <w:rsid w:val="001D3A6C"/>
    <w:rsid w:val="001D7002"/>
    <w:rsid w:val="001E488D"/>
    <w:rsid w:val="001F0FBE"/>
    <w:rsid w:val="001F2649"/>
    <w:rsid w:val="001F6420"/>
    <w:rsid w:val="001F7236"/>
    <w:rsid w:val="002007B6"/>
    <w:rsid w:val="00203C2E"/>
    <w:rsid w:val="00204DD2"/>
    <w:rsid w:val="00206D94"/>
    <w:rsid w:val="002075B1"/>
    <w:rsid w:val="002100B0"/>
    <w:rsid w:val="002160F2"/>
    <w:rsid w:val="00221A67"/>
    <w:rsid w:val="00222258"/>
    <w:rsid w:val="00232ECE"/>
    <w:rsid w:val="00235B44"/>
    <w:rsid w:val="00241A07"/>
    <w:rsid w:val="0024283E"/>
    <w:rsid w:val="00252C05"/>
    <w:rsid w:val="00252D3E"/>
    <w:rsid w:val="00261748"/>
    <w:rsid w:val="00264B5E"/>
    <w:rsid w:val="0027083D"/>
    <w:rsid w:val="00271237"/>
    <w:rsid w:val="002718B0"/>
    <w:rsid w:val="00271975"/>
    <w:rsid w:val="00271B92"/>
    <w:rsid w:val="00271E4B"/>
    <w:rsid w:val="00274C5B"/>
    <w:rsid w:val="00275222"/>
    <w:rsid w:val="0027729F"/>
    <w:rsid w:val="00284073"/>
    <w:rsid w:val="0028458F"/>
    <w:rsid w:val="00291864"/>
    <w:rsid w:val="00292152"/>
    <w:rsid w:val="00297E6D"/>
    <w:rsid w:val="002A17C1"/>
    <w:rsid w:val="002A25EA"/>
    <w:rsid w:val="002A5CA6"/>
    <w:rsid w:val="002A71C3"/>
    <w:rsid w:val="002B3407"/>
    <w:rsid w:val="002B4575"/>
    <w:rsid w:val="002B796E"/>
    <w:rsid w:val="002C0FBE"/>
    <w:rsid w:val="002D27A0"/>
    <w:rsid w:val="002D3D0A"/>
    <w:rsid w:val="002D5C3A"/>
    <w:rsid w:val="002E134C"/>
    <w:rsid w:val="002E7251"/>
    <w:rsid w:val="002E7FFE"/>
    <w:rsid w:val="002F5EC9"/>
    <w:rsid w:val="002F6897"/>
    <w:rsid w:val="002F7185"/>
    <w:rsid w:val="003011EB"/>
    <w:rsid w:val="00301562"/>
    <w:rsid w:val="0030199D"/>
    <w:rsid w:val="00303CC4"/>
    <w:rsid w:val="00306DF4"/>
    <w:rsid w:val="0031086E"/>
    <w:rsid w:val="0031315D"/>
    <w:rsid w:val="0031511D"/>
    <w:rsid w:val="003206E2"/>
    <w:rsid w:val="003216F0"/>
    <w:rsid w:val="00322A9F"/>
    <w:rsid w:val="00323225"/>
    <w:rsid w:val="00323D30"/>
    <w:rsid w:val="00324B88"/>
    <w:rsid w:val="003251B7"/>
    <w:rsid w:val="00326A88"/>
    <w:rsid w:val="00335676"/>
    <w:rsid w:val="00336346"/>
    <w:rsid w:val="00341E8A"/>
    <w:rsid w:val="00344324"/>
    <w:rsid w:val="00346158"/>
    <w:rsid w:val="00352D14"/>
    <w:rsid w:val="003548A8"/>
    <w:rsid w:val="00354F33"/>
    <w:rsid w:val="00355E2D"/>
    <w:rsid w:val="00367B67"/>
    <w:rsid w:val="003701D7"/>
    <w:rsid w:val="003708F3"/>
    <w:rsid w:val="003746D5"/>
    <w:rsid w:val="003747E6"/>
    <w:rsid w:val="00375AE6"/>
    <w:rsid w:val="0038018D"/>
    <w:rsid w:val="00390B7D"/>
    <w:rsid w:val="00390C26"/>
    <w:rsid w:val="0039569D"/>
    <w:rsid w:val="003A0E6D"/>
    <w:rsid w:val="003A2B01"/>
    <w:rsid w:val="003A6154"/>
    <w:rsid w:val="003B6DBD"/>
    <w:rsid w:val="003B759B"/>
    <w:rsid w:val="003C054E"/>
    <w:rsid w:val="003C399F"/>
    <w:rsid w:val="003C5B70"/>
    <w:rsid w:val="003C779F"/>
    <w:rsid w:val="003D16EA"/>
    <w:rsid w:val="003D29C2"/>
    <w:rsid w:val="003D3809"/>
    <w:rsid w:val="003D3D6B"/>
    <w:rsid w:val="003D478D"/>
    <w:rsid w:val="003D6341"/>
    <w:rsid w:val="003D6EED"/>
    <w:rsid w:val="003E152E"/>
    <w:rsid w:val="003E220E"/>
    <w:rsid w:val="003E4113"/>
    <w:rsid w:val="003E498B"/>
    <w:rsid w:val="003F24B1"/>
    <w:rsid w:val="003F266E"/>
    <w:rsid w:val="003F2B99"/>
    <w:rsid w:val="003F3439"/>
    <w:rsid w:val="00403615"/>
    <w:rsid w:val="00406430"/>
    <w:rsid w:val="00407EA3"/>
    <w:rsid w:val="0041034B"/>
    <w:rsid w:val="0041211B"/>
    <w:rsid w:val="004155BA"/>
    <w:rsid w:val="00415E94"/>
    <w:rsid w:val="004176B5"/>
    <w:rsid w:val="004211DD"/>
    <w:rsid w:val="00423162"/>
    <w:rsid w:val="00426DBD"/>
    <w:rsid w:val="004308DA"/>
    <w:rsid w:val="004334BA"/>
    <w:rsid w:val="00433ECE"/>
    <w:rsid w:val="00435847"/>
    <w:rsid w:val="00435F16"/>
    <w:rsid w:val="00437502"/>
    <w:rsid w:val="00441155"/>
    <w:rsid w:val="004429A4"/>
    <w:rsid w:val="00447B29"/>
    <w:rsid w:val="00451E17"/>
    <w:rsid w:val="004538A3"/>
    <w:rsid w:val="004540C3"/>
    <w:rsid w:val="00456ED9"/>
    <w:rsid w:val="00461CAF"/>
    <w:rsid w:val="00465B2F"/>
    <w:rsid w:val="00466AB8"/>
    <w:rsid w:val="0046792F"/>
    <w:rsid w:val="00476E91"/>
    <w:rsid w:val="004803B0"/>
    <w:rsid w:val="00482BAF"/>
    <w:rsid w:val="0048606A"/>
    <w:rsid w:val="00490F6B"/>
    <w:rsid w:val="00493875"/>
    <w:rsid w:val="004952F1"/>
    <w:rsid w:val="00495A55"/>
    <w:rsid w:val="004A63ED"/>
    <w:rsid w:val="004A6E1D"/>
    <w:rsid w:val="004B090D"/>
    <w:rsid w:val="004B12FD"/>
    <w:rsid w:val="004B2FB2"/>
    <w:rsid w:val="004B6839"/>
    <w:rsid w:val="004B7CC9"/>
    <w:rsid w:val="004C3E4E"/>
    <w:rsid w:val="004C6692"/>
    <w:rsid w:val="004C6D68"/>
    <w:rsid w:val="004C74DA"/>
    <w:rsid w:val="004D0944"/>
    <w:rsid w:val="004D0C83"/>
    <w:rsid w:val="004D14F7"/>
    <w:rsid w:val="004D34DF"/>
    <w:rsid w:val="004D5B79"/>
    <w:rsid w:val="004E4257"/>
    <w:rsid w:val="004E460B"/>
    <w:rsid w:val="004F2646"/>
    <w:rsid w:val="004F53C0"/>
    <w:rsid w:val="004F62B0"/>
    <w:rsid w:val="004F7347"/>
    <w:rsid w:val="004F7F9A"/>
    <w:rsid w:val="005003B6"/>
    <w:rsid w:val="00501D78"/>
    <w:rsid w:val="005040F5"/>
    <w:rsid w:val="00506066"/>
    <w:rsid w:val="0050794B"/>
    <w:rsid w:val="005139F1"/>
    <w:rsid w:val="00520472"/>
    <w:rsid w:val="0052255E"/>
    <w:rsid w:val="005229D0"/>
    <w:rsid w:val="00526395"/>
    <w:rsid w:val="00527B6C"/>
    <w:rsid w:val="0053604D"/>
    <w:rsid w:val="00536868"/>
    <w:rsid w:val="00544643"/>
    <w:rsid w:val="00546684"/>
    <w:rsid w:val="00547959"/>
    <w:rsid w:val="00550F6F"/>
    <w:rsid w:val="00553617"/>
    <w:rsid w:val="005562C3"/>
    <w:rsid w:val="00560314"/>
    <w:rsid w:val="00563C5F"/>
    <w:rsid w:val="0056510B"/>
    <w:rsid w:val="00565C21"/>
    <w:rsid w:val="0057159E"/>
    <w:rsid w:val="00574506"/>
    <w:rsid w:val="00575BE1"/>
    <w:rsid w:val="005767E3"/>
    <w:rsid w:val="00576F4C"/>
    <w:rsid w:val="0058001E"/>
    <w:rsid w:val="005802A5"/>
    <w:rsid w:val="00584D12"/>
    <w:rsid w:val="00585545"/>
    <w:rsid w:val="00590AB4"/>
    <w:rsid w:val="00593120"/>
    <w:rsid w:val="00593B66"/>
    <w:rsid w:val="005951D7"/>
    <w:rsid w:val="00596EF2"/>
    <w:rsid w:val="005A1258"/>
    <w:rsid w:val="005A149E"/>
    <w:rsid w:val="005A20D8"/>
    <w:rsid w:val="005B13D6"/>
    <w:rsid w:val="005C17BC"/>
    <w:rsid w:val="005C334E"/>
    <w:rsid w:val="005C3431"/>
    <w:rsid w:val="005D0889"/>
    <w:rsid w:val="005D23FA"/>
    <w:rsid w:val="005E6F00"/>
    <w:rsid w:val="005F4A69"/>
    <w:rsid w:val="0060008C"/>
    <w:rsid w:val="00600ADF"/>
    <w:rsid w:val="006023F9"/>
    <w:rsid w:val="0060493B"/>
    <w:rsid w:val="00605D4F"/>
    <w:rsid w:val="00610DAA"/>
    <w:rsid w:val="00611164"/>
    <w:rsid w:val="00611902"/>
    <w:rsid w:val="0061316A"/>
    <w:rsid w:val="0061464B"/>
    <w:rsid w:val="006161CB"/>
    <w:rsid w:val="00621008"/>
    <w:rsid w:val="00623DC0"/>
    <w:rsid w:val="00624C57"/>
    <w:rsid w:val="00625604"/>
    <w:rsid w:val="006257BE"/>
    <w:rsid w:val="00625E79"/>
    <w:rsid w:val="00626ED9"/>
    <w:rsid w:val="006271CC"/>
    <w:rsid w:val="00627BBC"/>
    <w:rsid w:val="00631AD6"/>
    <w:rsid w:val="00635EF7"/>
    <w:rsid w:val="006468EE"/>
    <w:rsid w:val="0064720B"/>
    <w:rsid w:val="00653C1E"/>
    <w:rsid w:val="00654666"/>
    <w:rsid w:val="00654A16"/>
    <w:rsid w:val="00654BD6"/>
    <w:rsid w:val="00665F7A"/>
    <w:rsid w:val="00666AD5"/>
    <w:rsid w:val="006722F3"/>
    <w:rsid w:val="00673024"/>
    <w:rsid w:val="006739D8"/>
    <w:rsid w:val="00675992"/>
    <w:rsid w:val="00676DF0"/>
    <w:rsid w:val="0067776E"/>
    <w:rsid w:val="00680FDA"/>
    <w:rsid w:val="00681768"/>
    <w:rsid w:val="006832D2"/>
    <w:rsid w:val="006855DC"/>
    <w:rsid w:val="006939D9"/>
    <w:rsid w:val="00694B4F"/>
    <w:rsid w:val="006961D5"/>
    <w:rsid w:val="006A0D9A"/>
    <w:rsid w:val="006A4ABC"/>
    <w:rsid w:val="006A7A0B"/>
    <w:rsid w:val="006B11DF"/>
    <w:rsid w:val="006B4812"/>
    <w:rsid w:val="006B5106"/>
    <w:rsid w:val="006B52D5"/>
    <w:rsid w:val="006B7F8F"/>
    <w:rsid w:val="006C3674"/>
    <w:rsid w:val="006C4C36"/>
    <w:rsid w:val="006C5B0B"/>
    <w:rsid w:val="006C6561"/>
    <w:rsid w:val="006C7D9B"/>
    <w:rsid w:val="006D41E6"/>
    <w:rsid w:val="006D56D8"/>
    <w:rsid w:val="006D6632"/>
    <w:rsid w:val="006D6D15"/>
    <w:rsid w:val="006E0C80"/>
    <w:rsid w:val="006E1865"/>
    <w:rsid w:val="006E294F"/>
    <w:rsid w:val="006E420F"/>
    <w:rsid w:val="006E56E2"/>
    <w:rsid w:val="006F01D3"/>
    <w:rsid w:val="006F0944"/>
    <w:rsid w:val="006F2093"/>
    <w:rsid w:val="006F347C"/>
    <w:rsid w:val="006F72CB"/>
    <w:rsid w:val="006F7BFA"/>
    <w:rsid w:val="00700D04"/>
    <w:rsid w:val="007020E3"/>
    <w:rsid w:val="00707778"/>
    <w:rsid w:val="007101DA"/>
    <w:rsid w:val="00710213"/>
    <w:rsid w:val="007116C2"/>
    <w:rsid w:val="00711740"/>
    <w:rsid w:val="00727712"/>
    <w:rsid w:val="007338F6"/>
    <w:rsid w:val="00743F60"/>
    <w:rsid w:val="007457F7"/>
    <w:rsid w:val="00750E4A"/>
    <w:rsid w:val="00754C73"/>
    <w:rsid w:val="0075545C"/>
    <w:rsid w:val="00757731"/>
    <w:rsid w:val="00757EA1"/>
    <w:rsid w:val="00760877"/>
    <w:rsid w:val="007637DC"/>
    <w:rsid w:val="00764D6D"/>
    <w:rsid w:val="007652C8"/>
    <w:rsid w:val="007713F9"/>
    <w:rsid w:val="00780BF0"/>
    <w:rsid w:val="007814D4"/>
    <w:rsid w:val="0078387B"/>
    <w:rsid w:val="0078753C"/>
    <w:rsid w:val="00787653"/>
    <w:rsid w:val="00793AE0"/>
    <w:rsid w:val="0079527B"/>
    <w:rsid w:val="007961E5"/>
    <w:rsid w:val="00796807"/>
    <w:rsid w:val="007A1DE8"/>
    <w:rsid w:val="007A7601"/>
    <w:rsid w:val="007B79C8"/>
    <w:rsid w:val="007B7F8C"/>
    <w:rsid w:val="007C0B56"/>
    <w:rsid w:val="007D1600"/>
    <w:rsid w:val="007D4016"/>
    <w:rsid w:val="007D579C"/>
    <w:rsid w:val="007D6052"/>
    <w:rsid w:val="007D662B"/>
    <w:rsid w:val="007E0634"/>
    <w:rsid w:val="007E2E96"/>
    <w:rsid w:val="007E3803"/>
    <w:rsid w:val="007E3A3B"/>
    <w:rsid w:val="007F2057"/>
    <w:rsid w:val="007F21C9"/>
    <w:rsid w:val="007F61E2"/>
    <w:rsid w:val="007F7746"/>
    <w:rsid w:val="00800C1B"/>
    <w:rsid w:val="008020EA"/>
    <w:rsid w:val="008026FB"/>
    <w:rsid w:val="008028CD"/>
    <w:rsid w:val="00806D12"/>
    <w:rsid w:val="008117AC"/>
    <w:rsid w:val="00811CA2"/>
    <w:rsid w:val="0081284A"/>
    <w:rsid w:val="00812A9C"/>
    <w:rsid w:val="008132FD"/>
    <w:rsid w:val="00813DA6"/>
    <w:rsid w:val="00817A07"/>
    <w:rsid w:val="00822C7E"/>
    <w:rsid w:val="008243D9"/>
    <w:rsid w:val="0082507E"/>
    <w:rsid w:val="00830A44"/>
    <w:rsid w:val="00832C77"/>
    <w:rsid w:val="008545A4"/>
    <w:rsid w:val="00860ED3"/>
    <w:rsid w:val="008633AD"/>
    <w:rsid w:val="0086592B"/>
    <w:rsid w:val="00874B87"/>
    <w:rsid w:val="00875475"/>
    <w:rsid w:val="00875DAE"/>
    <w:rsid w:val="008776FA"/>
    <w:rsid w:val="00883D6D"/>
    <w:rsid w:val="00885607"/>
    <w:rsid w:val="00886444"/>
    <w:rsid w:val="00887847"/>
    <w:rsid w:val="00892EEA"/>
    <w:rsid w:val="008974CE"/>
    <w:rsid w:val="008A128A"/>
    <w:rsid w:val="008A3F04"/>
    <w:rsid w:val="008A6354"/>
    <w:rsid w:val="008A68F7"/>
    <w:rsid w:val="008A7024"/>
    <w:rsid w:val="008B30D4"/>
    <w:rsid w:val="008C0FE8"/>
    <w:rsid w:val="008D3541"/>
    <w:rsid w:val="008E200F"/>
    <w:rsid w:val="008E3BC1"/>
    <w:rsid w:val="008E6C4F"/>
    <w:rsid w:val="008F046E"/>
    <w:rsid w:val="008F1B1C"/>
    <w:rsid w:val="008F2EAA"/>
    <w:rsid w:val="008F30B5"/>
    <w:rsid w:val="008F54A4"/>
    <w:rsid w:val="008F5C9F"/>
    <w:rsid w:val="008F6884"/>
    <w:rsid w:val="00900377"/>
    <w:rsid w:val="00902594"/>
    <w:rsid w:val="0090781A"/>
    <w:rsid w:val="00910D68"/>
    <w:rsid w:val="00911919"/>
    <w:rsid w:val="0091255D"/>
    <w:rsid w:val="00915198"/>
    <w:rsid w:val="009157FB"/>
    <w:rsid w:val="00917664"/>
    <w:rsid w:val="009217DC"/>
    <w:rsid w:val="00923CE1"/>
    <w:rsid w:val="009251F4"/>
    <w:rsid w:val="00930331"/>
    <w:rsid w:val="0093362F"/>
    <w:rsid w:val="009342FF"/>
    <w:rsid w:val="00935696"/>
    <w:rsid w:val="00935DC1"/>
    <w:rsid w:val="00942B84"/>
    <w:rsid w:val="00944FFC"/>
    <w:rsid w:val="00946921"/>
    <w:rsid w:val="00953D95"/>
    <w:rsid w:val="00955827"/>
    <w:rsid w:val="00963E42"/>
    <w:rsid w:val="00963E7F"/>
    <w:rsid w:val="0096496D"/>
    <w:rsid w:val="00966C3C"/>
    <w:rsid w:val="0096701D"/>
    <w:rsid w:val="00967A67"/>
    <w:rsid w:val="00975556"/>
    <w:rsid w:val="009802DE"/>
    <w:rsid w:val="00981701"/>
    <w:rsid w:val="00984338"/>
    <w:rsid w:val="0099744F"/>
    <w:rsid w:val="009A199D"/>
    <w:rsid w:val="009A2E81"/>
    <w:rsid w:val="009A6F51"/>
    <w:rsid w:val="009B2AFC"/>
    <w:rsid w:val="009B62F4"/>
    <w:rsid w:val="009B6BC0"/>
    <w:rsid w:val="009C24D1"/>
    <w:rsid w:val="009C44B7"/>
    <w:rsid w:val="009C5A76"/>
    <w:rsid w:val="009C7A81"/>
    <w:rsid w:val="009C7D87"/>
    <w:rsid w:val="009D1AA9"/>
    <w:rsid w:val="009D328A"/>
    <w:rsid w:val="009D3C26"/>
    <w:rsid w:val="009D616D"/>
    <w:rsid w:val="009D68F9"/>
    <w:rsid w:val="009D7716"/>
    <w:rsid w:val="009E0ADC"/>
    <w:rsid w:val="009E40B4"/>
    <w:rsid w:val="009E69D0"/>
    <w:rsid w:val="009F0FC2"/>
    <w:rsid w:val="009F1A37"/>
    <w:rsid w:val="009F2E4F"/>
    <w:rsid w:val="009F46B9"/>
    <w:rsid w:val="009F47F5"/>
    <w:rsid w:val="009F76CA"/>
    <w:rsid w:val="00A004D1"/>
    <w:rsid w:val="00A007EF"/>
    <w:rsid w:val="00A00F23"/>
    <w:rsid w:val="00A01BED"/>
    <w:rsid w:val="00A02442"/>
    <w:rsid w:val="00A04389"/>
    <w:rsid w:val="00A07941"/>
    <w:rsid w:val="00A12A65"/>
    <w:rsid w:val="00A16167"/>
    <w:rsid w:val="00A16D9B"/>
    <w:rsid w:val="00A219CB"/>
    <w:rsid w:val="00A21F63"/>
    <w:rsid w:val="00A22982"/>
    <w:rsid w:val="00A237DA"/>
    <w:rsid w:val="00A23833"/>
    <w:rsid w:val="00A23996"/>
    <w:rsid w:val="00A23D4A"/>
    <w:rsid w:val="00A27C2C"/>
    <w:rsid w:val="00A31B80"/>
    <w:rsid w:val="00A323DC"/>
    <w:rsid w:val="00A377DE"/>
    <w:rsid w:val="00A40D20"/>
    <w:rsid w:val="00A42086"/>
    <w:rsid w:val="00A428DE"/>
    <w:rsid w:val="00A462C2"/>
    <w:rsid w:val="00A544E7"/>
    <w:rsid w:val="00A5512B"/>
    <w:rsid w:val="00A554F2"/>
    <w:rsid w:val="00A576B3"/>
    <w:rsid w:val="00A611DC"/>
    <w:rsid w:val="00A638EF"/>
    <w:rsid w:val="00A64900"/>
    <w:rsid w:val="00A658AE"/>
    <w:rsid w:val="00A705EC"/>
    <w:rsid w:val="00A75753"/>
    <w:rsid w:val="00A775EC"/>
    <w:rsid w:val="00A806A3"/>
    <w:rsid w:val="00A82BC2"/>
    <w:rsid w:val="00A84663"/>
    <w:rsid w:val="00A86AFE"/>
    <w:rsid w:val="00A87580"/>
    <w:rsid w:val="00A92839"/>
    <w:rsid w:val="00A9408D"/>
    <w:rsid w:val="00A96EE3"/>
    <w:rsid w:val="00A97536"/>
    <w:rsid w:val="00AA0146"/>
    <w:rsid w:val="00AA2C04"/>
    <w:rsid w:val="00AA407C"/>
    <w:rsid w:val="00AA4546"/>
    <w:rsid w:val="00AA5586"/>
    <w:rsid w:val="00AA7A61"/>
    <w:rsid w:val="00AB54C7"/>
    <w:rsid w:val="00AC3388"/>
    <w:rsid w:val="00AC533C"/>
    <w:rsid w:val="00AC7191"/>
    <w:rsid w:val="00AD3195"/>
    <w:rsid w:val="00AD4CBF"/>
    <w:rsid w:val="00AD4D6C"/>
    <w:rsid w:val="00AD5D0A"/>
    <w:rsid w:val="00AD62DF"/>
    <w:rsid w:val="00AE16F8"/>
    <w:rsid w:val="00AE7B8B"/>
    <w:rsid w:val="00AF2127"/>
    <w:rsid w:val="00AF7DB8"/>
    <w:rsid w:val="00B06BBA"/>
    <w:rsid w:val="00B07275"/>
    <w:rsid w:val="00B07B4D"/>
    <w:rsid w:val="00B07BF9"/>
    <w:rsid w:val="00B1274D"/>
    <w:rsid w:val="00B13BDD"/>
    <w:rsid w:val="00B1486B"/>
    <w:rsid w:val="00B1645E"/>
    <w:rsid w:val="00B16A74"/>
    <w:rsid w:val="00B1776A"/>
    <w:rsid w:val="00B20F54"/>
    <w:rsid w:val="00B22CA7"/>
    <w:rsid w:val="00B232DD"/>
    <w:rsid w:val="00B258E7"/>
    <w:rsid w:val="00B403D7"/>
    <w:rsid w:val="00B42483"/>
    <w:rsid w:val="00B42A41"/>
    <w:rsid w:val="00B52388"/>
    <w:rsid w:val="00B5451A"/>
    <w:rsid w:val="00B55BAA"/>
    <w:rsid w:val="00B5618F"/>
    <w:rsid w:val="00B5782F"/>
    <w:rsid w:val="00B611D1"/>
    <w:rsid w:val="00B613D8"/>
    <w:rsid w:val="00B629F1"/>
    <w:rsid w:val="00B73560"/>
    <w:rsid w:val="00B7488E"/>
    <w:rsid w:val="00B75882"/>
    <w:rsid w:val="00B75EE9"/>
    <w:rsid w:val="00B7652A"/>
    <w:rsid w:val="00B8489C"/>
    <w:rsid w:val="00B871C5"/>
    <w:rsid w:val="00B955BB"/>
    <w:rsid w:val="00BA0B6F"/>
    <w:rsid w:val="00BA3EE3"/>
    <w:rsid w:val="00BA53A4"/>
    <w:rsid w:val="00BA6F2E"/>
    <w:rsid w:val="00BB1CE3"/>
    <w:rsid w:val="00BB38D6"/>
    <w:rsid w:val="00BB44C2"/>
    <w:rsid w:val="00BB4A70"/>
    <w:rsid w:val="00BB5444"/>
    <w:rsid w:val="00BC15F7"/>
    <w:rsid w:val="00BC1E6A"/>
    <w:rsid w:val="00BC58EE"/>
    <w:rsid w:val="00BC5DB4"/>
    <w:rsid w:val="00BC7330"/>
    <w:rsid w:val="00BD0616"/>
    <w:rsid w:val="00BD2270"/>
    <w:rsid w:val="00BD2F4F"/>
    <w:rsid w:val="00BD376B"/>
    <w:rsid w:val="00BD4828"/>
    <w:rsid w:val="00BD5540"/>
    <w:rsid w:val="00BD66B1"/>
    <w:rsid w:val="00BE0F10"/>
    <w:rsid w:val="00BE355B"/>
    <w:rsid w:val="00BE5A94"/>
    <w:rsid w:val="00BF3B88"/>
    <w:rsid w:val="00BF3DD6"/>
    <w:rsid w:val="00C00015"/>
    <w:rsid w:val="00C0102E"/>
    <w:rsid w:val="00C05BA4"/>
    <w:rsid w:val="00C065DE"/>
    <w:rsid w:val="00C07187"/>
    <w:rsid w:val="00C118EA"/>
    <w:rsid w:val="00C12570"/>
    <w:rsid w:val="00C14040"/>
    <w:rsid w:val="00C15632"/>
    <w:rsid w:val="00C16E0F"/>
    <w:rsid w:val="00C20419"/>
    <w:rsid w:val="00C20AD0"/>
    <w:rsid w:val="00C222E8"/>
    <w:rsid w:val="00C22F7F"/>
    <w:rsid w:val="00C30A82"/>
    <w:rsid w:val="00C31519"/>
    <w:rsid w:val="00C32BC1"/>
    <w:rsid w:val="00C32FDE"/>
    <w:rsid w:val="00C33296"/>
    <w:rsid w:val="00C362F7"/>
    <w:rsid w:val="00C36B75"/>
    <w:rsid w:val="00C44A7F"/>
    <w:rsid w:val="00C500EE"/>
    <w:rsid w:val="00C526AA"/>
    <w:rsid w:val="00C540FD"/>
    <w:rsid w:val="00C55592"/>
    <w:rsid w:val="00C60CA7"/>
    <w:rsid w:val="00C640CA"/>
    <w:rsid w:val="00C641A1"/>
    <w:rsid w:val="00C71782"/>
    <w:rsid w:val="00C73145"/>
    <w:rsid w:val="00C74698"/>
    <w:rsid w:val="00C74D6D"/>
    <w:rsid w:val="00C766A1"/>
    <w:rsid w:val="00C77679"/>
    <w:rsid w:val="00C855AC"/>
    <w:rsid w:val="00C92DC7"/>
    <w:rsid w:val="00CA30FB"/>
    <w:rsid w:val="00CA32CD"/>
    <w:rsid w:val="00CA3B1B"/>
    <w:rsid w:val="00CA52C8"/>
    <w:rsid w:val="00CA68AE"/>
    <w:rsid w:val="00CB3C64"/>
    <w:rsid w:val="00CC24C3"/>
    <w:rsid w:val="00CC3E1B"/>
    <w:rsid w:val="00CC575A"/>
    <w:rsid w:val="00CC578F"/>
    <w:rsid w:val="00CC5DCF"/>
    <w:rsid w:val="00CD2E32"/>
    <w:rsid w:val="00CD6023"/>
    <w:rsid w:val="00CD64E4"/>
    <w:rsid w:val="00CD6AA8"/>
    <w:rsid w:val="00CD7BF2"/>
    <w:rsid w:val="00CE0B6D"/>
    <w:rsid w:val="00CE181C"/>
    <w:rsid w:val="00CF0200"/>
    <w:rsid w:val="00CF7283"/>
    <w:rsid w:val="00D00492"/>
    <w:rsid w:val="00D11547"/>
    <w:rsid w:val="00D1386C"/>
    <w:rsid w:val="00D1568D"/>
    <w:rsid w:val="00D15B71"/>
    <w:rsid w:val="00D17F93"/>
    <w:rsid w:val="00D2229B"/>
    <w:rsid w:val="00D22D53"/>
    <w:rsid w:val="00D234F3"/>
    <w:rsid w:val="00D235C4"/>
    <w:rsid w:val="00D312CC"/>
    <w:rsid w:val="00D32A23"/>
    <w:rsid w:val="00D334A6"/>
    <w:rsid w:val="00D349FD"/>
    <w:rsid w:val="00D36957"/>
    <w:rsid w:val="00D37ED1"/>
    <w:rsid w:val="00D40C8B"/>
    <w:rsid w:val="00D4178A"/>
    <w:rsid w:val="00D45180"/>
    <w:rsid w:val="00D45346"/>
    <w:rsid w:val="00D461D3"/>
    <w:rsid w:val="00D532D0"/>
    <w:rsid w:val="00D5342E"/>
    <w:rsid w:val="00D568F0"/>
    <w:rsid w:val="00D5762F"/>
    <w:rsid w:val="00D57A92"/>
    <w:rsid w:val="00D629DA"/>
    <w:rsid w:val="00D65DEB"/>
    <w:rsid w:val="00D718C0"/>
    <w:rsid w:val="00D754EA"/>
    <w:rsid w:val="00D76196"/>
    <w:rsid w:val="00D76526"/>
    <w:rsid w:val="00D80F98"/>
    <w:rsid w:val="00D84B93"/>
    <w:rsid w:val="00D91A7F"/>
    <w:rsid w:val="00D97FF4"/>
    <w:rsid w:val="00DA2A6D"/>
    <w:rsid w:val="00DA317B"/>
    <w:rsid w:val="00DB0E74"/>
    <w:rsid w:val="00DB10C9"/>
    <w:rsid w:val="00DB3E8D"/>
    <w:rsid w:val="00DB4138"/>
    <w:rsid w:val="00DB6ADF"/>
    <w:rsid w:val="00DC2956"/>
    <w:rsid w:val="00DC363E"/>
    <w:rsid w:val="00DC4766"/>
    <w:rsid w:val="00DC4BE9"/>
    <w:rsid w:val="00DC65A3"/>
    <w:rsid w:val="00DD2893"/>
    <w:rsid w:val="00DD2B80"/>
    <w:rsid w:val="00DD57E3"/>
    <w:rsid w:val="00DD7FE6"/>
    <w:rsid w:val="00DE16A9"/>
    <w:rsid w:val="00DE3A30"/>
    <w:rsid w:val="00DE46EA"/>
    <w:rsid w:val="00DE49B4"/>
    <w:rsid w:val="00DE7524"/>
    <w:rsid w:val="00DF54A0"/>
    <w:rsid w:val="00DF5C70"/>
    <w:rsid w:val="00E011D6"/>
    <w:rsid w:val="00E036FE"/>
    <w:rsid w:val="00E03E6F"/>
    <w:rsid w:val="00E05674"/>
    <w:rsid w:val="00E05F26"/>
    <w:rsid w:val="00E05F59"/>
    <w:rsid w:val="00E0621F"/>
    <w:rsid w:val="00E1056B"/>
    <w:rsid w:val="00E10C65"/>
    <w:rsid w:val="00E1130E"/>
    <w:rsid w:val="00E114A1"/>
    <w:rsid w:val="00E14319"/>
    <w:rsid w:val="00E15248"/>
    <w:rsid w:val="00E152CC"/>
    <w:rsid w:val="00E15D2D"/>
    <w:rsid w:val="00E1615C"/>
    <w:rsid w:val="00E16784"/>
    <w:rsid w:val="00E2039C"/>
    <w:rsid w:val="00E2740C"/>
    <w:rsid w:val="00E3148D"/>
    <w:rsid w:val="00E31BBA"/>
    <w:rsid w:val="00E31DDB"/>
    <w:rsid w:val="00E33A67"/>
    <w:rsid w:val="00E33EE9"/>
    <w:rsid w:val="00E35D97"/>
    <w:rsid w:val="00E3757A"/>
    <w:rsid w:val="00E40A31"/>
    <w:rsid w:val="00E413EC"/>
    <w:rsid w:val="00E43ABC"/>
    <w:rsid w:val="00E47C80"/>
    <w:rsid w:val="00E47E40"/>
    <w:rsid w:val="00E528A6"/>
    <w:rsid w:val="00E721F4"/>
    <w:rsid w:val="00E73452"/>
    <w:rsid w:val="00E76C6E"/>
    <w:rsid w:val="00E805B7"/>
    <w:rsid w:val="00E80B04"/>
    <w:rsid w:val="00E82FB0"/>
    <w:rsid w:val="00E84F1B"/>
    <w:rsid w:val="00E85A0F"/>
    <w:rsid w:val="00E935AD"/>
    <w:rsid w:val="00E94366"/>
    <w:rsid w:val="00E95D0C"/>
    <w:rsid w:val="00E963A4"/>
    <w:rsid w:val="00E9660A"/>
    <w:rsid w:val="00EA5F34"/>
    <w:rsid w:val="00EA644C"/>
    <w:rsid w:val="00EB0734"/>
    <w:rsid w:val="00EB0ED6"/>
    <w:rsid w:val="00EB13CF"/>
    <w:rsid w:val="00EB49D1"/>
    <w:rsid w:val="00EB614C"/>
    <w:rsid w:val="00EC05FB"/>
    <w:rsid w:val="00EC32D5"/>
    <w:rsid w:val="00EC6029"/>
    <w:rsid w:val="00EC7BFC"/>
    <w:rsid w:val="00ED1D1C"/>
    <w:rsid w:val="00ED2C03"/>
    <w:rsid w:val="00ED2D60"/>
    <w:rsid w:val="00ED30B3"/>
    <w:rsid w:val="00ED56E2"/>
    <w:rsid w:val="00ED6CF9"/>
    <w:rsid w:val="00EE13F1"/>
    <w:rsid w:val="00EE381A"/>
    <w:rsid w:val="00EF27E2"/>
    <w:rsid w:val="00EF285A"/>
    <w:rsid w:val="00EF5364"/>
    <w:rsid w:val="00EF57C4"/>
    <w:rsid w:val="00EF5D2B"/>
    <w:rsid w:val="00EF65A4"/>
    <w:rsid w:val="00F02C55"/>
    <w:rsid w:val="00F102D5"/>
    <w:rsid w:val="00F10380"/>
    <w:rsid w:val="00F23095"/>
    <w:rsid w:val="00F231AD"/>
    <w:rsid w:val="00F26ABD"/>
    <w:rsid w:val="00F27CA1"/>
    <w:rsid w:val="00F3233D"/>
    <w:rsid w:val="00F32792"/>
    <w:rsid w:val="00F36B9F"/>
    <w:rsid w:val="00F445E9"/>
    <w:rsid w:val="00F478E4"/>
    <w:rsid w:val="00F502DF"/>
    <w:rsid w:val="00F510C5"/>
    <w:rsid w:val="00F51B62"/>
    <w:rsid w:val="00F60580"/>
    <w:rsid w:val="00F67526"/>
    <w:rsid w:val="00F67B3C"/>
    <w:rsid w:val="00F77360"/>
    <w:rsid w:val="00F8057E"/>
    <w:rsid w:val="00F80E24"/>
    <w:rsid w:val="00F81558"/>
    <w:rsid w:val="00F84A70"/>
    <w:rsid w:val="00F86C9B"/>
    <w:rsid w:val="00F87F2D"/>
    <w:rsid w:val="00F90E4B"/>
    <w:rsid w:val="00F91A02"/>
    <w:rsid w:val="00F92084"/>
    <w:rsid w:val="00F94CC0"/>
    <w:rsid w:val="00F9740B"/>
    <w:rsid w:val="00FA2327"/>
    <w:rsid w:val="00FA4524"/>
    <w:rsid w:val="00FA56AD"/>
    <w:rsid w:val="00FA6180"/>
    <w:rsid w:val="00FA780B"/>
    <w:rsid w:val="00FB3FFD"/>
    <w:rsid w:val="00FB5A08"/>
    <w:rsid w:val="00FC0B9B"/>
    <w:rsid w:val="00FC3235"/>
    <w:rsid w:val="00FC4383"/>
    <w:rsid w:val="00FC4F47"/>
    <w:rsid w:val="00FC6ABB"/>
    <w:rsid w:val="00FC77E2"/>
    <w:rsid w:val="00FD1C69"/>
    <w:rsid w:val="00FD5042"/>
    <w:rsid w:val="00FE03B1"/>
    <w:rsid w:val="00FE12D8"/>
    <w:rsid w:val="00FE226A"/>
    <w:rsid w:val="00FE2B10"/>
    <w:rsid w:val="00FF1A7D"/>
    <w:rsid w:val="00FF36A2"/>
    <w:rsid w:val="00FF3B3B"/>
    <w:rsid w:val="00FF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40EE35"/>
  <w15:docId w15:val="{E8A2F14A-43A8-49DC-82F2-3415FE04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CD6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308</TotalTime>
  <Pages>11</Pages>
  <Words>1777</Words>
  <Characters>10134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11888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Đức Trần</cp:lastModifiedBy>
  <cp:revision>854</cp:revision>
  <cp:lastPrinted>2013-12-07T15:57:00Z</cp:lastPrinted>
  <dcterms:created xsi:type="dcterms:W3CDTF">2013-10-13T11:06:00Z</dcterms:created>
  <dcterms:modified xsi:type="dcterms:W3CDTF">2020-06-26T03:52:00Z</dcterms:modified>
</cp:coreProperties>
</file>