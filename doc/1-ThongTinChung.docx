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2FF" w14:textId="1B0D34CF" w:rsidR="000665DD" w:rsidRDefault="000665DD" w:rsidP="000665DD">
      <w:pPr>
        <w:pStyle w:val="Heading1"/>
        <w:rPr>
          <w:lang w:val="en-US"/>
        </w:rPr>
      </w:pPr>
      <w:r>
        <w:t>Tên đề tài:</w:t>
      </w:r>
    </w:p>
    <w:p w14:paraId="009675B4" w14:textId="77777777" w:rsidR="00B82FE8" w:rsidRPr="00B82FE8" w:rsidRDefault="00B82FE8" w:rsidP="00B82FE8">
      <w:pPr>
        <w:ind w:left="720"/>
        <w:rPr>
          <w:lang w:val="en-US"/>
        </w:rPr>
      </w:pPr>
      <w:r w:rsidRPr="00B82FE8">
        <w:rPr>
          <w:lang w:val="en-US"/>
        </w:rPr>
        <w:t>Chương trình mô phỏng ứng dụng chat conference gồm một server và</w:t>
      </w:r>
    </w:p>
    <w:p w14:paraId="272E1A63" w14:textId="4DAF53E1" w:rsidR="00660C16" w:rsidRPr="00FC7A1C" w:rsidRDefault="00B82FE8" w:rsidP="00660C16">
      <w:pPr>
        <w:ind w:left="720"/>
        <w:rPr>
          <w:lang w:val="en-US"/>
        </w:rPr>
      </w:pPr>
      <w:r w:rsidRPr="00B82FE8">
        <w:rPr>
          <w:lang w:val="en-US"/>
        </w:rPr>
        <w:t>nhiều client.</w:t>
      </w:r>
    </w:p>
    <w:p w14:paraId="64AFB2B4" w14:textId="741B249D" w:rsidR="00FC7A1C" w:rsidRPr="00FC7A1C" w:rsidRDefault="00FC7A1C" w:rsidP="00B82FE8">
      <w:pPr>
        <w:ind w:left="720"/>
        <w:rPr>
          <w:lang w:val="en-US"/>
        </w:rPr>
      </w:pPr>
    </w:p>
    <w:p w14:paraId="3B983A68" w14:textId="0F39BA35" w:rsidR="000665DD" w:rsidRDefault="000665DD" w:rsidP="002820F3">
      <w:pPr>
        <w:pStyle w:val="Heading1"/>
      </w:pPr>
      <w:r>
        <w:t>Môi trường phát triển ứng dụng:</w:t>
      </w:r>
    </w:p>
    <w:p w14:paraId="34A94D49" w14:textId="6D000D3B" w:rsidR="002820F3" w:rsidRDefault="002820F3" w:rsidP="002820F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IDE: Visual Studio 2019 Com</w:t>
      </w:r>
      <w:r w:rsidR="006D229D">
        <w:rPr>
          <w:lang w:val="en-US"/>
        </w:rPr>
        <w:t>m</w:t>
      </w:r>
      <w:r>
        <w:rPr>
          <w:lang w:val="en-US"/>
        </w:rPr>
        <w:t>unity</w:t>
      </w:r>
      <w:r w:rsidR="00866B27">
        <w:rPr>
          <w:lang w:val="en-US"/>
        </w:rPr>
        <w:t xml:space="preserve"> (Free Version)</w:t>
      </w:r>
    </w:p>
    <w:p w14:paraId="36088BB1" w14:textId="7D7D39F4" w:rsidR="00866B27" w:rsidRDefault="0004737A" w:rsidP="002820F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Hệ điều hành: Window 10</w:t>
      </w:r>
    </w:p>
    <w:p w14:paraId="0CBD0A9D" w14:textId="27B63931" w:rsidR="00BB40F7" w:rsidRDefault="0004737A" w:rsidP="00A2129B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Nền tảng: </w:t>
      </w:r>
      <w:r w:rsidR="00025F75">
        <w:rPr>
          <w:lang w:val="en-US"/>
        </w:rPr>
        <w:t xml:space="preserve"> Win32</w:t>
      </w:r>
      <w:r w:rsidR="00A2129B">
        <w:rPr>
          <w:lang w:val="en-US"/>
        </w:rPr>
        <w:t xml:space="preserve"> x86, x64</w:t>
      </w:r>
    </w:p>
    <w:p w14:paraId="43192C32" w14:textId="036CBFAF" w:rsidR="007241B4" w:rsidRPr="007241B4" w:rsidRDefault="00A75769" w:rsidP="007241B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Framework: </w:t>
      </w:r>
      <w:r w:rsidR="006E6A11">
        <w:rPr>
          <w:lang w:val="en-US"/>
        </w:rPr>
        <w:t>MFC</w:t>
      </w:r>
    </w:p>
    <w:p w14:paraId="5A0569CB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8"/>
        <w:gridCol w:w="1176"/>
        <w:gridCol w:w="2790"/>
        <w:gridCol w:w="1543"/>
        <w:gridCol w:w="3201"/>
      </w:tblGrid>
      <w:tr w:rsidR="000665DD" w14:paraId="17822FA9" w14:textId="77777777" w:rsidTr="000665DD">
        <w:tc>
          <w:tcPr>
            <w:tcW w:w="763" w:type="dxa"/>
          </w:tcPr>
          <w:p w14:paraId="1CB86B90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6A032C7B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16CE5B3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058E932B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49B09CF5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6A3AAE6E" w14:textId="77777777" w:rsidTr="000665DD">
        <w:tc>
          <w:tcPr>
            <w:tcW w:w="763" w:type="dxa"/>
          </w:tcPr>
          <w:p w14:paraId="786B12E6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EC0FDB6" w14:textId="02C7257B" w:rsidR="000665DD" w:rsidRPr="00573E9E" w:rsidRDefault="00573E9E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18127004</w:t>
            </w:r>
          </w:p>
        </w:tc>
        <w:tc>
          <w:tcPr>
            <w:tcW w:w="2855" w:type="dxa"/>
          </w:tcPr>
          <w:p w14:paraId="0CD20836" w14:textId="42302202" w:rsidR="000665DD" w:rsidRPr="00573E9E" w:rsidRDefault="00573E9E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Vũ Thu Hiền</w:t>
            </w:r>
          </w:p>
        </w:tc>
        <w:tc>
          <w:tcPr>
            <w:tcW w:w="1573" w:type="dxa"/>
          </w:tcPr>
          <w:p w14:paraId="7091B1F7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20655355" w14:textId="77777777" w:rsidR="000665DD" w:rsidRDefault="000665DD" w:rsidP="000279E6">
            <w:pPr>
              <w:spacing w:before="120" w:after="120"/>
            </w:pPr>
          </w:p>
        </w:tc>
      </w:tr>
      <w:tr w:rsidR="000665DD" w14:paraId="61C3EFB4" w14:textId="77777777" w:rsidTr="000665DD">
        <w:tc>
          <w:tcPr>
            <w:tcW w:w="763" w:type="dxa"/>
          </w:tcPr>
          <w:p w14:paraId="6842A7E5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02FF8A5" w14:textId="560C461F" w:rsidR="000665DD" w:rsidRPr="0001298B" w:rsidRDefault="0001298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18127027</w:t>
            </w:r>
          </w:p>
        </w:tc>
        <w:tc>
          <w:tcPr>
            <w:tcW w:w="2855" w:type="dxa"/>
          </w:tcPr>
          <w:p w14:paraId="2B62C6D5" w14:textId="4F6B606C" w:rsidR="000665DD" w:rsidRPr="0001298B" w:rsidRDefault="0001298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Minh Đức</w:t>
            </w:r>
          </w:p>
        </w:tc>
        <w:tc>
          <w:tcPr>
            <w:tcW w:w="1573" w:type="dxa"/>
          </w:tcPr>
          <w:p w14:paraId="07729AA5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52A3676F" w14:textId="77777777" w:rsidR="000665DD" w:rsidRDefault="000665DD" w:rsidP="000279E6">
            <w:pPr>
              <w:spacing w:before="120" w:after="120"/>
            </w:pPr>
          </w:p>
        </w:tc>
      </w:tr>
      <w:tr w:rsidR="000665DD" w14:paraId="43D64CF5" w14:textId="77777777" w:rsidTr="000665DD">
        <w:tc>
          <w:tcPr>
            <w:tcW w:w="763" w:type="dxa"/>
          </w:tcPr>
          <w:p w14:paraId="34CFB930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20003663" w14:textId="0DC30EF9" w:rsidR="000665DD" w:rsidRPr="0001298B" w:rsidRDefault="0001298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18127208</w:t>
            </w:r>
          </w:p>
        </w:tc>
        <w:tc>
          <w:tcPr>
            <w:tcW w:w="2855" w:type="dxa"/>
          </w:tcPr>
          <w:p w14:paraId="43334689" w14:textId="77801425" w:rsidR="000665DD" w:rsidRPr="0001298B" w:rsidRDefault="0001298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Ngô Thanh Phương Thái</w:t>
            </w:r>
          </w:p>
        </w:tc>
        <w:tc>
          <w:tcPr>
            <w:tcW w:w="1573" w:type="dxa"/>
          </w:tcPr>
          <w:p w14:paraId="2125D60E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43919A39" w14:textId="77777777" w:rsidR="000665DD" w:rsidRDefault="000665DD" w:rsidP="000279E6">
            <w:pPr>
              <w:spacing w:before="120" w:after="120"/>
            </w:pPr>
          </w:p>
        </w:tc>
      </w:tr>
    </w:tbl>
    <w:p w14:paraId="0F531B17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0242EAC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C36326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6379BC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E5F879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1E1A07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7D5012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19A9AA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32CA06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212B38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7D7A7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2D0D55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09552D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B97824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E6CF6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535410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70D910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E8266D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86576" w14:textId="77777777" w:rsidR="00DD7179" w:rsidRDefault="00DD7179">
      <w:r>
        <w:separator/>
      </w:r>
    </w:p>
  </w:endnote>
  <w:endnote w:type="continuationSeparator" w:id="0">
    <w:p w14:paraId="1E680E00" w14:textId="77777777" w:rsidR="00DD7179" w:rsidRDefault="00DD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89EF0" w14:textId="77777777" w:rsidR="00903894" w:rsidRDefault="00903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A052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3132975D" wp14:editId="7CE58946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C432B1" w14:textId="77777777" w:rsidR="003B1A2B" w:rsidRDefault="003B1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88E99" w14:textId="77777777" w:rsidR="00903894" w:rsidRDefault="00903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38D97" w14:textId="77777777" w:rsidR="00DD7179" w:rsidRDefault="00DD7179">
      <w:r>
        <w:separator/>
      </w:r>
    </w:p>
  </w:footnote>
  <w:footnote w:type="continuationSeparator" w:id="0">
    <w:p w14:paraId="20583150" w14:textId="77777777" w:rsidR="00DD7179" w:rsidRDefault="00DD7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00DE0" w14:textId="77777777" w:rsidR="00903894" w:rsidRDefault="00903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66EF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92C87FF" wp14:editId="4C6A0A9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93F91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1B262618" wp14:editId="2190204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C1B7D6" w14:textId="77777777" w:rsidR="003701D7" w:rsidRDefault="003701D7" w:rsidP="003701D7">
    <w:pPr>
      <w:pStyle w:val="Title"/>
      <w:rPr>
        <w:lang w:val="en-US"/>
      </w:rPr>
    </w:pPr>
  </w:p>
  <w:p w14:paraId="0CB684DB" w14:textId="77777777" w:rsidR="003B1A2B" w:rsidRPr="003B1A2B" w:rsidRDefault="003B1A2B" w:rsidP="003B1A2B">
    <w:pPr>
      <w:rPr>
        <w:lang w:val="en-US"/>
      </w:rPr>
    </w:pPr>
  </w:p>
  <w:p w14:paraId="51137FA1" w14:textId="0B4AD588" w:rsidR="003701D7" w:rsidRPr="00FC7A1C" w:rsidRDefault="00FC7A1C" w:rsidP="00903894">
    <w:pPr>
      <w:pStyle w:val="NormalWeb"/>
      <w:spacing w:before="0" w:beforeAutospacing="0" w:after="0" w:afterAutospacing="0"/>
      <w:ind w:firstLine="720"/>
      <w:jc w:val="center"/>
      <w:rPr>
        <w:rFonts w:eastAsia="Tahoma"/>
        <w:b/>
        <w:bCs/>
        <w:color w:val="FF9900"/>
        <w:spacing w:val="10"/>
        <w:kern w:val="24"/>
        <w:sz w:val="60"/>
        <w:szCs w:val="60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eastAsia="Tahoma"/>
        <w:b/>
        <w:bCs/>
        <w:color w:val="FF9900"/>
        <w:spacing w:val="10"/>
        <w:kern w:val="24"/>
        <w:sz w:val="60"/>
        <w:szCs w:val="60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MẠNG MÁY TÍNH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CCE0A" w14:textId="77777777" w:rsidR="00903894" w:rsidRDefault="00903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E00FF8"/>
    <w:multiLevelType w:val="hybridMultilevel"/>
    <w:tmpl w:val="54E0819C"/>
    <w:lvl w:ilvl="0" w:tplc="2786A5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8813CA"/>
    <w:multiLevelType w:val="hybridMultilevel"/>
    <w:tmpl w:val="D334190E"/>
    <w:lvl w:ilvl="0" w:tplc="0E786D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6175AD4"/>
    <w:multiLevelType w:val="hybridMultilevel"/>
    <w:tmpl w:val="51743312"/>
    <w:lvl w:ilvl="0" w:tplc="CCE2B1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BDD31F7"/>
    <w:multiLevelType w:val="hybridMultilevel"/>
    <w:tmpl w:val="3856C064"/>
    <w:lvl w:ilvl="0" w:tplc="13CA78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7"/>
  </w:num>
  <w:num w:numId="5">
    <w:abstractNumId w:val="19"/>
  </w:num>
  <w:num w:numId="6">
    <w:abstractNumId w:val="11"/>
  </w:num>
  <w:num w:numId="7">
    <w:abstractNumId w:val="20"/>
  </w:num>
  <w:num w:numId="8">
    <w:abstractNumId w:val="25"/>
  </w:num>
  <w:num w:numId="9">
    <w:abstractNumId w:val="13"/>
  </w:num>
  <w:num w:numId="10">
    <w:abstractNumId w:val="8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6"/>
  </w:num>
  <w:num w:numId="16">
    <w:abstractNumId w:val="23"/>
  </w:num>
  <w:num w:numId="17">
    <w:abstractNumId w:val="28"/>
  </w:num>
  <w:num w:numId="18">
    <w:abstractNumId w:val="12"/>
  </w:num>
  <w:num w:numId="19">
    <w:abstractNumId w:val="22"/>
  </w:num>
  <w:num w:numId="20">
    <w:abstractNumId w:val="27"/>
  </w:num>
  <w:num w:numId="21">
    <w:abstractNumId w:val="29"/>
  </w:num>
  <w:num w:numId="22">
    <w:abstractNumId w:val="9"/>
  </w:num>
  <w:num w:numId="23">
    <w:abstractNumId w:val="16"/>
  </w:num>
  <w:num w:numId="24">
    <w:abstractNumId w:val="7"/>
  </w:num>
  <w:num w:numId="25">
    <w:abstractNumId w:val="4"/>
  </w:num>
  <w:num w:numId="26">
    <w:abstractNumId w:val="15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5"/>
  </w:num>
  <w:num w:numId="33">
    <w:abstractNumId w:val="10"/>
  </w:num>
  <w:num w:numId="34">
    <w:abstractNumId w:val="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298B"/>
    <w:rsid w:val="00025F75"/>
    <w:rsid w:val="000279E6"/>
    <w:rsid w:val="00040187"/>
    <w:rsid w:val="0004737A"/>
    <w:rsid w:val="000519D9"/>
    <w:rsid w:val="00057C24"/>
    <w:rsid w:val="000665DD"/>
    <w:rsid w:val="000A7A2F"/>
    <w:rsid w:val="000B03EE"/>
    <w:rsid w:val="000C0CA8"/>
    <w:rsid w:val="000F5484"/>
    <w:rsid w:val="00143DAF"/>
    <w:rsid w:val="001E70E4"/>
    <w:rsid w:val="00202DD2"/>
    <w:rsid w:val="00221A67"/>
    <w:rsid w:val="002403EF"/>
    <w:rsid w:val="00267A58"/>
    <w:rsid w:val="002707EB"/>
    <w:rsid w:val="002820F3"/>
    <w:rsid w:val="002842AE"/>
    <w:rsid w:val="002A5975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112E5"/>
    <w:rsid w:val="00573E9E"/>
    <w:rsid w:val="005802A5"/>
    <w:rsid w:val="006257BE"/>
    <w:rsid w:val="00633407"/>
    <w:rsid w:val="00660C16"/>
    <w:rsid w:val="0067033F"/>
    <w:rsid w:val="006855DC"/>
    <w:rsid w:val="006858BC"/>
    <w:rsid w:val="006D229D"/>
    <w:rsid w:val="006E420F"/>
    <w:rsid w:val="006E56E2"/>
    <w:rsid w:val="006E6A11"/>
    <w:rsid w:val="007241B4"/>
    <w:rsid w:val="007338F6"/>
    <w:rsid w:val="00744990"/>
    <w:rsid w:val="007A1DE8"/>
    <w:rsid w:val="007F21C9"/>
    <w:rsid w:val="00811879"/>
    <w:rsid w:val="008243D9"/>
    <w:rsid w:val="00866B27"/>
    <w:rsid w:val="008A197E"/>
    <w:rsid w:val="008F5FAF"/>
    <w:rsid w:val="00903894"/>
    <w:rsid w:val="00984338"/>
    <w:rsid w:val="0099744F"/>
    <w:rsid w:val="009B2AFC"/>
    <w:rsid w:val="009F47F5"/>
    <w:rsid w:val="00A2129B"/>
    <w:rsid w:val="00A50B60"/>
    <w:rsid w:val="00A544E7"/>
    <w:rsid w:val="00A638EF"/>
    <w:rsid w:val="00A71C19"/>
    <w:rsid w:val="00A75769"/>
    <w:rsid w:val="00AB145C"/>
    <w:rsid w:val="00AD49BF"/>
    <w:rsid w:val="00B179EC"/>
    <w:rsid w:val="00B654D9"/>
    <w:rsid w:val="00B70405"/>
    <w:rsid w:val="00B82FE8"/>
    <w:rsid w:val="00B871C5"/>
    <w:rsid w:val="00BB40F7"/>
    <w:rsid w:val="00BB5444"/>
    <w:rsid w:val="00BD45CC"/>
    <w:rsid w:val="00BE4660"/>
    <w:rsid w:val="00C037C1"/>
    <w:rsid w:val="00C23FBE"/>
    <w:rsid w:val="00C476E0"/>
    <w:rsid w:val="00C74D6D"/>
    <w:rsid w:val="00CA52C8"/>
    <w:rsid w:val="00CC3D26"/>
    <w:rsid w:val="00D023A7"/>
    <w:rsid w:val="00D234F3"/>
    <w:rsid w:val="00DA2A6D"/>
    <w:rsid w:val="00DC363E"/>
    <w:rsid w:val="00DD7179"/>
    <w:rsid w:val="00E953FC"/>
    <w:rsid w:val="00E95D0C"/>
    <w:rsid w:val="00EA0DA7"/>
    <w:rsid w:val="00EA6ECD"/>
    <w:rsid w:val="00EB36A1"/>
    <w:rsid w:val="00F53DBB"/>
    <w:rsid w:val="00FA2327"/>
    <w:rsid w:val="00FB3FFD"/>
    <w:rsid w:val="00F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7F47C"/>
  <w15:docId w15:val="{E6DF7667-997B-4863-A6D0-B8D6609E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C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Minh Đức</cp:lastModifiedBy>
  <cp:revision>53</cp:revision>
  <cp:lastPrinted>2013-12-07T15:54:00Z</cp:lastPrinted>
  <dcterms:created xsi:type="dcterms:W3CDTF">2013-10-13T11:23:00Z</dcterms:created>
  <dcterms:modified xsi:type="dcterms:W3CDTF">2020-06-06T18:43:00Z</dcterms:modified>
</cp:coreProperties>
</file>