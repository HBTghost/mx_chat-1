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6E96D" w14:textId="427AF33F" w:rsidR="00451E1C" w:rsidRDefault="00C62552" w:rsidP="00451E1C">
      <w:pPr>
        <w:pStyle w:val="ListParagraph"/>
        <w:widowControl/>
        <w:numPr>
          <w:ilvl w:val="0"/>
          <w:numId w:val="37"/>
        </w:numPr>
        <w:spacing w:line="240" w:lineRule="auto"/>
        <w:rPr>
          <w:lang w:val="en-US"/>
        </w:rPr>
      </w:pPr>
      <w:r>
        <w:rPr>
          <w:lang w:val="en-US"/>
        </w:rPr>
        <w:t xml:space="preserve">Gói tin </w:t>
      </w:r>
      <w:r w:rsidR="00320E48">
        <w:rPr>
          <w:lang w:val="en-US"/>
        </w:rPr>
        <w:t>gửi nhận</w:t>
      </w:r>
      <w:r w:rsidR="0018383F">
        <w:rPr>
          <w:lang w:val="en-US"/>
        </w:rPr>
        <w:t xml:space="preserve"> Server Client</w:t>
      </w:r>
    </w:p>
    <w:p w14:paraId="67332780" w14:textId="7056A051" w:rsidR="005F2FB9" w:rsidRDefault="0007579D" w:rsidP="00DB1B23">
      <w:pPr>
        <w:pStyle w:val="ListParagraph"/>
        <w:widowControl/>
        <w:numPr>
          <w:ilvl w:val="1"/>
          <w:numId w:val="37"/>
        </w:numPr>
        <w:spacing w:line="240" w:lineRule="auto"/>
        <w:rPr>
          <w:lang w:val="en-US"/>
        </w:rPr>
      </w:pPr>
      <w:r>
        <w:rPr>
          <w:lang w:val="en-US"/>
        </w:rPr>
        <w:t>Cấu trúc gói ti</w:t>
      </w:r>
      <w:r w:rsidR="00943715">
        <w:rPr>
          <w:lang w:val="en-US"/>
        </w:rPr>
        <w:t>n</w:t>
      </w:r>
    </w:p>
    <w:p w14:paraId="46512D00" w14:textId="77777777" w:rsidR="00344F22" w:rsidRPr="00B32EB2" w:rsidRDefault="00344F22" w:rsidP="00B32EB2">
      <w:pPr>
        <w:widowControl/>
        <w:spacing w:line="240" w:lineRule="auto"/>
        <w:rPr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DF2123" w14:paraId="0D9EF161" w14:textId="77777777" w:rsidTr="00B2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2FA742A" w14:textId="488A8F3B" w:rsidR="00DF2123" w:rsidRDefault="00DF2123" w:rsidP="00641E8B">
            <w:pPr>
              <w:pStyle w:val="ListParagraph"/>
              <w:widowControl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HEADER REGION</w:t>
            </w:r>
            <w:r w:rsidR="003D270A">
              <w:rPr>
                <w:lang w:val="en-US"/>
              </w:rPr>
              <w:t xml:space="preserve"> (256 bytes)</w:t>
            </w:r>
          </w:p>
        </w:tc>
        <w:tc>
          <w:tcPr>
            <w:tcW w:w="4262" w:type="dxa"/>
          </w:tcPr>
          <w:p w14:paraId="5D47268E" w14:textId="221956E0" w:rsidR="00DF2123" w:rsidRDefault="00DF2123" w:rsidP="002B093C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REGION</w:t>
            </w:r>
            <w:r w:rsidR="003D270A">
              <w:rPr>
                <w:lang w:val="en-US"/>
              </w:rPr>
              <w:t xml:space="preserve"> ( 7936 bytes )</w:t>
            </w:r>
          </w:p>
        </w:tc>
      </w:tr>
      <w:tr w:rsidR="00DF2123" w14:paraId="4C5D326F" w14:textId="77777777" w:rsidTr="00B2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3" w:type="dxa"/>
            <w:gridSpan w:val="2"/>
          </w:tcPr>
          <w:p w14:paraId="584E3BE9" w14:textId="402250B4" w:rsidR="00DF2123" w:rsidRDefault="00A008C1" w:rsidP="00641E8B">
            <w:pPr>
              <w:pStyle w:val="ListParagraph"/>
              <w:widowControl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PACKAGE (</w:t>
            </w:r>
            <w:r w:rsidR="00013D5C">
              <w:rPr>
                <w:lang w:val="en-US"/>
              </w:rPr>
              <w:t xml:space="preserve"> </w:t>
            </w:r>
            <w:r>
              <w:rPr>
                <w:lang w:val="en-US"/>
              </w:rPr>
              <w:t>8192</w:t>
            </w:r>
            <w:r w:rsidR="00583EA6">
              <w:rPr>
                <w:lang w:val="en-US"/>
              </w:rPr>
              <w:t xml:space="preserve"> bytes</w:t>
            </w:r>
            <w:r w:rsidR="0045002F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</w:tr>
    </w:tbl>
    <w:p w14:paraId="335DD241" w14:textId="0143143B" w:rsidR="00D916FF" w:rsidRDefault="00D916FF" w:rsidP="002B093C">
      <w:pPr>
        <w:pStyle w:val="ListParagraph"/>
        <w:widowControl/>
        <w:spacing w:line="240" w:lineRule="auto"/>
        <w:rPr>
          <w:lang w:val="en-US"/>
        </w:rPr>
      </w:pPr>
    </w:p>
    <w:p w14:paraId="056BBD74" w14:textId="0BA6A411" w:rsidR="007F03FF" w:rsidRDefault="007809A0" w:rsidP="007F03FF">
      <w:pPr>
        <w:pStyle w:val="ListParagraph"/>
        <w:widowControl/>
        <w:numPr>
          <w:ilvl w:val="0"/>
          <w:numId w:val="38"/>
        </w:numPr>
        <w:spacing w:line="240" w:lineRule="auto"/>
        <w:rPr>
          <w:b/>
          <w:bCs/>
          <w:lang w:val="en-US"/>
        </w:rPr>
      </w:pPr>
      <w:r w:rsidRPr="005B6D58">
        <w:rPr>
          <w:b/>
          <w:bCs/>
          <w:lang w:val="en-US"/>
        </w:rPr>
        <w:t>Header Region</w:t>
      </w:r>
      <w:r w:rsidR="00811418">
        <w:rPr>
          <w:b/>
          <w:bCs/>
          <w:lang w:val="en-US"/>
        </w:rPr>
        <w:t xml:space="preserve"> (256 bytes)</w:t>
      </w:r>
    </w:p>
    <w:p w14:paraId="7E51EE22" w14:textId="77777777" w:rsidR="00A45355" w:rsidRPr="005B6D58" w:rsidRDefault="00A45355" w:rsidP="00490977">
      <w:pPr>
        <w:pStyle w:val="ListParagraph"/>
        <w:widowControl/>
        <w:spacing w:line="240" w:lineRule="auto"/>
        <w:ind w:left="1080"/>
        <w:rPr>
          <w:b/>
          <w:bCs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65"/>
        <w:gridCol w:w="1405"/>
        <w:gridCol w:w="1433"/>
        <w:gridCol w:w="4595"/>
      </w:tblGrid>
      <w:tr w:rsidR="00F86B55" w14:paraId="08FB50B6" w14:textId="77777777" w:rsidTr="00F86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7AC898C" w14:textId="62661CC3" w:rsidR="00F86B55" w:rsidRDefault="00F86B55" w:rsidP="00112432">
            <w:pPr>
              <w:pStyle w:val="ListParagraph"/>
              <w:widowControl/>
              <w:tabs>
                <w:tab w:val="left" w:pos="1120"/>
              </w:tabs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1405" w:type="dxa"/>
          </w:tcPr>
          <w:p w14:paraId="112596A1" w14:textId="57011F7C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Vị trí</w:t>
            </w:r>
          </w:p>
        </w:tc>
        <w:tc>
          <w:tcPr>
            <w:tcW w:w="1433" w:type="dxa"/>
          </w:tcPr>
          <w:p w14:paraId="6A105F00" w14:textId="1D41150A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4595" w:type="dxa"/>
          </w:tcPr>
          <w:p w14:paraId="11196BE7" w14:textId="5463A824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F86B55" w14:paraId="0602FD02" w14:textId="77777777" w:rsidTr="00F8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C53FC8F" w14:textId="131DA4B8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405" w:type="dxa"/>
          </w:tcPr>
          <w:p w14:paraId="2D0CB465" w14:textId="0BF6257F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E70D8">
              <w:rPr>
                <w:lang w:val="en-US"/>
              </w:rPr>
              <w:t xml:space="preserve"> (0x00)</w:t>
            </w:r>
          </w:p>
        </w:tc>
        <w:tc>
          <w:tcPr>
            <w:tcW w:w="1433" w:type="dxa"/>
          </w:tcPr>
          <w:p w14:paraId="5B71543E" w14:textId="53721342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4595" w:type="dxa"/>
          </w:tcPr>
          <w:p w14:paraId="25B9A84A" w14:textId="45A70BA3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Loại gói tin (EmessageCommand)</w:t>
            </w:r>
          </w:p>
        </w:tc>
      </w:tr>
      <w:tr w:rsidR="00F86B55" w14:paraId="00D4391E" w14:textId="77777777" w:rsidTr="00F8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BB0DD37" w14:textId="603CEECD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TOTAL_SIZE</w:t>
            </w:r>
          </w:p>
        </w:tc>
        <w:tc>
          <w:tcPr>
            <w:tcW w:w="1405" w:type="dxa"/>
          </w:tcPr>
          <w:p w14:paraId="0B235642" w14:textId="686E56F8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4684B">
              <w:rPr>
                <w:lang w:val="en-US"/>
              </w:rPr>
              <w:t xml:space="preserve"> (0x04)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33" w:type="dxa"/>
          </w:tcPr>
          <w:p w14:paraId="65B0DC32" w14:textId="14A9CF5A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4595" w:type="dxa"/>
          </w:tcPr>
          <w:p w14:paraId="4CFC492C" w14:textId="351E65CC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Kích thước gói tin</w:t>
            </w:r>
          </w:p>
        </w:tc>
      </w:tr>
      <w:tr w:rsidR="00F86B55" w14:paraId="7F114046" w14:textId="77777777" w:rsidTr="00F8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89FF59C" w14:textId="2BE4A849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CUR_PACK</w:t>
            </w:r>
          </w:p>
        </w:tc>
        <w:tc>
          <w:tcPr>
            <w:tcW w:w="1405" w:type="dxa"/>
          </w:tcPr>
          <w:p w14:paraId="5B9E46FA" w14:textId="282E0024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4684B">
              <w:rPr>
                <w:lang w:val="en-US"/>
              </w:rPr>
              <w:t xml:space="preserve"> (0x08)</w:t>
            </w:r>
          </w:p>
        </w:tc>
        <w:tc>
          <w:tcPr>
            <w:tcW w:w="1433" w:type="dxa"/>
          </w:tcPr>
          <w:p w14:paraId="6215B9F0" w14:textId="15AA6634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4595" w:type="dxa"/>
          </w:tcPr>
          <w:p w14:paraId="768B1336" w14:textId="73F136FD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Thứ tự gói tin hiện tại</w:t>
            </w:r>
          </w:p>
        </w:tc>
      </w:tr>
      <w:tr w:rsidR="00F86B55" w14:paraId="7D47A24A" w14:textId="77777777" w:rsidTr="00F8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3DBB52A" w14:textId="0ECBC46A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  <w:tc>
          <w:tcPr>
            <w:tcW w:w="1405" w:type="dxa"/>
          </w:tcPr>
          <w:p w14:paraId="2EC1F04A" w14:textId="70C10BEA" w:rsidR="00F86B55" w:rsidRDefault="00796D40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E0A4E">
              <w:rPr>
                <w:lang w:val="en-US"/>
              </w:rPr>
              <w:t xml:space="preserve"> (0x0C)</w:t>
            </w:r>
          </w:p>
        </w:tc>
        <w:tc>
          <w:tcPr>
            <w:tcW w:w="1433" w:type="dxa"/>
          </w:tcPr>
          <w:p w14:paraId="612C0D2A" w14:textId="09B1921B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 bytes</w:t>
            </w:r>
          </w:p>
        </w:tc>
        <w:tc>
          <w:tcPr>
            <w:tcW w:w="4595" w:type="dxa"/>
          </w:tcPr>
          <w:p w14:paraId="7201ECA1" w14:textId="4DCAA9CE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 địa chỉ nguồn (SHA256)</w:t>
            </w:r>
          </w:p>
        </w:tc>
      </w:tr>
      <w:tr w:rsidR="00F86B55" w14:paraId="75F83D88" w14:textId="77777777" w:rsidTr="00F8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029E16D" w14:textId="502686B5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DES</w:t>
            </w:r>
          </w:p>
        </w:tc>
        <w:tc>
          <w:tcPr>
            <w:tcW w:w="1405" w:type="dxa"/>
          </w:tcPr>
          <w:p w14:paraId="21B9E5D8" w14:textId="12836FF5" w:rsidR="00F86B55" w:rsidRDefault="008176D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  <w:r w:rsidR="001F2051">
              <w:rPr>
                <w:lang w:val="en-US"/>
              </w:rPr>
              <w:t xml:space="preserve"> (0x4C</w:t>
            </w:r>
            <w:r w:rsidR="00510078">
              <w:rPr>
                <w:lang w:val="en-US"/>
              </w:rPr>
              <w:t>)</w:t>
            </w:r>
          </w:p>
        </w:tc>
        <w:tc>
          <w:tcPr>
            <w:tcW w:w="1433" w:type="dxa"/>
          </w:tcPr>
          <w:p w14:paraId="73B361BD" w14:textId="5BE20FAF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64 bytes</w:t>
            </w:r>
          </w:p>
        </w:tc>
        <w:tc>
          <w:tcPr>
            <w:tcW w:w="4595" w:type="dxa"/>
          </w:tcPr>
          <w:p w14:paraId="5C767846" w14:textId="77777777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Hash địa chỉ đích </w:t>
            </w:r>
          </w:p>
          <w:p w14:paraId="43B97A6F" w14:textId="6E379172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(SHA256)</w:t>
            </w:r>
          </w:p>
        </w:tc>
      </w:tr>
      <w:tr w:rsidR="00F86B55" w14:paraId="77DD8086" w14:textId="77777777" w:rsidTr="00F8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F5D82D1" w14:textId="407FD589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Flag Raw</w:t>
            </w:r>
          </w:p>
        </w:tc>
        <w:tc>
          <w:tcPr>
            <w:tcW w:w="1405" w:type="dxa"/>
          </w:tcPr>
          <w:p w14:paraId="517061DE" w14:textId="7EE18AB8" w:rsidR="00F86B55" w:rsidRDefault="008176D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140</w:t>
            </w:r>
            <w:r w:rsidR="00C135D4">
              <w:rPr>
                <w:lang w:val="en-US"/>
              </w:rPr>
              <w:t xml:space="preserve"> (0x8</w:t>
            </w:r>
            <w:r w:rsidR="00701CE0">
              <w:rPr>
                <w:lang w:val="en-US"/>
              </w:rPr>
              <w:t>C)</w:t>
            </w:r>
          </w:p>
        </w:tc>
        <w:tc>
          <w:tcPr>
            <w:tcW w:w="1433" w:type="dxa"/>
          </w:tcPr>
          <w:p w14:paraId="5F676899" w14:textId="5630D0DD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bytes</w:t>
            </w:r>
          </w:p>
        </w:tc>
        <w:tc>
          <w:tcPr>
            <w:tcW w:w="4595" w:type="dxa"/>
          </w:tcPr>
          <w:p w14:paraId="08FC757E" w14:textId="7FAC5643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 : Không sử dụng Raw Src, Des</w:t>
            </w:r>
          </w:p>
          <w:p w14:paraId="1D24A574" w14:textId="258299FE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0x01 : Sử dụng Raw Src, Des</w:t>
            </w:r>
          </w:p>
        </w:tc>
      </w:tr>
      <w:tr w:rsidR="00F86B55" w14:paraId="15417ADD" w14:textId="77777777" w:rsidTr="00F8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988454" w14:textId="7A894B2D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Raw SRC</w:t>
            </w:r>
          </w:p>
        </w:tc>
        <w:tc>
          <w:tcPr>
            <w:tcW w:w="1405" w:type="dxa"/>
          </w:tcPr>
          <w:p w14:paraId="01193082" w14:textId="4C137AD0" w:rsidR="00F86B55" w:rsidRDefault="008176D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141</w:t>
            </w:r>
            <w:r w:rsidR="008373E1">
              <w:rPr>
                <w:lang w:val="en-US"/>
              </w:rPr>
              <w:t xml:space="preserve"> (0x8D)</w:t>
            </w:r>
          </w:p>
        </w:tc>
        <w:tc>
          <w:tcPr>
            <w:tcW w:w="1433" w:type="dxa"/>
          </w:tcPr>
          <w:p w14:paraId="3E66A239" w14:textId="1A1774D4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 bytes</w:t>
            </w:r>
          </w:p>
        </w:tc>
        <w:tc>
          <w:tcPr>
            <w:tcW w:w="4595" w:type="dxa"/>
          </w:tcPr>
          <w:p w14:paraId="026A4AFD" w14:textId="4D1EDC3B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Địa chỉ nguồn</w:t>
            </w:r>
          </w:p>
        </w:tc>
      </w:tr>
      <w:tr w:rsidR="00F86B55" w14:paraId="458BD26C" w14:textId="77777777" w:rsidTr="00F8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C133646" w14:textId="25AB3115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Raw DES</w:t>
            </w:r>
          </w:p>
        </w:tc>
        <w:tc>
          <w:tcPr>
            <w:tcW w:w="1405" w:type="dxa"/>
          </w:tcPr>
          <w:p w14:paraId="5815C191" w14:textId="06B91EE4" w:rsidR="00F86B55" w:rsidRDefault="008176D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152</w:t>
            </w:r>
            <w:r w:rsidR="00CB27C3">
              <w:rPr>
                <w:lang w:val="en-US"/>
              </w:rPr>
              <w:t xml:space="preserve"> (0x98)</w:t>
            </w:r>
          </w:p>
        </w:tc>
        <w:tc>
          <w:tcPr>
            <w:tcW w:w="1433" w:type="dxa"/>
          </w:tcPr>
          <w:p w14:paraId="55AFC2F9" w14:textId="2D942855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 bytes</w:t>
            </w:r>
          </w:p>
        </w:tc>
        <w:tc>
          <w:tcPr>
            <w:tcW w:w="4595" w:type="dxa"/>
          </w:tcPr>
          <w:p w14:paraId="52D7A87E" w14:textId="7CB1D98F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Địa chỉ đích</w:t>
            </w:r>
          </w:p>
        </w:tc>
      </w:tr>
      <w:tr w:rsidR="00F86B55" w14:paraId="21077CE7" w14:textId="77777777" w:rsidTr="00F8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0145C71" w14:textId="00844C8B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Num Data Item</w:t>
            </w:r>
          </w:p>
        </w:tc>
        <w:tc>
          <w:tcPr>
            <w:tcW w:w="1405" w:type="dxa"/>
          </w:tcPr>
          <w:p w14:paraId="482B2169" w14:textId="0A82E58A" w:rsidR="00F86B55" w:rsidRDefault="008176D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163</w:t>
            </w:r>
            <w:r w:rsidR="00CB27C3">
              <w:rPr>
                <w:lang w:val="en-US"/>
              </w:rPr>
              <w:t xml:space="preserve"> (</w:t>
            </w:r>
            <w:r w:rsidR="006F6989">
              <w:rPr>
                <w:lang w:val="en-US"/>
              </w:rPr>
              <w:t>0xA3)</w:t>
            </w:r>
          </w:p>
        </w:tc>
        <w:tc>
          <w:tcPr>
            <w:tcW w:w="1433" w:type="dxa"/>
          </w:tcPr>
          <w:p w14:paraId="39AD8220" w14:textId="68E7DEC0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bytes </w:t>
            </w:r>
          </w:p>
        </w:tc>
        <w:tc>
          <w:tcPr>
            <w:tcW w:w="4595" w:type="dxa"/>
          </w:tcPr>
          <w:p w14:paraId="5065DC51" w14:textId="5C3A294C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Số lượng trường dữ liệu trong vùng Data</w:t>
            </w:r>
          </w:p>
        </w:tc>
      </w:tr>
      <w:tr w:rsidR="00F86B55" w14:paraId="4376AF8D" w14:textId="77777777" w:rsidTr="00F86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74F687C" w14:textId="2EEF6C0F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Delim</w:t>
            </w:r>
          </w:p>
        </w:tc>
        <w:tc>
          <w:tcPr>
            <w:tcW w:w="1405" w:type="dxa"/>
          </w:tcPr>
          <w:p w14:paraId="7C682A38" w14:textId="0F06B0F4" w:rsidR="00F86B55" w:rsidRDefault="008176D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167</w:t>
            </w:r>
            <w:r w:rsidR="007060C7">
              <w:rPr>
                <w:lang w:val="en-US"/>
              </w:rPr>
              <w:t xml:space="preserve"> </w:t>
            </w:r>
            <w:r w:rsidR="009D0CFE">
              <w:rPr>
                <w:lang w:val="en-US"/>
              </w:rPr>
              <w:t>(0xA7)</w:t>
            </w:r>
          </w:p>
        </w:tc>
        <w:tc>
          <w:tcPr>
            <w:tcW w:w="1433" w:type="dxa"/>
          </w:tcPr>
          <w:p w14:paraId="4328A9FE" w14:textId="5A8CC8AF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bytes</w:t>
            </w:r>
          </w:p>
        </w:tc>
        <w:tc>
          <w:tcPr>
            <w:tcW w:w="4595" w:type="dxa"/>
          </w:tcPr>
          <w:p w14:paraId="0A0E54A9" w14:textId="2C5CE932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Ký tự phân cách giữa các trường dữ liệu trong vùng Data</w:t>
            </w:r>
          </w:p>
        </w:tc>
      </w:tr>
      <w:tr w:rsidR="00F86B55" w14:paraId="007282EF" w14:textId="77777777" w:rsidTr="00F86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663815F" w14:textId="592B359B" w:rsidR="00F86B55" w:rsidRDefault="00F86B55" w:rsidP="005A4094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Reversed</w:t>
            </w:r>
          </w:p>
        </w:tc>
        <w:tc>
          <w:tcPr>
            <w:tcW w:w="1405" w:type="dxa"/>
          </w:tcPr>
          <w:p w14:paraId="4266FCA4" w14:textId="3BED14E7" w:rsidR="00F86B55" w:rsidRDefault="00B82D19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168</w:t>
            </w:r>
            <w:r w:rsidR="00206C11">
              <w:rPr>
                <w:lang w:val="en-US"/>
              </w:rPr>
              <w:t xml:space="preserve"> (</w:t>
            </w:r>
            <w:r w:rsidR="00512286">
              <w:rPr>
                <w:lang w:val="en-US"/>
              </w:rPr>
              <w:t>0xA8)</w:t>
            </w:r>
          </w:p>
        </w:tc>
        <w:tc>
          <w:tcPr>
            <w:tcW w:w="1433" w:type="dxa"/>
          </w:tcPr>
          <w:p w14:paraId="03F70556" w14:textId="75782F49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88 bytes</w:t>
            </w:r>
          </w:p>
        </w:tc>
        <w:tc>
          <w:tcPr>
            <w:tcW w:w="4595" w:type="dxa"/>
          </w:tcPr>
          <w:p w14:paraId="36945AFB" w14:textId="0F483631" w:rsidR="00F86B55" w:rsidRDefault="00F86B55" w:rsidP="005A4094">
            <w:pPr>
              <w:pStyle w:val="ListParagraph"/>
              <w:widowControl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Dữ liệu dự trữ (dùng khi cần thiết)</w:t>
            </w:r>
          </w:p>
        </w:tc>
      </w:tr>
    </w:tbl>
    <w:p w14:paraId="3CBBFC59" w14:textId="77777777" w:rsidR="003A4B24" w:rsidRDefault="003A4B24" w:rsidP="005A4094">
      <w:pPr>
        <w:pStyle w:val="ListParagraph"/>
        <w:widowControl/>
        <w:spacing w:line="240" w:lineRule="auto"/>
        <w:ind w:left="1080"/>
        <w:rPr>
          <w:lang w:val="en-US"/>
        </w:rPr>
      </w:pPr>
    </w:p>
    <w:p w14:paraId="5F199B82" w14:textId="403645FA" w:rsidR="00285DBF" w:rsidRDefault="00C9002F" w:rsidP="006E6D0D">
      <w:pPr>
        <w:pStyle w:val="ListParagraph"/>
        <w:widowControl/>
        <w:numPr>
          <w:ilvl w:val="0"/>
          <w:numId w:val="38"/>
        </w:numPr>
        <w:spacing w:line="240" w:lineRule="auto"/>
        <w:rPr>
          <w:b/>
          <w:bCs/>
          <w:lang w:val="en-US"/>
        </w:rPr>
      </w:pPr>
      <w:r w:rsidRPr="007B2EF1">
        <w:rPr>
          <w:b/>
          <w:bCs/>
          <w:lang w:val="en-US"/>
        </w:rPr>
        <w:t>Data Region</w:t>
      </w:r>
      <w:r w:rsidR="00D42070">
        <w:rPr>
          <w:b/>
          <w:bCs/>
          <w:lang w:val="en-US"/>
        </w:rPr>
        <w:t xml:space="preserve"> (8192 bytes)</w:t>
      </w:r>
    </w:p>
    <w:p w14:paraId="2B705D5F" w14:textId="22D046BA" w:rsidR="00F812C1" w:rsidRPr="007B2EF1" w:rsidRDefault="00F812C1" w:rsidP="000E5F98">
      <w:pPr>
        <w:pStyle w:val="ListParagraph"/>
        <w:widowControl/>
        <w:spacing w:line="240" w:lineRule="auto"/>
        <w:ind w:left="1080"/>
        <w:rPr>
          <w:b/>
          <w:bCs/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4"/>
        <w:gridCol w:w="1455"/>
        <w:gridCol w:w="1467"/>
        <w:gridCol w:w="1455"/>
        <w:gridCol w:w="1221"/>
        <w:gridCol w:w="1151"/>
      </w:tblGrid>
      <w:tr w:rsidR="00132F02" w14:paraId="23E6665B" w14:textId="744E8537" w:rsidTr="00B2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323C147" w14:textId="32CE6AC5" w:rsidR="00132F02" w:rsidRDefault="00132F02" w:rsidP="00E67033">
            <w:pPr>
              <w:pStyle w:val="ListParagraph"/>
              <w:widowControl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DATA 1</w:t>
            </w:r>
          </w:p>
        </w:tc>
        <w:tc>
          <w:tcPr>
            <w:tcW w:w="1455" w:type="dxa"/>
          </w:tcPr>
          <w:p w14:paraId="6DBA9F6D" w14:textId="7D611323" w:rsidR="00132F02" w:rsidRDefault="00132F02" w:rsidP="00E67033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</w:t>
            </w:r>
          </w:p>
        </w:tc>
        <w:tc>
          <w:tcPr>
            <w:tcW w:w="1467" w:type="dxa"/>
          </w:tcPr>
          <w:p w14:paraId="2B830240" w14:textId="7D98BD8F" w:rsidR="00132F02" w:rsidRDefault="00132F02" w:rsidP="00E67033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1455" w:type="dxa"/>
          </w:tcPr>
          <w:p w14:paraId="5BFA0938" w14:textId="6858DB97" w:rsidR="00132F02" w:rsidRDefault="00132F02" w:rsidP="00E67033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</w:t>
            </w:r>
          </w:p>
        </w:tc>
        <w:tc>
          <w:tcPr>
            <w:tcW w:w="1221" w:type="dxa"/>
          </w:tcPr>
          <w:p w14:paraId="22409D7C" w14:textId="4C164871" w:rsidR="00132F02" w:rsidRDefault="00132F02" w:rsidP="00E67033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51" w:type="dxa"/>
          </w:tcPr>
          <w:p w14:paraId="035975DC" w14:textId="3BF7BC9A" w:rsidR="00132F02" w:rsidRDefault="00132F02" w:rsidP="00E67033">
            <w:pPr>
              <w:pStyle w:val="ListParagraph"/>
              <w:widowControl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64E449F" w14:textId="3E8138B3" w:rsidR="00D111D0" w:rsidRDefault="00D111D0" w:rsidP="00E67033">
      <w:pPr>
        <w:pStyle w:val="ListParagraph"/>
        <w:widowControl/>
        <w:spacing w:line="240" w:lineRule="auto"/>
        <w:ind w:left="1080"/>
        <w:rPr>
          <w:lang w:val="en-US"/>
        </w:rPr>
      </w:pPr>
    </w:p>
    <w:p w14:paraId="7A1B10C5" w14:textId="49A962A4" w:rsidR="008F6F56" w:rsidRPr="00923DE2" w:rsidRDefault="00B33DAC" w:rsidP="00923DE2">
      <w:pPr>
        <w:pStyle w:val="ListParagraph"/>
        <w:widowControl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>Dữ liệu được phân tách bởi</w:t>
      </w:r>
      <w:r w:rsidR="003E15E7">
        <w:rPr>
          <w:lang w:val="en-US"/>
        </w:rPr>
        <w:t xml:space="preserve"> </w:t>
      </w:r>
      <w:r>
        <w:rPr>
          <w:lang w:val="en-US"/>
        </w:rPr>
        <w:t>Delim trong header, mặc định là \0</w:t>
      </w:r>
    </w:p>
    <w:p w14:paraId="1AC8FFDB" w14:textId="5151461C" w:rsidR="004954FD" w:rsidRPr="00C51E7D" w:rsidRDefault="007A084E" w:rsidP="00C51E7D">
      <w:pPr>
        <w:pStyle w:val="ListParagraph"/>
        <w:widowControl/>
        <w:numPr>
          <w:ilvl w:val="1"/>
          <w:numId w:val="37"/>
        </w:numPr>
        <w:spacing w:line="240" w:lineRule="auto"/>
        <w:rPr>
          <w:lang w:val="en-US"/>
        </w:rPr>
      </w:pPr>
      <w:r>
        <w:rPr>
          <w:lang w:val="en-US"/>
        </w:rPr>
        <w:t xml:space="preserve">Các </w:t>
      </w:r>
      <w:r w:rsidR="008B5ED2">
        <w:rPr>
          <w:lang w:val="en-US"/>
        </w:rPr>
        <w:t xml:space="preserve">cấu </w:t>
      </w:r>
      <w:r w:rsidR="00C21633">
        <w:rPr>
          <w:lang w:val="en-US"/>
        </w:rPr>
        <w:t xml:space="preserve">dựa trên các </w:t>
      </w:r>
      <w:r w:rsidR="007C18BF">
        <w:rPr>
          <w:lang w:val="en-US"/>
        </w:rPr>
        <w:t>mục đích sử dụng</w:t>
      </w:r>
    </w:p>
    <w:tbl>
      <w:tblPr>
        <w:tblStyle w:val="GridTable4-Accent1"/>
        <w:tblW w:w="9180" w:type="dxa"/>
        <w:tblLayout w:type="fixed"/>
        <w:tblLook w:val="04A0" w:firstRow="1" w:lastRow="0" w:firstColumn="1" w:lastColumn="0" w:noHBand="0" w:noVBand="1"/>
      </w:tblPr>
      <w:tblGrid>
        <w:gridCol w:w="3060"/>
        <w:gridCol w:w="2430"/>
        <w:gridCol w:w="3690"/>
      </w:tblGrid>
      <w:tr w:rsidR="00C11942" w14:paraId="2A5C7DD0" w14:textId="77777777" w:rsidTr="009C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F6D4653" w14:textId="4817B535" w:rsidR="00C11942" w:rsidRDefault="00C11942" w:rsidP="008B5ED2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2430" w:type="dxa"/>
          </w:tcPr>
          <w:p w14:paraId="4840F3D6" w14:textId="3C47EBAC" w:rsidR="00C11942" w:rsidRDefault="00C11942" w:rsidP="008B5ED2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Các trường header sử dụng</w:t>
            </w:r>
          </w:p>
        </w:tc>
        <w:tc>
          <w:tcPr>
            <w:tcW w:w="3690" w:type="dxa"/>
          </w:tcPr>
          <w:p w14:paraId="31126940" w14:textId="6A494919" w:rsidR="00C11942" w:rsidRDefault="00C11942" w:rsidP="008B5ED2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C11942" w14:paraId="045DFD68" w14:textId="77777777" w:rsidTr="009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0490185" w14:textId="1454AEFF" w:rsidR="00C11942" w:rsidRDefault="00C11942" w:rsidP="008B5ED2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CLIENT_SIGN_IN</w:t>
            </w:r>
          </w:p>
        </w:tc>
        <w:tc>
          <w:tcPr>
            <w:tcW w:w="2430" w:type="dxa"/>
          </w:tcPr>
          <w:p w14:paraId="3278E8D2" w14:textId="25445651" w:rsidR="00C11942" w:rsidRPr="00C6290D" w:rsidRDefault="00C11942" w:rsidP="00C6290D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Src </w:t>
            </w:r>
            <w:r w:rsidRPr="00C6290D">
              <w:rPr>
                <w:lang w:val="en-US"/>
              </w:rPr>
              <w:t>: client</w:t>
            </w:r>
          </w:p>
          <w:p w14:paraId="2040B55D" w14:textId="73A12098" w:rsidR="00C11942" w:rsidRPr="00C6290D" w:rsidRDefault="00C11942" w:rsidP="00C6290D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290D">
              <w:rPr>
                <w:lang w:val="en-US"/>
              </w:rPr>
              <w:t xml:space="preserve">Des: server </w:t>
            </w:r>
          </w:p>
        </w:tc>
        <w:tc>
          <w:tcPr>
            <w:tcW w:w="3690" w:type="dxa"/>
          </w:tcPr>
          <w:p w14:paraId="6865F00E" w14:textId="7779558D" w:rsidR="00C11942" w:rsidRPr="00C6290D" w:rsidRDefault="00C11942" w:rsidP="00C6290D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290D">
              <w:rPr>
                <w:lang w:val="en-US"/>
              </w:rPr>
              <w:t>Username: tên tài khoản</w:t>
            </w:r>
          </w:p>
          <w:p w14:paraId="27A51D33" w14:textId="12E2968E" w:rsidR="00C11942" w:rsidRPr="00C6290D" w:rsidRDefault="00C11942" w:rsidP="00C6290D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6290D">
              <w:rPr>
                <w:lang w:val="en-US"/>
              </w:rPr>
              <w:t xml:space="preserve">Password: mật </w:t>
            </w:r>
            <w:r>
              <w:rPr>
                <w:lang w:val="en-US"/>
              </w:rPr>
              <w:t>khẩu</w:t>
            </w:r>
          </w:p>
        </w:tc>
      </w:tr>
      <w:tr w:rsidR="00C11942" w14:paraId="0F616251" w14:textId="77777777" w:rsidTr="009C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557057B" w14:textId="3191C69A" w:rsidR="00C11942" w:rsidRDefault="00C11942" w:rsidP="008B5ED2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SERVER_REPONSE_SIGN_IN_SUCESS</w:t>
            </w:r>
          </w:p>
        </w:tc>
        <w:tc>
          <w:tcPr>
            <w:tcW w:w="2430" w:type="dxa"/>
          </w:tcPr>
          <w:p w14:paraId="3371C213" w14:textId="77777777" w:rsidR="00C11942" w:rsidRDefault="00C11942" w:rsidP="0029390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server</w:t>
            </w:r>
          </w:p>
          <w:p w14:paraId="367A1C25" w14:textId="7B199680" w:rsidR="00C11942" w:rsidRPr="00293908" w:rsidRDefault="00C11942" w:rsidP="0029390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client</w:t>
            </w:r>
          </w:p>
        </w:tc>
        <w:tc>
          <w:tcPr>
            <w:tcW w:w="3690" w:type="dxa"/>
          </w:tcPr>
          <w:p w14:paraId="7D24FF41" w14:textId="6DD3489D" w:rsidR="00C11942" w:rsidRPr="00226A68" w:rsidRDefault="00C11942" w:rsidP="00226A6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user</w:t>
            </w:r>
          </w:p>
        </w:tc>
      </w:tr>
      <w:tr w:rsidR="00C11942" w14:paraId="77CAD336" w14:textId="77777777" w:rsidTr="009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F3F405C" w14:textId="1B991DAE" w:rsidR="00C11942" w:rsidRDefault="00C11942" w:rsidP="008B5ED2">
            <w:pPr>
              <w:widowControl/>
              <w:spacing w:line="240" w:lineRule="auto"/>
              <w:rPr>
                <w:lang w:val="en-US"/>
              </w:rPr>
            </w:pPr>
            <w:r w:rsidRPr="007662E2">
              <w:rPr>
                <w:lang w:val="en-US"/>
              </w:rPr>
              <w:t>SERVER_RESPONSE_SIGN_IN_ERROR</w:t>
            </w:r>
          </w:p>
        </w:tc>
        <w:tc>
          <w:tcPr>
            <w:tcW w:w="2430" w:type="dxa"/>
          </w:tcPr>
          <w:p w14:paraId="4FCD4DE1" w14:textId="77777777" w:rsidR="00C11942" w:rsidRDefault="00C11942" w:rsidP="00CB1BEA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server</w:t>
            </w:r>
          </w:p>
          <w:p w14:paraId="0EE607AA" w14:textId="12318EDA" w:rsidR="00C11942" w:rsidRDefault="00C11942" w:rsidP="00CB1BEA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client</w:t>
            </w:r>
          </w:p>
        </w:tc>
        <w:tc>
          <w:tcPr>
            <w:tcW w:w="3690" w:type="dxa"/>
          </w:tcPr>
          <w:p w14:paraId="490C4BF5" w14:textId="0D4EB2C3" w:rsidR="00C11942" w:rsidRDefault="00C11942" w:rsidP="008B5ED2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user</w:t>
            </w:r>
          </w:p>
        </w:tc>
      </w:tr>
      <w:tr w:rsidR="00C11942" w14:paraId="41DE8A92" w14:textId="77777777" w:rsidTr="009C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142B89" w14:textId="1072C0A7" w:rsidR="00C11942" w:rsidRDefault="00C11942" w:rsidP="00816B8F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CLIENT_SIGN_UP</w:t>
            </w:r>
          </w:p>
        </w:tc>
        <w:tc>
          <w:tcPr>
            <w:tcW w:w="2430" w:type="dxa"/>
          </w:tcPr>
          <w:p w14:paraId="47369EC6" w14:textId="77777777" w:rsidR="00C11942" w:rsidRPr="00C6290D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Src </w:t>
            </w:r>
            <w:r w:rsidRPr="00C6290D">
              <w:rPr>
                <w:lang w:val="en-US"/>
              </w:rPr>
              <w:t>: client</w:t>
            </w:r>
          </w:p>
          <w:p w14:paraId="642607E9" w14:textId="1575FC68" w:rsidR="00C11942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290D">
              <w:rPr>
                <w:lang w:val="en-US"/>
              </w:rPr>
              <w:t xml:space="preserve">Des: server </w:t>
            </w:r>
          </w:p>
        </w:tc>
        <w:tc>
          <w:tcPr>
            <w:tcW w:w="3690" w:type="dxa"/>
          </w:tcPr>
          <w:p w14:paraId="7EBAA531" w14:textId="77777777" w:rsidR="00C11942" w:rsidRPr="00C6290D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290D">
              <w:rPr>
                <w:lang w:val="en-US"/>
              </w:rPr>
              <w:t>Username: tên tài khoản</w:t>
            </w:r>
          </w:p>
          <w:p w14:paraId="6BFF72A8" w14:textId="59604AF3" w:rsidR="00C11942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290D">
              <w:rPr>
                <w:lang w:val="en-US"/>
              </w:rPr>
              <w:t xml:space="preserve">Password: mật </w:t>
            </w:r>
            <w:r>
              <w:rPr>
                <w:lang w:val="en-US"/>
              </w:rPr>
              <w:t>khẩu</w:t>
            </w:r>
          </w:p>
        </w:tc>
      </w:tr>
      <w:tr w:rsidR="00C11942" w14:paraId="7571C689" w14:textId="77777777" w:rsidTr="009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Merge w:val="restart"/>
          </w:tcPr>
          <w:p w14:paraId="443C7BD6" w14:textId="7C3AA648" w:rsidR="00C11942" w:rsidRDefault="00C11942" w:rsidP="00816B8F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CLIENT_REQUEST_PRIVATE_CHAT</w:t>
            </w:r>
          </w:p>
        </w:tc>
        <w:tc>
          <w:tcPr>
            <w:tcW w:w="2430" w:type="dxa"/>
          </w:tcPr>
          <w:p w14:paraId="7C2DACDE" w14:textId="77777777" w:rsidR="00C11942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client</w:t>
            </w:r>
          </w:p>
          <w:p w14:paraId="5F67AB97" w14:textId="7F11204F" w:rsidR="00C11942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server</w:t>
            </w:r>
          </w:p>
        </w:tc>
        <w:tc>
          <w:tcPr>
            <w:tcW w:w="3690" w:type="dxa"/>
          </w:tcPr>
          <w:p w14:paraId="41E7D20B" w14:textId="033162D7" w:rsidR="00C11942" w:rsidRPr="00C6290D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Tên tài khoản cần tạo hội thoại riêng</w:t>
            </w:r>
          </w:p>
        </w:tc>
      </w:tr>
      <w:tr w:rsidR="00C11942" w14:paraId="358F272C" w14:textId="77777777" w:rsidTr="009C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Merge/>
          </w:tcPr>
          <w:p w14:paraId="426618A5" w14:textId="77777777" w:rsidR="00C11942" w:rsidRDefault="00C11942" w:rsidP="00816B8F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2430" w:type="dxa"/>
          </w:tcPr>
          <w:p w14:paraId="66E27416" w14:textId="29D9BA5C" w:rsidR="00C11942" w:rsidRDefault="00C11942" w:rsidP="00C5036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server</w:t>
            </w:r>
          </w:p>
          <w:p w14:paraId="61CC4616" w14:textId="1D3A475E" w:rsidR="00C11942" w:rsidRDefault="00C11942" w:rsidP="00C50368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client</w:t>
            </w:r>
          </w:p>
        </w:tc>
        <w:tc>
          <w:tcPr>
            <w:tcW w:w="3690" w:type="dxa"/>
          </w:tcPr>
          <w:p w14:paraId="026B8CBB" w14:textId="2EA032B7" w:rsidR="00C11942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Des_user: Tài khoản người chat</w:t>
            </w:r>
          </w:p>
          <w:p w14:paraId="73A5729A" w14:textId="77777777" w:rsidR="00C11942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Src_user:</w:t>
            </w:r>
          </w:p>
          <w:p w14:paraId="590EBEF1" w14:textId="4AAD4FE3" w:rsidR="00C11942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Tên tài khoản người tạo hội thoại </w:t>
            </w:r>
            <w:r>
              <w:rPr>
                <w:lang w:val="en-US"/>
              </w:rPr>
              <w:lastRenderedPageBreak/>
              <w:t xml:space="preserve">reieng </w:t>
            </w:r>
          </w:p>
          <w:p w14:paraId="287F4537" w14:textId="338CE7FD" w:rsidR="00C11942" w:rsidRPr="00C6290D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Hash_conversation:  Hash id cuộc trò chuyện đã được tạo từ server</w:t>
            </w:r>
          </w:p>
        </w:tc>
      </w:tr>
      <w:tr w:rsidR="00C11942" w14:paraId="67853846" w14:textId="77777777" w:rsidTr="009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CD1378D" w14:textId="365023DC" w:rsidR="00C11942" w:rsidRDefault="00C11942" w:rsidP="00816B8F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CLIENT_SEND_PRIVATE_CHAT</w:t>
            </w:r>
          </w:p>
        </w:tc>
        <w:tc>
          <w:tcPr>
            <w:tcW w:w="2430" w:type="dxa"/>
          </w:tcPr>
          <w:p w14:paraId="5159A5B2" w14:textId="77777777" w:rsidR="00C11942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tên tài khoản gửi</w:t>
            </w:r>
          </w:p>
          <w:p w14:paraId="6A07DFE0" w14:textId="77777777" w:rsidR="00C11942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Server</w:t>
            </w:r>
          </w:p>
          <w:p w14:paraId="5A674312" w14:textId="77777777" w:rsidR="00C11942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HashSrc: SHA256 của tài khoản gửi</w:t>
            </w:r>
          </w:p>
          <w:p w14:paraId="314D013A" w14:textId="34BC43EB" w:rsidR="00C11942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HashDes: ID hash của cuộc hội thoại</w:t>
            </w:r>
          </w:p>
        </w:tc>
        <w:tc>
          <w:tcPr>
            <w:tcW w:w="3690" w:type="dxa"/>
          </w:tcPr>
          <w:p w14:paraId="71D73124" w14:textId="5C3A584B" w:rsidR="00C11942" w:rsidRPr="00C6290D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Message: Nội dung cuộc trò chuyện dưới dạng chuỗi không chứa NULL “\0”</w:t>
            </w:r>
          </w:p>
        </w:tc>
      </w:tr>
      <w:tr w:rsidR="00C11942" w14:paraId="6BE3A810" w14:textId="77777777" w:rsidTr="009C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Merge w:val="restart"/>
          </w:tcPr>
          <w:p w14:paraId="7CAAF553" w14:textId="0C467746" w:rsidR="00C11942" w:rsidRDefault="00C11942" w:rsidP="00816B8F">
            <w:pPr>
              <w:widowControl/>
              <w:spacing w:line="240" w:lineRule="auto"/>
              <w:rPr>
                <w:lang w:val="en-US"/>
              </w:rPr>
            </w:pPr>
            <w:r w:rsidRPr="001F1C4C">
              <w:rPr>
                <w:lang w:val="en-US"/>
              </w:rPr>
              <w:t>CLIENT_REQUEST_LIST_ONLINE</w:t>
            </w:r>
          </w:p>
        </w:tc>
        <w:tc>
          <w:tcPr>
            <w:tcW w:w="2430" w:type="dxa"/>
          </w:tcPr>
          <w:p w14:paraId="1EC44345" w14:textId="77777777" w:rsidR="00C11942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Client</w:t>
            </w:r>
          </w:p>
          <w:p w14:paraId="45926105" w14:textId="40DBFDDF" w:rsidR="00C11942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Server</w:t>
            </w:r>
          </w:p>
        </w:tc>
        <w:tc>
          <w:tcPr>
            <w:tcW w:w="3690" w:type="dxa"/>
          </w:tcPr>
          <w:p w14:paraId="05717008" w14:textId="6B297DC4" w:rsidR="00C11942" w:rsidRPr="00C6290D" w:rsidRDefault="00C11942" w:rsidP="00816B8F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Yêu cầu server gửi danh sách tài khoản online</w:t>
            </w:r>
          </w:p>
        </w:tc>
      </w:tr>
      <w:tr w:rsidR="00C11942" w14:paraId="33FECC92" w14:textId="77777777" w:rsidTr="009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Merge/>
          </w:tcPr>
          <w:p w14:paraId="3EF8740F" w14:textId="77777777" w:rsidR="00C11942" w:rsidRDefault="00C11942" w:rsidP="00816B8F">
            <w:pPr>
              <w:widowControl/>
              <w:spacing w:line="240" w:lineRule="auto"/>
              <w:rPr>
                <w:lang w:val="en-US"/>
              </w:rPr>
            </w:pPr>
          </w:p>
        </w:tc>
        <w:tc>
          <w:tcPr>
            <w:tcW w:w="2430" w:type="dxa"/>
          </w:tcPr>
          <w:p w14:paraId="0822CDA0" w14:textId="4956D470" w:rsidR="00C11942" w:rsidRDefault="00C11942" w:rsidP="006508A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Server</w:t>
            </w:r>
          </w:p>
          <w:p w14:paraId="5C892B01" w14:textId="6833FFCC" w:rsidR="00C11942" w:rsidRDefault="00C11942" w:rsidP="006508A8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Client</w:t>
            </w:r>
          </w:p>
        </w:tc>
        <w:tc>
          <w:tcPr>
            <w:tcW w:w="3690" w:type="dxa"/>
          </w:tcPr>
          <w:p w14:paraId="60EE60A7" w14:textId="3E2353E0" w:rsidR="00C11942" w:rsidRPr="00C6290D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U1,U2,…Un là tên các tài khoản đang online</w:t>
            </w:r>
          </w:p>
        </w:tc>
      </w:tr>
      <w:tr w:rsidR="00C11942" w:rsidRPr="00C6290D" w14:paraId="44ADE2EC" w14:textId="77777777" w:rsidTr="009C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3C2D735" w14:textId="5D07F1FC" w:rsidR="00C11942" w:rsidRDefault="00C11942" w:rsidP="00B728EA">
            <w:pPr>
              <w:widowControl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CLIENT_REQUEST_GROUP_CHAT</w:t>
            </w:r>
          </w:p>
        </w:tc>
        <w:tc>
          <w:tcPr>
            <w:tcW w:w="2430" w:type="dxa"/>
          </w:tcPr>
          <w:p w14:paraId="24C6F78E" w14:textId="77777777" w:rsidR="00C11942" w:rsidRDefault="00C11942" w:rsidP="00B728E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client</w:t>
            </w:r>
          </w:p>
          <w:p w14:paraId="0013BA43" w14:textId="77777777" w:rsidR="00C11942" w:rsidRDefault="00C11942" w:rsidP="00B728E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server</w:t>
            </w:r>
          </w:p>
        </w:tc>
        <w:tc>
          <w:tcPr>
            <w:tcW w:w="3690" w:type="dxa"/>
          </w:tcPr>
          <w:p w14:paraId="6430FFC0" w14:textId="77777777" w:rsidR="00C11942" w:rsidRDefault="00C11942" w:rsidP="00B728E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ChatName: tên nhóm hội thoại</w:t>
            </w:r>
          </w:p>
          <w:p w14:paraId="380F7951" w14:textId="419A9334" w:rsidR="00C11942" w:rsidRPr="00C6290D" w:rsidRDefault="00C11942" w:rsidP="00B728EA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U1,U2,…Un Danh sách thêm vào nhóm</w:t>
            </w:r>
          </w:p>
        </w:tc>
      </w:tr>
      <w:tr w:rsidR="00C11942" w14:paraId="56ADF07A" w14:textId="77777777" w:rsidTr="009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83FB94A" w14:textId="3DACC394" w:rsidR="00C11942" w:rsidRDefault="00C11942" w:rsidP="00FB080D">
            <w:pPr>
              <w:widowControl/>
              <w:spacing w:line="240" w:lineRule="auto"/>
              <w:jc w:val="center"/>
              <w:rPr>
                <w:lang w:val="en-US"/>
              </w:rPr>
            </w:pPr>
            <w:r w:rsidRPr="00F36A9F">
              <w:rPr>
                <w:lang w:val="en-US"/>
              </w:rPr>
              <w:t>SERVER_RESPONSE_HASH_KEY</w:t>
            </w:r>
          </w:p>
        </w:tc>
        <w:tc>
          <w:tcPr>
            <w:tcW w:w="2430" w:type="dxa"/>
          </w:tcPr>
          <w:p w14:paraId="7A272E5F" w14:textId="77777777" w:rsidR="00C11942" w:rsidRDefault="00C11942" w:rsidP="004A5E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server</w:t>
            </w:r>
          </w:p>
          <w:p w14:paraId="3FB44DCF" w14:textId="4C2AFCC1" w:rsidR="00C11942" w:rsidRDefault="00C11942" w:rsidP="004A5E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client</w:t>
            </w:r>
          </w:p>
        </w:tc>
        <w:tc>
          <w:tcPr>
            <w:tcW w:w="3690" w:type="dxa"/>
          </w:tcPr>
          <w:p w14:paraId="0412D99A" w14:textId="77777777" w:rsidR="00C11942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HashID: SHA256 Hash id của cuộc trò chuyện</w:t>
            </w:r>
          </w:p>
          <w:p w14:paraId="5A17EE56" w14:textId="77777777" w:rsidR="00C11942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ChatName: Tên cuộc trò chuyện</w:t>
            </w:r>
          </w:p>
          <w:p w14:paraId="1153CB61" w14:textId="3F8EFC7B" w:rsidR="00C11942" w:rsidRPr="00C6290D" w:rsidRDefault="00C11942" w:rsidP="00816B8F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U1,U2,U3,…Un Danh sách thành viên cuộc trò chuyện</w:t>
            </w:r>
          </w:p>
        </w:tc>
      </w:tr>
      <w:tr w:rsidR="00C11942" w14:paraId="4DD463E5" w14:textId="77777777" w:rsidTr="009C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5A173BC" w14:textId="749F5D60" w:rsidR="00C11942" w:rsidRDefault="00C11942" w:rsidP="008548DE">
            <w:pPr>
              <w:widowControl/>
              <w:spacing w:line="240" w:lineRule="auto"/>
              <w:rPr>
                <w:lang w:val="en-US"/>
              </w:rPr>
            </w:pPr>
            <w:r w:rsidRPr="00ED4FB0">
              <w:rPr>
                <w:lang w:val="en-US"/>
              </w:rPr>
              <w:t>CLIENT_SEND_GROUP_CHAT</w:t>
            </w:r>
          </w:p>
        </w:tc>
        <w:tc>
          <w:tcPr>
            <w:tcW w:w="2430" w:type="dxa"/>
          </w:tcPr>
          <w:p w14:paraId="03D9131A" w14:textId="77777777" w:rsidR="00C11942" w:rsidRDefault="00C11942" w:rsidP="008548D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tên tài khoản gửi</w:t>
            </w:r>
          </w:p>
          <w:p w14:paraId="39BE87CA" w14:textId="77777777" w:rsidR="00C11942" w:rsidRDefault="00C11942" w:rsidP="008548D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Server</w:t>
            </w:r>
          </w:p>
          <w:p w14:paraId="5D6C24D3" w14:textId="77777777" w:rsidR="00C11942" w:rsidRDefault="00C11942" w:rsidP="008548D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HashSrc: SHA256 của tài khoản gửi</w:t>
            </w:r>
          </w:p>
          <w:p w14:paraId="4DE1F24D" w14:textId="18CDA7B1" w:rsidR="00C11942" w:rsidRDefault="00C11942" w:rsidP="008548D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HashDes: ID hash của cuộc hội thoại</w:t>
            </w:r>
          </w:p>
        </w:tc>
        <w:tc>
          <w:tcPr>
            <w:tcW w:w="3690" w:type="dxa"/>
          </w:tcPr>
          <w:p w14:paraId="151E7DFF" w14:textId="35CB081D" w:rsidR="00C11942" w:rsidRPr="00C6290D" w:rsidRDefault="00C11942" w:rsidP="008548D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Message: Nội dung cuộc trò chuyện dưới dạng chuỗi không chứa NULL “\0”</w:t>
            </w:r>
          </w:p>
        </w:tc>
      </w:tr>
      <w:tr w:rsidR="00C11942" w14:paraId="0416E3B3" w14:textId="77777777" w:rsidTr="009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26BDF9" w14:textId="453C435C" w:rsidR="00C11942" w:rsidRDefault="00C11942" w:rsidP="008548DE">
            <w:pPr>
              <w:widowControl/>
              <w:spacing w:line="240" w:lineRule="auto"/>
              <w:rPr>
                <w:lang w:val="en-US"/>
              </w:rPr>
            </w:pPr>
            <w:r w:rsidRPr="00441C36">
              <w:rPr>
                <w:lang w:val="en-US"/>
              </w:rPr>
              <w:t>CLIENT_REQUEST_TRANSFER_FILE</w:t>
            </w:r>
          </w:p>
        </w:tc>
        <w:tc>
          <w:tcPr>
            <w:tcW w:w="2430" w:type="dxa"/>
          </w:tcPr>
          <w:p w14:paraId="784D5B98" w14:textId="77777777" w:rsidR="00C11942" w:rsidRDefault="00C11942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Tên tài khoản gửi</w:t>
            </w:r>
          </w:p>
          <w:p w14:paraId="1B2169BF" w14:textId="77777777" w:rsidR="00C11942" w:rsidRDefault="00C11942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“Server”</w:t>
            </w:r>
          </w:p>
          <w:p w14:paraId="19F168F4" w14:textId="77777777" w:rsidR="00C11942" w:rsidRDefault="00A02F5A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SrcHash: SHA256 tên tài khoản gửi</w:t>
            </w:r>
          </w:p>
          <w:p w14:paraId="3EF71C2B" w14:textId="1063F3C1" w:rsidR="00A02F5A" w:rsidRDefault="00A02F5A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DesHash: ID của cuộc trò chu</w:t>
            </w:r>
            <w:r w:rsidR="002202E3">
              <w:rPr>
                <w:lang w:val="en-US"/>
              </w:rPr>
              <w:t>yệ</w:t>
            </w:r>
            <w:r>
              <w:rPr>
                <w:lang w:val="en-US"/>
              </w:rPr>
              <w:t>n</w:t>
            </w:r>
          </w:p>
          <w:p w14:paraId="339965D2" w14:textId="5C7E02D1" w:rsidR="00A02F5A" w:rsidRDefault="00A02F5A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NumPackage:</w:t>
            </w:r>
            <w:r w:rsidR="00110481">
              <w:rPr>
                <w:lang w:val="en-US"/>
              </w:rPr>
              <w:t xml:space="preserve"> ChunkSize (</w:t>
            </w:r>
            <w:r w:rsidR="00110481" w:rsidRPr="00EF4264">
              <w:rPr>
                <w:b/>
                <w:bCs/>
                <w:lang w:val="en-US"/>
              </w:rPr>
              <w:t>sử dụng đặc biệt</w:t>
            </w:r>
            <w:r w:rsidR="00110481">
              <w:rPr>
                <w:lang w:val="en-US"/>
              </w:rPr>
              <w:t>)</w:t>
            </w:r>
          </w:p>
          <w:p w14:paraId="4552B88C" w14:textId="7EFF11F1" w:rsidR="00A02F5A" w:rsidRDefault="00A02F5A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TotalSize: </w:t>
            </w:r>
            <w:r w:rsidR="008370B6">
              <w:rPr>
                <w:lang w:val="en-US"/>
              </w:rPr>
              <w:t>K</w:t>
            </w:r>
            <w:r w:rsidR="008166B4">
              <w:rPr>
                <w:lang w:val="en-US"/>
              </w:rPr>
              <w:t>ích thước file truyền</w:t>
            </w:r>
          </w:p>
        </w:tc>
        <w:tc>
          <w:tcPr>
            <w:tcW w:w="3690" w:type="dxa"/>
          </w:tcPr>
          <w:p w14:paraId="577FDA23" w14:textId="77777777" w:rsidR="0065744E" w:rsidRDefault="008459C9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FileName: Tên file</w:t>
            </w:r>
            <w:r w:rsidR="00BF2184">
              <w:rPr>
                <w:lang w:val="en-US"/>
              </w:rPr>
              <w:t xml:space="preserve"> </w:t>
            </w:r>
            <w:r w:rsidR="00235193">
              <w:rPr>
                <w:lang w:val="en-US"/>
              </w:rPr>
              <w:t>truyền</w:t>
            </w:r>
          </w:p>
          <w:p w14:paraId="435DE494" w14:textId="2804B426" w:rsidR="00BE69EE" w:rsidRPr="00C6290D" w:rsidRDefault="00BE69EE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1942" w14:paraId="02639ADD" w14:textId="77777777" w:rsidTr="009C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78FBB4A" w14:textId="5CE6DB01" w:rsidR="00C11942" w:rsidRDefault="001B54D0" w:rsidP="008548DE">
            <w:pPr>
              <w:widowControl/>
              <w:spacing w:line="240" w:lineRule="auto"/>
              <w:rPr>
                <w:lang w:val="en-US"/>
              </w:rPr>
            </w:pPr>
            <w:r w:rsidRPr="001B54D0">
              <w:rPr>
                <w:lang w:val="en-US"/>
              </w:rPr>
              <w:t>CLIENT_BEGIN_TRANSFER_FILE</w:t>
            </w:r>
          </w:p>
        </w:tc>
        <w:tc>
          <w:tcPr>
            <w:tcW w:w="2430" w:type="dxa"/>
          </w:tcPr>
          <w:p w14:paraId="18333A30" w14:textId="77777777" w:rsidR="00A57F5E" w:rsidRDefault="00A57F5E" w:rsidP="00A57F5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Tên tài khoản gửi</w:t>
            </w:r>
          </w:p>
          <w:p w14:paraId="004C0873" w14:textId="77777777" w:rsidR="00A57F5E" w:rsidRDefault="00A57F5E" w:rsidP="00A57F5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“Server”</w:t>
            </w:r>
          </w:p>
          <w:p w14:paraId="7FECE26A" w14:textId="77777777" w:rsidR="00A57F5E" w:rsidRDefault="00A57F5E" w:rsidP="00A57F5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SrcHash: SHA256 tên tài khoản gửi</w:t>
            </w:r>
          </w:p>
          <w:p w14:paraId="3DB6F704" w14:textId="01E56FA2" w:rsidR="00A57F5E" w:rsidRDefault="00A57F5E" w:rsidP="00A57F5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DesHash: ID của cuộc trò chuyện</w:t>
            </w:r>
          </w:p>
          <w:p w14:paraId="59F844B6" w14:textId="71A8BA9A" w:rsidR="002C3824" w:rsidRDefault="002C3824" w:rsidP="00A57F5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NumPackage: </w:t>
            </w:r>
            <w:r w:rsidR="00516984">
              <w:rPr>
                <w:lang w:val="en-US"/>
              </w:rPr>
              <w:t>Số thứ tự của chunk</w:t>
            </w:r>
          </w:p>
          <w:p w14:paraId="710B8AB9" w14:textId="15365BF4" w:rsidR="00623F5F" w:rsidRDefault="00623F5F" w:rsidP="00A57F5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TotalSize: Kích thước của File</w:t>
            </w:r>
          </w:p>
          <w:p w14:paraId="3010CB45" w14:textId="77777777" w:rsidR="00C11942" w:rsidRPr="00A0691A" w:rsidRDefault="00C11942" w:rsidP="008548D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772FDDF9" w14:textId="46DC6DB4" w:rsidR="00C11942" w:rsidRPr="00C6290D" w:rsidRDefault="001D5DCB" w:rsidP="008548DE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Dữ liệu file (có thể chứa NULL)</w:t>
            </w:r>
            <w:r w:rsidR="004742E6">
              <w:rPr>
                <w:lang w:val="en-US"/>
              </w:rPr>
              <w:t xml:space="preserve"> kích thước bằng chunksize yêu cầu</w:t>
            </w:r>
          </w:p>
        </w:tc>
      </w:tr>
      <w:tr w:rsidR="001D52EF" w14:paraId="0A893A1A" w14:textId="77777777" w:rsidTr="009C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C1471C" w14:textId="77EC6A92" w:rsidR="001D52EF" w:rsidRPr="001B54D0" w:rsidRDefault="00D657FB" w:rsidP="008548DE">
            <w:pPr>
              <w:widowControl/>
              <w:spacing w:line="240" w:lineRule="auto"/>
              <w:rPr>
                <w:lang w:val="en-US"/>
              </w:rPr>
            </w:pPr>
            <w:r w:rsidRPr="00D657FB">
              <w:rPr>
                <w:lang w:val="en-US"/>
              </w:rPr>
              <w:t>CLIENT_END_TRANSFER_FILE</w:t>
            </w:r>
          </w:p>
        </w:tc>
        <w:tc>
          <w:tcPr>
            <w:tcW w:w="2430" w:type="dxa"/>
          </w:tcPr>
          <w:p w14:paraId="3AC32F0E" w14:textId="77777777" w:rsidR="007D2C2D" w:rsidRDefault="007D2C2D" w:rsidP="007D2C2D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Src: Tên tài khoản gửi</w:t>
            </w:r>
          </w:p>
          <w:p w14:paraId="6CF10C97" w14:textId="77777777" w:rsidR="007D2C2D" w:rsidRDefault="007D2C2D" w:rsidP="007D2C2D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Des: “Server”</w:t>
            </w:r>
          </w:p>
          <w:p w14:paraId="767CFB42" w14:textId="77777777" w:rsidR="007D2C2D" w:rsidRDefault="007D2C2D" w:rsidP="007D2C2D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SrcHash: SHA256 tên tài khoản gửi</w:t>
            </w:r>
          </w:p>
          <w:p w14:paraId="33BFFD4D" w14:textId="77777777" w:rsidR="007D2C2D" w:rsidRDefault="007D2C2D" w:rsidP="007D2C2D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DesHash: ID của cuộc trò chuyện</w:t>
            </w:r>
          </w:p>
          <w:p w14:paraId="35D1F881" w14:textId="77777777" w:rsidR="001D52EF" w:rsidRDefault="001D52EF" w:rsidP="00A57F5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90" w:type="dxa"/>
          </w:tcPr>
          <w:p w14:paraId="5337461A" w14:textId="678DA2EC" w:rsidR="001D52EF" w:rsidRDefault="007B320F" w:rsidP="008548DE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sử dụng</w:t>
            </w:r>
          </w:p>
        </w:tc>
      </w:tr>
    </w:tbl>
    <w:p w14:paraId="0ACC2AD7" w14:textId="7A78FBE1" w:rsidR="00857ABF" w:rsidRDefault="00857ABF" w:rsidP="00373BCD">
      <w:pPr>
        <w:widowControl/>
        <w:spacing w:line="240" w:lineRule="auto"/>
        <w:rPr>
          <w:lang w:val="en-US"/>
        </w:rPr>
      </w:pPr>
    </w:p>
    <w:p w14:paraId="0E63DD6E" w14:textId="59C8F824" w:rsidR="00242F97" w:rsidRDefault="00CD01BD" w:rsidP="00373BCD">
      <w:pPr>
        <w:widowControl/>
        <w:spacing w:line="240" w:lineRule="auto"/>
        <w:rPr>
          <w:lang w:val="en-US"/>
        </w:rPr>
      </w:pPr>
      <w:r>
        <w:rPr>
          <w:lang w:val="en-US"/>
        </w:rPr>
        <w:t>1</w:t>
      </w:r>
      <w:r w:rsidR="002C5E0F">
        <w:rPr>
          <w:lang w:val="en-US"/>
        </w:rPr>
        <w:t>.3. Mô hình đối tượng</w:t>
      </w:r>
    </w:p>
    <w:p w14:paraId="37C2BECE" w14:textId="77777777" w:rsidR="00877A81" w:rsidRDefault="00877A81" w:rsidP="00373BCD">
      <w:pPr>
        <w:widowControl/>
        <w:spacing w:line="240" w:lineRule="auto"/>
        <w:rPr>
          <w:lang w:val="en-US"/>
        </w:rPr>
      </w:pPr>
    </w:p>
    <w:p w14:paraId="50376E8D" w14:textId="77777777" w:rsidR="00AB5AE4" w:rsidRDefault="00AB5AE4" w:rsidP="00373BCD">
      <w:pPr>
        <w:widowControl/>
        <w:spacing w:line="240" w:lineRule="auto"/>
        <w:rPr>
          <w:lang w:val="en-US"/>
        </w:rPr>
      </w:pPr>
    </w:p>
    <w:p w14:paraId="6AAA84D9" w14:textId="257BB053" w:rsidR="005F0D4B" w:rsidRDefault="008B61F3" w:rsidP="00773387">
      <w:pPr>
        <w:widowControl/>
        <w:spacing w:line="240" w:lineRule="auto"/>
        <w:rPr>
          <w:lang w:val="en-US"/>
        </w:rPr>
      </w:pPr>
      <w:r w:rsidRPr="008B61F3">
        <w:rPr>
          <w:noProof/>
          <w:lang w:val="en-US"/>
        </w:rPr>
        <w:drawing>
          <wp:inline distT="0" distB="0" distL="0" distR="0" wp14:anchorId="457A138B" wp14:editId="3712DBF1">
            <wp:extent cx="5732145" cy="25908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43" b="3327"/>
                    <a:stretch/>
                  </pic:blipFill>
                  <pic:spPr bwMode="auto">
                    <a:xfrm>
                      <a:off x="0" y="0"/>
                      <a:ext cx="573214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71D76" w14:textId="1336453F" w:rsidR="00B27CC3" w:rsidRDefault="00B27CC3" w:rsidP="00773387">
      <w:pPr>
        <w:widowControl/>
        <w:spacing w:line="240" w:lineRule="auto"/>
        <w:rPr>
          <w:lang w:val="en-US"/>
        </w:rPr>
      </w:pPr>
    </w:p>
    <w:p w14:paraId="240B355D" w14:textId="64A67485" w:rsidR="00F904BE" w:rsidRDefault="00B71E59" w:rsidP="00B71E59">
      <w:pPr>
        <w:pStyle w:val="ListParagraph"/>
        <w:widowControl/>
        <w:numPr>
          <w:ilvl w:val="0"/>
          <w:numId w:val="38"/>
        </w:numPr>
        <w:spacing w:line="240" w:lineRule="auto"/>
        <w:rPr>
          <w:lang w:val="en-US"/>
        </w:rPr>
      </w:pPr>
      <w:bookmarkStart w:id="0" w:name="_Hlk44107214"/>
      <w:r>
        <w:rPr>
          <w:lang w:val="en-US"/>
        </w:rPr>
        <w:t>Thành phần trong hệ thống</w:t>
      </w:r>
    </w:p>
    <w:p w14:paraId="60D107E1" w14:textId="6683C80C" w:rsidR="00B71E59" w:rsidRDefault="00B71E59" w:rsidP="00B71E59">
      <w:pPr>
        <w:pStyle w:val="ListParagraph"/>
        <w:widowControl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 xml:space="preserve">Server: </w:t>
      </w:r>
      <w:r w:rsidR="00595D4E">
        <w:rPr>
          <w:lang w:val="en-US"/>
        </w:rPr>
        <w:t>Cấu trúc xử lý trong</w:t>
      </w:r>
      <w:r w:rsidR="008376A7">
        <w:rPr>
          <w:lang w:val="en-US"/>
        </w:rPr>
        <w:t xml:space="preserve"> lớp</w:t>
      </w:r>
      <w:r w:rsidR="00595D4E">
        <w:rPr>
          <w:lang w:val="en-US"/>
        </w:rPr>
        <w:t xml:space="preserve"> ServerSocket</w:t>
      </w:r>
      <w:r w:rsidR="00A96962">
        <w:rPr>
          <w:lang w:val="en-US"/>
        </w:rPr>
        <w:t>, tiếp nhận và xử lý trực tiếp đối với các gói tin nhận từ Client</w:t>
      </w:r>
    </w:p>
    <w:p w14:paraId="689E5AB6" w14:textId="41F21C5E" w:rsidR="00A96962" w:rsidRDefault="00762D46" w:rsidP="00B71E59">
      <w:pPr>
        <w:pStyle w:val="ListParagraph"/>
        <w:widowControl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>Client:</w:t>
      </w:r>
    </w:p>
    <w:p w14:paraId="22AD9470" w14:textId="20BD9DFD" w:rsidR="005309C1" w:rsidRDefault="00762D46" w:rsidP="005309C1">
      <w:pPr>
        <w:widowControl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+ ClientBackgroundService: </w:t>
      </w:r>
      <w:r w:rsidR="00254C11">
        <w:rPr>
          <w:lang w:val="en-US"/>
        </w:rPr>
        <w:t xml:space="preserve">Tiếp nhận trung gian </w:t>
      </w:r>
      <w:r w:rsidR="005309C1">
        <w:rPr>
          <w:lang w:val="en-US"/>
        </w:rPr>
        <w:t xml:space="preserve">điều khiển quá trình xử lý. </w:t>
      </w:r>
      <w:r w:rsidR="00121792">
        <w:rPr>
          <w:lang w:val="en-US"/>
        </w:rPr>
        <w:t>Được tạo ra một lần duy nhất và được truyền giữa các Form khác nhau để sử dụng</w:t>
      </w:r>
    </w:p>
    <w:p w14:paraId="1F5AD472" w14:textId="77777777" w:rsidR="00CE2605" w:rsidRDefault="00121792" w:rsidP="00CE2605">
      <w:pPr>
        <w:widowControl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+ ClientSocket: </w:t>
      </w:r>
      <w:r w:rsidR="00670B9C">
        <w:rPr>
          <w:lang w:val="en-US"/>
        </w:rPr>
        <w:t>Tiếp nhận và gửi gói tin giao tiếp với Server.</w:t>
      </w:r>
      <w:r w:rsidR="00E21B7E">
        <w:rPr>
          <w:lang w:val="en-US"/>
        </w:rPr>
        <w:t xml:space="preserve"> </w:t>
      </w:r>
      <w:r w:rsidR="000D737C">
        <w:rPr>
          <w:lang w:val="en-US"/>
        </w:rPr>
        <w:t>Các sự kiện</w:t>
      </w:r>
      <w:r w:rsidR="007B0AFC">
        <w:rPr>
          <w:lang w:val="en-US"/>
        </w:rPr>
        <w:t xml:space="preserve"> nhận được sẽ </w:t>
      </w:r>
      <w:r w:rsidR="002759EB">
        <w:rPr>
          <w:lang w:val="en-US"/>
        </w:rPr>
        <w:t>gửi qua lớp Giao diện để xử lý</w:t>
      </w:r>
      <w:r w:rsidR="00D537E7">
        <w:rPr>
          <w:lang w:val="en-US"/>
        </w:rPr>
        <w:t xml:space="preserve"> thông qua </w:t>
      </w:r>
    </w:p>
    <w:p w14:paraId="6BB17D8C" w14:textId="77777777" w:rsidR="0099692D" w:rsidRPr="0099692D" w:rsidRDefault="0099692D" w:rsidP="0059161B">
      <w:pPr>
        <w:widowControl/>
        <w:spacing w:line="240" w:lineRule="auto"/>
        <w:ind w:left="2160"/>
        <w:rPr>
          <w:lang w:val="en-US"/>
        </w:rPr>
      </w:pPr>
      <w:r w:rsidRPr="0099692D">
        <w:rPr>
          <w:b/>
          <w:bCs/>
          <w:lang w:val="en-US"/>
        </w:rPr>
        <w:t>SendMessageW</w:t>
      </w:r>
      <w:r w:rsidRPr="0099692D">
        <w:rPr>
          <w:lang w:val="en-US"/>
        </w:rPr>
        <w:t>(</w:t>
      </w:r>
    </w:p>
    <w:p w14:paraId="132A518F" w14:textId="77777777" w:rsidR="0099692D" w:rsidRPr="0099692D" w:rsidRDefault="0099692D" w:rsidP="0059161B">
      <w:pPr>
        <w:widowControl/>
        <w:spacing w:line="240" w:lineRule="auto"/>
        <w:ind w:left="2160"/>
        <w:rPr>
          <w:lang w:val="en-US"/>
        </w:rPr>
      </w:pPr>
      <w:r w:rsidRPr="0099692D">
        <w:rPr>
          <w:lang w:val="en-US"/>
        </w:rPr>
        <w:t>    _In_ HWND hWnd,</w:t>
      </w:r>
    </w:p>
    <w:p w14:paraId="59878B6D" w14:textId="77777777" w:rsidR="0099692D" w:rsidRPr="0099692D" w:rsidRDefault="0099692D" w:rsidP="0059161B">
      <w:pPr>
        <w:widowControl/>
        <w:spacing w:line="240" w:lineRule="auto"/>
        <w:ind w:left="2160"/>
        <w:rPr>
          <w:lang w:val="en-US"/>
        </w:rPr>
      </w:pPr>
      <w:r w:rsidRPr="0099692D">
        <w:rPr>
          <w:lang w:val="en-US"/>
        </w:rPr>
        <w:t>    _In_ UINT Msg,</w:t>
      </w:r>
    </w:p>
    <w:p w14:paraId="3FFCC271" w14:textId="77777777" w:rsidR="0099692D" w:rsidRPr="0099692D" w:rsidRDefault="0099692D" w:rsidP="0059161B">
      <w:pPr>
        <w:widowControl/>
        <w:spacing w:line="240" w:lineRule="auto"/>
        <w:ind w:left="2160"/>
        <w:rPr>
          <w:lang w:val="en-US"/>
        </w:rPr>
      </w:pPr>
      <w:r w:rsidRPr="0099692D">
        <w:rPr>
          <w:lang w:val="en-US"/>
        </w:rPr>
        <w:t>    _Pre_maybenull_ _Post_valid_ WPARAM wParam,</w:t>
      </w:r>
    </w:p>
    <w:p w14:paraId="341D428D" w14:textId="6D71F2D7" w:rsidR="008B5A6D" w:rsidRDefault="0099692D" w:rsidP="00D817B2">
      <w:pPr>
        <w:widowControl/>
        <w:spacing w:line="240" w:lineRule="auto"/>
        <w:ind w:left="2160"/>
        <w:rPr>
          <w:lang w:val="en-US"/>
        </w:rPr>
      </w:pPr>
      <w:r w:rsidRPr="0099692D">
        <w:rPr>
          <w:lang w:val="en-US"/>
        </w:rPr>
        <w:t>    _Pre_maybenull_ _Post_valid_ LPARAM lParam);</w:t>
      </w:r>
    </w:p>
    <w:p w14:paraId="477E26BB" w14:textId="71D545F9" w:rsidR="00CD01BD" w:rsidRDefault="00BD2F81" w:rsidP="001A077E">
      <w:pPr>
        <w:pStyle w:val="ListParagraph"/>
        <w:widowControl/>
        <w:numPr>
          <w:ilvl w:val="0"/>
          <w:numId w:val="37"/>
        </w:numPr>
        <w:spacing w:line="240" w:lineRule="auto"/>
        <w:rPr>
          <w:lang w:val="en-US"/>
        </w:rPr>
      </w:pPr>
      <w:bookmarkStart w:id="1" w:name="_Hlk44107230"/>
      <w:bookmarkEnd w:id="0"/>
      <w:r>
        <w:rPr>
          <w:lang w:val="en-US"/>
        </w:rPr>
        <w:t xml:space="preserve">Kịch bản và </w:t>
      </w:r>
      <w:r w:rsidR="001A077E">
        <w:rPr>
          <w:lang w:val="en-US"/>
        </w:rPr>
        <w:t>Luồng xử lý dữ liệu</w:t>
      </w:r>
      <w:r w:rsidR="00A14DB9">
        <w:rPr>
          <w:lang w:val="en-US"/>
        </w:rPr>
        <w:t xml:space="preserve"> </w:t>
      </w:r>
    </w:p>
    <w:bookmarkEnd w:id="1"/>
    <w:p w14:paraId="7857A038" w14:textId="586B1114" w:rsidR="00C148B9" w:rsidRDefault="00FF1A2F" w:rsidP="00C148B9">
      <w:pPr>
        <w:pStyle w:val="ListParagraph"/>
        <w:widowControl/>
        <w:numPr>
          <w:ilvl w:val="1"/>
          <w:numId w:val="37"/>
        </w:numPr>
        <w:spacing w:line="240" w:lineRule="auto"/>
        <w:rPr>
          <w:lang w:val="en-US"/>
        </w:rPr>
      </w:pPr>
      <w:r>
        <w:rPr>
          <w:lang w:val="en-US"/>
        </w:rPr>
        <w:t xml:space="preserve"> Đăng ký tài khoản</w:t>
      </w:r>
    </w:p>
    <w:p w14:paraId="3E628469" w14:textId="77777777" w:rsidR="006D589A" w:rsidRDefault="00342304" w:rsidP="00342304">
      <w:pPr>
        <w:pStyle w:val="ListParagraph"/>
        <w:widowControl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Sau khi</w:t>
      </w:r>
      <w:r w:rsidR="00C71A10">
        <w:rPr>
          <w:lang w:val="en-US"/>
        </w:rPr>
        <w:t xml:space="preserve"> </w:t>
      </w:r>
      <w:r w:rsidR="00ED37BF">
        <w:rPr>
          <w:lang w:val="en-US"/>
        </w:rPr>
        <w:t xml:space="preserve">người dùng </w:t>
      </w:r>
      <w:r w:rsidR="00703FA2">
        <w:rPr>
          <w:lang w:val="en-US"/>
        </w:rPr>
        <w:t>click vào đăng ký tài khoản,</w:t>
      </w:r>
      <w:r w:rsidR="00690FE8">
        <w:rPr>
          <w:lang w:val="en-US"/>
        </w:rPr>
        <w:t xml:space="preserve"> Client sẽ gọi hàm </w:t>
      </w:r>
    </w:p>
    <w:p w14:paraId="389749C0" w14:textId="5B76B33A" w:rsidR="00741FC3" w:rsidRDefault="0055677D" w:rsidP="00741FC3">
      <w:pPr>
        <w:pStyle w:val="ListParagraph"/>
        <w:widowControl/>
        <w:spacing w:line="240" w:lineRule="auto"/>
        <w:ind w:left="1080"/>
        <w:rPr>
          <w:lang w:val="en-US"/>
        </w:rPr>
      </w:pPr>
      <w:r w:rsidRPr="002B044A">
        <w:rPr>
          <w:b/>
          <w:bCs/>
          <w:lang w:val="en-US"/>
        </w:rPr>
        <w:t>void Register(string username, string password)</w:t>
      </w:r>
      <w:r w:rsidR="009868EF">
        <w:rPr>
          <w:lang w:val="en-US"/>
        </w:rPr>
        <w:t xml:space="preserve"> để gửi</w:t>
      </w:r>
      <w:r w:rsidR="00001548">
        <w:rPr>
          <w:lang w:val="en-US"/>
        </w:rPr>
        <w:t xml:space="preserve"> gói tin với cấu trúc </w:t>
      </w:r>
      <w:r w:rsidR="00001548" w:rsidRPr="00E85701">
        <w:rPr>
          <w:b/>
          <w:bCs/>
          <w:lang w:val="en-US"/>
        </w:rPr>
        <w:t>CLIENT_SIGN_UP</w:t>
      </w:r>
      <w:r w:rsidR="00547452">
        <w:rPr>
          <w:lang w:val="en-US"/>
        </w:rPr>
        <w:t xml:space="preserve"> lên serve</w:t>
      </w:r>
      <w:r w:rsidR="00741FC3">
        <w:rPr>
          <w:lang w:val="en-US"/>
        </w:rPr>
        <w:t>r</w:t>
      </w:r>
    </w:p>
    <w:p w14:paraId="1189455F" w14:textId="777EF63D" w:rsidR="00741FC3" w:rsidRPr="00741FC3" w:rsidRDefault="00741FC3" w:rsidP="00741FC3">
      <w:pPr>
        <w:pStyle w:val="ListParagraph"/>
        <w:widowControl/>
        <w:numPr>
          <w:ilvl w:val="0"/>
          <w:numId w:val="39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>Tham số:</w:t>
      </w:r>
    </w:p>
    <w:p w14:paraId="4CC81443" w14:textId="77777777" w:rsidR="00FA5977" w:rsidRPr="00FA5977" w:rsidRDefault="00741FC3" w:rsidP="00741FC3">
      <w:pPr>
        <w:pStyle w:val="ListParagraph"/>
        <w:widowControl/>
        <w:numPr>
          <w:ilvl w:val="1"/>
          <w:numId w:val="39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>username:</w:t>
      </w:r>
      <w:r w:rsidR="00FA5977">
        <w:rPr>
          <w:b/>
          <w:bCs/>
          <w:lang w:val="en-US"/>
        </w:rPr>
        <w:t xml:space="preserve"> tên tài khoản</w:t>
      </w:r>
    </w:p>
    <w:p w14:paraId="6912952F" w14:textId="77777777" w:rsidR="00FA5977" w:rsidRPr="00FA5977" w:rsidRDefault="00FA5977" w:rsidP="00741FC3">
      <w:pPr>
        <w:pStyle w:val="ListParagraph"/>
        <w:widowControl/>
        <w:numPr>
          <w:ilvl w:val="1"/>
          <w:numId w:val="39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password: mật khẩu</w:t>
      </w:r>
    </w:p>
    <w:p w14:paraId="1A321AA5" w14:textId="3A94D37A" w:rsidR="00592654" w:rsidRPr="00A17A76" w:rsidRDefault="008D2699" w:rsidP="00A41FE5">
      <w:pPr>
        <w:pStyle w:val="ListParagraph"/>
        <w:widowControl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Server</w:t>
      </w:r>
      <w:r w:rsidR="002326D6">
        <w:rPr>
          <w:lang w:val="en-US"/>
        </w:rPr>
        <w:t>Socket</w:t>
      </w:r>
      <w:r>
        <w:rPr>
          <w:lang w:val="en-US"/>
        </w:rPr>
        <w:t xml:space="preserve"> tiếp nhận gói tin trên và </w:t>
      </w:r>
      <w:r w:rsidR="00BD1C2C">
        <w:rPr>
          <w:lang w:val="en-US"/>
        </w:rPr>
        <w:t xml:space="preserve">kiểm tra </w:t>
      </w:r>
      <w:r w:rsidR="00E27543">
        <w:rPr>
          <w:lang w:val="en-US"/>
        </w:rPr>
        <w:t>bằng</w:t>
      </w:r>
      <w:r w:rsidR="00CF3676">
        <w:rPr>
          <w:lang w:val="en-US"/>
        </w:rPr>
        <w:t xml:space="preserve"> hàm</w:t>
      </w:r>
      <w:r w:rsidR="004C4AD9">
        <w:rPr>
          <w:lang w:val="en-US"/>
        </w:rPr>
        <w:t xml:space="preserve"> trong</w:t>
      </w:r>
      <w:r w:rsidR="00E27543">
        <w:rPr>
          <w:lang w:val="en-US"/>
        </w:rPr>
        <w:t xml:space="preserve"> </w:t>
      </w:r>
      <w:r w:rsidR="00E27543" w:rsidRPr="00430C9C">
        <w:rPr>
          <w:b/>
          <w:bCs/>
          <w:lang w:val="en-US"/>
        </w:rPr>
        <w:t>AccountManagemen</w:t>
      </w:r>
      <w:r w:rsidR="00434779" w:rsidRPr="00430C9C">
        <w:rPr>
          <w:b/>
          <w:bCs/>
          <w:lang w:val="en-US"/>
        </w:rPr>
        <w:t>t</w:t>
      </w:r>
    </w:p>
    <w:p w14:paraId="3685260A" w14:textId="30B5A495" w:rsidR="00A17A76" w:rsidRDefault="00A17A76" w:rsidP="00A17A76">
      <w:pPr>
        <w:pStyle w:val="ListParagraph"/>
        <w:widowControl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 xml:space="preserve">Nếu tài khoản tồn tại, </w:t>
      </w:r>
      <w:r w:rsidR="00466FA6">
        <w:rPr>
          <w:lang w:val="en-US"/>
        </w:rPr>
        <w:t>phản hồi</w:t>
      </w:r>
      <w:r>
        <w:rPr>
          <w:lang w:val="en-US"/>
        </w:rPr>
        <w:t xml:space="preserve"> gói tin</w:t>
      </w:r>
      <w:r w:rsidR="009979E1">
        <w:rPr>
          <w:lang w:val="en-US"/>
        </w:rPr>
        <w:t xml:space="preserve"> </w:t>
      </w:r>
      <w:r w:rsidR="001A6948" w:rsidRPr="00D75E57">
        <w:rPr>
          <w:b/>
          <w:bCs/>
          <w:lang w:val="en-US"/>
        </w:rPr>
        <w:t>SERVER_RESPONSE_SIGN_UP_ERROR</w:t>
      </w:r>
      <w:r w:rsidR="00AE64F6">
        <w:rPr>
          <w:lang w:val="en-US"/>
        </w:rPr>
        <w:t xml:space="preserve"> </w:t>
      </w:r>
    </w:p>
    <w:p w14:paraId="4377AF16" w14:textId="3468FB44" w:rsidR="00E24B7F" w:rsidRPr="003C77F5" w:rsidRDefault="004A26F1" w:rsidP="00A17A76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Nếu tài khoản chưa tồn tại, </w:t>
      </w:r>
      <w:r w:rsidR="00BF67AD">
        <w:rPr>
          <w:rStyle w:val="IntenseEmphasis"/>
          <w:i w:val="0"/>
          <w:iCs w:val="0"/>
          <w:color w:val="auto"/>
          <w:lang w:val="en-US"/>
        </w:rPr>
        <w:t xml:space="preserve">thêm vào </w:t>
      </w:r>
      <w:r w:rsidR="00DA352D">
        <w:rPr>
          <w:rStyle w:val="IntenseEmphasis"/>
          <w:i w:val="0"/>
          <w:iCs w:val="0"/>
          <w:color w:val="auto"/>
          <w:lang w:val="en-US"/>
        </w:rPr>
        <w:t>tệp tin dữ liệu tài khoản với</w:t>
      </w:r>
      <w:r w:rsidR="008D3DA8">
        <w:rPr>
          <w:rStyle w:val="IntenseEmphasis"/>
          <w:i w:val="0"/>
          <w:iCs w:val="0"/>
          <w:color w:val="auto"/>
          <w:lang w:val="en-US"/>
        </w:rPr>
        <w:t xml:space="preserve"> dữ liệu</w:t>
      </w:r>
      <w:r w:rsidR="00EC7B6B">
        <w:rPr>
          <w:rStyle w:val="IntenseEmphasis"/>
          <w:i w:val="0"/>
          <w:iCs w:val="0"/>
          <w:color w:val="auto"/>
          <w:lang w:val="en-US"/>
        </w:rPr>
        <w:t xml:space="preserve"> tài khoản mới</w:t>
      </w:r>
      <w:r w:rsidR="00B22FC9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B22FC9" w:rsidRPr="005F7607">
        <w:rPr>
          <w:rStyle w:val="IntenseEmphasis"/>
          <w:b/>
          <w:bCs/>
          <w:i w:val="0"/>
          <w:iCs w:val="0"/>
          <w:color w:val="auto"/>
          <w:lang w:val="en-US"/>
        </w:rPr>
        <w:t>username,password</w:t>
      </w:r>
      <w:r w:rsidR="00AD66E9">
        <w:rPr>
          <w:rStyle w:val="IntenseEmphasis"/>
          <w:i w:val="0"/>
          <w:iCs w:val="0"/>
          <w:color w:val="auto"/>
          <w:lang w:val="en-US"/>
        </w:rPr>
        <w:t xml:space="preserve"> và gửi phản hồi </w:t>
      </w:r>
      <w:r w:rsidR="00B029A2" w:rsidRPr="003F7820">
        <w:rPr>
          <w:rStyle w:val="IntenseEmphasis"/>
          <w:b/>
          <w:bCs/>
          <w:i w:val="0"/>
          <w:iCs w:val="0"/>
          <w:color w:val="auto"/>
          <w:lang w:val="en-US"/>
        </w:rPr>
        <w:t>SERVER_RESPONSE_SIGN_UP_SUCCESS</w:t>
      </w:r>
    </w:p>
    <w:p w14:paraId="59A3A07C" w14:textId="224DE0D8" w:rsidR="003C77F5" w:rsidRDefault="003C77F5" w:rsidP="003C77F5">
      <w:pPr>
        <w:pStyle w:val="ListParagraph"/>
        <w:widowControl/>
        <w:numPr>
          <w:ilvl w:val="0"/>
          <w:numId w:val="40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ClientSocket </w:t>
      </w:r>
      <w:r w:rsidR="00E95D57">
        <w:rPr>
          <w:rStyle w:val="IntenseEmphasis"/>
          <w:i w:val="0"/>
          <w:iCs w:val="0"/>
          <w:color w:val="auto"/>
          <w:lang w:val="en-US"/>
        </w:rPr>
        <w:t xml:space="preserve">tiếp nhận phản hồi và </w:t>
      </w:r>
      <w:r w:rsidR="0010001E">
        <w:rPr>
          <w:rStyle w:val="IntenseEmphasis"/>
          <w:i w:val="0"/>
          <w:iCs w:val="0"/>
          <w:color w:val="auto"/>
          <w:lang w:val="en-US"/>
        </w:rPr>
        <w:t>gửi gói tin tới lớp giao diện để xử lý</w:t>
      </w:r>
    </w:p>
    <w:p w14:paraId="0730FF81" w14:textId="77777777" w:rsidR="00EC1B1A" w:rsidRDefault="00BA35AD" w:rsidP="00BA35AD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Thành công: </w:t>
      </w:r>
    </w:p>
    <w:p w14:paraId="0EF4F4CC" w14:textId="2C6B9CC8" w:rsidR="00BA35AD" w:rsidRDefault="001F36EE" w:rsidP="00615F91">
      <w:pPr>
        <w:pStyle w:val="ListParagraph"/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 w:rsidRPr="00CF3C02">
        <w:rPr>
          <w:rStyle w:val="IntenseEmphasis"/>
          <w:b/>
          <w:bCs/>
          <w:i w:val="0"/>
          <w:iCs w:val="0"/>
          <w:color w:val="auto"/>
          <w:lang w:val="en-US"/>
        </w:rPr>
        <w:t>SendMessageW</w:t>
      </w:r>
      <w:r w:rsidRPr="001F36EE">
        <w:rPr>
          <w:rStyle w:val="IntenseEmphasis"/>
          <w:i w:val="0"/>
          <w:iCs w:val="0"/>
          <w:color w:val="auto"/>
          <w:lang w:val="en-US"/>
        </w:rPr>
        <w:t>(hwnd, IDC_FORM_LOGIN_MSG_HANDLER, IDC_FORM_LOGIN_MSG_HANDLER_REGISTER_SUCCESS, 0);</w:t>
      </w:r>
    </w:p>
    <w:p w14:paraId="376A6911" w14:textId="076E02FC" w:rsidR="00AE16CB" w:rsidRDefault="00AE16CB" w:rsidP="00AE16CB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Thất bại:</w:t>
      </w:r>
    </w:p>
    <w:p w14:paraId="22753179" w14:textId="21647A8B" w:rsidR="00AE16CB" w:rsidRDefault="00706A5B" w:rsidP="00AE6A4F">
      <w:pPr>
        <w:pStyle w:val="ListParagraph"/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 w:rsidRPr="00CF3C02">
        <w:rPr>
          <w:rStyle w:val="IntenseEmphasis"/>
          <w:b/>
          <w:bCs/>
          <w:i w:val="0"/>
          <w:iCs w:val="0"/>
          <w:color w:val="auto"/>
          <w:lang w:val="en-US"/>
        </w:rPr>
        <w:t>SendMessageW</w:t>
      </w:r>
      <w:r w:rsidRPr="00706A5B">
        <w:rPr>
          <w:rStyle w:val="IntenseEmphasis"/>
          <w:i w:val="0"/>
          <w:iCs w:val="0"/>
          <w:color w:val="auto"/>
          <w:lang w:val="en-US"/>
        </w:rPr>
        <w:t>(hwnd, IDC_FORM_LOGIN_MSG_HANDLER, IDC_FORM_LOGIN_MSG_HANDLER_REGISTER_ERROR, 0);</w:t>
      </w:r>
    </w:p>
    <w:p w14:paraId="26BDDB79" w14:textId="0FC725C7" w:rsidR="00AA6FB7" w:rsidRDefault="001E1A06" w:rsidP="001E1A06">
      <w:pPr>
        <w:pStyle w:val="ListParagraph"/>
        <w:widowControl/>
        <w:numPr>
          <w:ilvl w:val="0"/>
          <w:numId w:val="40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Lớp giao diện tiếp nhận</w:t>
      </w:r>
      <w:r w:rsidR="00EC491D">
        <w:rPr>
          <w:rStyle w:val="IntenseEmphasis"/>
          <w:i w:val="0"/>
          <w:iCs w:val="0"/>
          <w:color w:val="auto"/>
          <w:lang w:val="en-US"/>
        </w:rPr>
        <w:t xml:space="preserve"> message gửi từ SendMesssageW</w:t>
      </w:r>
    </w:p>
    <w:p w14:paraId="6600F857" w14:textId="6D662C6B" w:rsidR="00EC491D" w:rsidRDefault="004A3B68" w:rsidP="004A3B68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Thành công: </w:t>
      </w:r>
      <w:r w:rsidR="004816E2">
        <w:rPr>
          <w:rStyle w:val="IntenseEmphasis"/>
          <w:i w:val="0"/>
          <w:iCs w:val="0"/>
          <w:color w:val="auto"/>
          <w:lang w:val="en-US"/>
        </w:rPr>
        <w:t xml:space="preserve">Thông báo thành công </w:t>
      </w:r>
      <w:r w:rsidR="00461DCF">
        <w:rPr>
          <w:rStyle w:val="IntenseEmphasis"/>
          <w:i w:val="0"/>
          <w:iCs w:val="0"/>
          <w:color w:val="auto"/>
          <w:lang w:val="en-US"/>
        </w:rPr>
        <w:t>và yêu cầu người đăng nhập login để thực hiện các chức năng của clien</w:t>
      </w:r>
      <w:r w:rsidR="00FA5588">
        <w:rPr>
          <w:rStyle w:val="IntenseEmphasis"/>
          <w:i w:val="0"/>
          <w:iCs w:val="0"/>
          <w:color w:val="auto"/>
          <w:lang w:val="en-US"/>
        </w:rPr>
        <w:t>t</w:t>
      </w:r>
    </w:p>
    <w:p w14:paraId="416DDC76" w14:textId="3EF8E543" w:rsidR="005173BA" w:rsidRPr="00253FB5" w:rsidRDefault="004E5063" w:rsidP="00253FB5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Thất bại: </w:t>
      </w:r>
      <w:r w:rsidR="002C6170">
        <w:rPr>
          <w:rStyle w:val="IntenseEmphasis"/>
          <w:i w:val="0"/>
          <w:iCs w:val="0"/>
          <w:color w:val="auto"/>
          <w:lang w:val="en-US"/>
        </w:rPr>
        <w:t>Thông báo thất bại, vui lòng chọn tài khoản khác.</w:t>
      </w:r>
    </w:p>
    <w:p w14:paraId="339D7474" w14:textId="27A08F83" w:rsidR="00EA3C84" w:rsidRDefault="003B14FF" w:rsidP="003B14FF">
      <w:pPr>
        <w:pStyle w:val="ListParagraph"/>
        <w:widowControl/>
        <w:numPr>
          <w:ilvl w:val="1"/>
          <w:numId w:val="37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Đăng nhập tài khoản</w:t>
      </w:r>
    </w:p>
    <w:p w14:paraId="26555FB1" w14:textId="13DF014C" w:rsidR="007306F7" w:rsidRPr="006963EB" w:rsidRDefault="007306F7" w:rsidP="006963EB">
      <w:pPr>
        <w:pStyle w:val="ListParagraph"/>
        <w:widowControl/>
        <w:numPr>
          <w:ilvl w:val="0"/>
          <w:numId w:val="41"/>
        </w:numPr>
        <w:spacing w:line="240" w:lineRule="auto"/>
        <w:rPr>
          <w:lang w:val="en-US"/>
        </w:rPr>
      </w:pPr>
      <w:r w:rsidRPr="006963EB">
        <w:rPr>
          <w:lang w:val="en-US"/>
        </w:rPr>
        <w:t>Sau khi người dùng click vào</w:t>
      </w:r>
      <w:r w:rsidR="00126925">
        <w:rPr>
          <w:lang w:val="en-US"/>
        </w:rPr>
        <w:t xml:space="preserve"> nhập </w:t>
      </w:r>
      <w:r w:rsidRPr="006963EB">
        <w:rPr>
          <w:lang w:val="en-US"/>
        </w:rPr>
        <w:t xml:space="preserve">tài khoản, Client sẽ gọi hàm </w:t>
      </w:r>
    </w:p>
    <w:p w14:paraId="3444C9D1" w14:textId="2EF3340C" w:rsidR="007306F7" w:rsidRDefault="007306F7" w:rsidP="007306F7">
      <w:pPr>
        <w:pStyle w:val="ListParagraph"/>
        <w:widowControl/>
        <w:spacing w:line="240" w:lineRule="auto"/>
        <w:ind w:left="1080"/>
        <w:rPr>
          <w:lang w:val="en-US"/>
        </w:rPr>
      </w:pPr>
      <w:r w:rsidRPr="002B044A">
        <w:rPr>
          <w:b/>
          <w:bCs/>
          <w:lang w:val="en-US"/>
        </w:rPr>
        <w:t xml:space="preserve">void </w:t>
      </w:r>
      <w:r w:rsidR="00E140C3">
        <w:rPr>
          <w:b/>
          <w:bCs/>
          <w:lang w:val="en-US"/>
        </w:rPr>
        <w:t>Login</w:t>
      </w:r>
      <w:r w:rsidRPr="002B044A">
        <w:rPr>
          <w:b/>
          <w:bCs/>
          <w:lang w:val="en-US"/>
        </w:rPr>
        <w:t>(string username, string password)</w:t>
      </w:r>
      <w:r>
        <w:rPr>
          <w:lang w:val="en-US"/>
        </w:rPr>
        <w:t xml:space="preserve"> để gửi gói tin với cấu trúc </w:t>
      </w:r>
      <w:r w:rsidRPr="00E85701">
        <w:rPr>
          <w:b/>
          <w:bCs/>
          <w:lang w:val="en-US"/>
        </w:rPr>
        <w:t>CLIENT_SIGN_UP</w:t>
      </w:r>
      <w:r>
        <w:rPr>
          <w:lang w:val="en-US"/>
        </w:rPr>
        <w:t xml:space="preserve"> lên server</w:t>
      </w:r>
    </w:p>
    <w:p w14:paraId="4DFF1976" w14:textId="77777777" w:rsidR="007306F7" w:rsidRPr="00741FC3" w:rsidRDefault="007306F7" w:rsidP="007306F7">
      <w:pPr>
        <w:pStyle w:val="ListParagraph"/>
        <w:widowControl/>
        <w:numPr>
          <w:ilvl w:val="0"/>
          <w:numId w:val="39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>Tham số:</w:t>
      </w:r>
    </w:p>
    <w:p w14:paraId="4E80A918" w14:textId="77777777" w:rsidR="007306F7" w:rsidRPr="00FA5977" w:rsidRDefault="007306F7" w:rsidP="007306F7">
      <w:pPr>
        <w:pStyle w:val="ListParagraph"/>
        <w:widowControl/>
        <w:numPr>
          <w:ilvl w:val="1"/>
          <w:numId w:val="39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>username: tên tài khoản</w:t>
      </w:r>
    </w:p>
    <w:p w14:paraId="38E3E6C5" w14:textId="77777777" w:rsidR="007306F7" w:rsidRPr="00FA5977" w:rsidRDefault="007306F7" w:rsidP="007306F7">
      <w:pPr>
        <w:pStyle w:val="ListParagraph"/>
        <w:widowControl/>
        <w:numPr>
          <w:ilvl w:val="1"/>
          <w:numId w:val="39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>password: mật khẩu</w:t>
      </w:r>
    </w:p>
    <w:p w14:paraId="1A18E05F" w14:textId="0A3096D1" w:rsidR="007306F7" w:rsidRPr="00AC5E1E" w:rsidRDefault="007306F7" w:rsidP="00AC5E1E">
      <w:pPr>
        <w:pStyle w:val="ListParagraph"/>
        <w:widowControl/>
        <w:numPr>
          <w:ilvl w:val="0"/>
          <w:numId w:val="41"/>
        </w:numPr>
        <w:spacing w:line="240" w:lineRule="auto"/>
        <w:rPr>
          <w:lang w:val="en-US"/>
        </w:rPr>
      </w:pPr>
      <w:r w:rsidRPr="00DA00E0">
        <w:rPr>
          <w:b/>
          <w:bCs/>
          <w:lang w:val="en-US"/>
        </w:rPr>
        <w:t>ServerSocket</w:t>
      </w:r>
      <w:r w:rsidRPr="00AC5E1E">
        <w:rPr>
          <w:lang w:val="en-US"/>
        </w:rPr>
        <w:t xml:space="preserve"> tiếp nhận gói tin trên và kiểm tra bằng hàm trong </w:t>
      </w:r>
      <w:r w:rsidRPr="00AC5E1E">
        <w:rPr>
          <w:b/>
          <w:bCs/>
          <w:lang w:val="en-US"/>
        </w:rPr>
        <w:t>AccountManagement</w:t>
      </w:r>
    </w:p>
    <w:p w14:paraId="476456F5" w14:textId="6CE58156" w:rsidR="007306F7" w:rsidRDefault="007306F7" w:rsidP="007306F7">
      <w:pPr>
        <w:pStyle w:val="ListParagraph"/>
        <w:widowControl/>
        <w:numPr>
          <w:ilvl w:val="0"/>
          <w:numId w:val="39"/>
        </w:numPr>
        <w:spacing w:line="240" w:lineRule="auto"/>
        <w:rPr>
          <w:lang w:val="en-US"/>
        </w:rPr>
      </w:pPr>
      <w:r>
        <w:rPr>
          <w:lang w:val="en-US"/>
        </w:rPr>
        <w:t>Nếu tài khoản</w:t>
      </w:r>
      <w:r w:rsidR="006747E8">
        <w:rPr>
          <w:lang w:val="en-US"/>
        </w:rPr>
        <w:t xml:space="preserve"> sai mật khẩ</w:t>
      </w:r>
      <w:r w:rsidR="006F2001">
        <w:rPr>
          <w:lang w:val="en-US"/>
        </w:rPr>
        <w:t>u hoặc không tồn tại</w:t>
      </w:r>
      <w:r>
        <w:rPr>
          <w:lang w:val="en-US"/>
        </w:rPr>
        <w:t xml:space="preserve">, phản hồi gói tin </w:t>
      </w:r>
      <w:r w:rsidRPr="00D75E57">
        <w:rPr>
          <w:b/>
          <w:bCs/>
          <w:lang w:val="en-US"/>
        </w:rPr>
        <w:t>SERVER_RESPONSE_SIGN_</w:t>
      </w:r>
      <w:r w:rsidR="00007A0A">
        <w:rPr>
          <w:b/>
          <w:bCs/>
          <w:lang w:val="en-US"/>
        </w:rPr>
        <w:t>IN</w:t>
      </w:r>
      <w:r w:rsidRPr="00D75E57">
        <w:rPr>
          <w:b/>
          <w:bCs/>
          <w:lang w:val="en-US"/>
        </w:rPr>
        <w:t>_ERROR</w:t>
      </w:r>
      <w:r>
        <w:rPr>
          <w:lang w:val="en-US"/>
        </w:rPr>
        <w:t xml:space="preserve"> </w:t>
      </w:r>
    </w:p>
    <w:p w14:paraId="6F68C28D" w14:textId="6835423C" w:rsidR="007306F7" w:rsidRPr="003C77F5" w:rsidRDefault="00C332E9" w:rsidP="007306F7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Nếu kiểm tra tài khoarn đúng server sẽ phản hồi gói tin</w:t>
      </w:r>
      <w:r w:rsidR="00446E5F">
        <w:rPr>
          <w:rStyle w:val="IntenseEmphasis"/>
          <w:i w:val="0"/>
          <w:iCs w:val="0"/>
          <w:color w:val="auto"/>
          <w:lang w:val="en-US"/>
        </w:rPr>
        <w:t xml:space="preserve"> thành công</w:t>
      </w:r>
      <w:r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7306F7" w:rsidRPr="003F7820">
        <w:rPr>
          <w:rStyle w:val="IntenseEmphasis"/>
          <w:b/>
          <w:bCs/>
          <w:i w:val="0"/>
          <w:iCs w:val="0"/>
          <w:color w:val="auto"/>
          <w:lang w:val="en-US"/>
        </w:rPr>
        <w:t>SERVER_RESPONSE_SIGN_</w:t>
      </w:r>
      <w:r w:rsidR="008254A1">
        <w:rPr>
          <w:rStyle w:val="IntenseEmphasis"/>
          <w:b/>
          <w:bCs/>
          <w:i w:val="0"/>
          <w:iCs w:val="0"/>
          <w:color w:val="auto"/>
          <w:lang w:val="en-US"/>
        </w:rPr>
        <w:t>IN</w:t>
      </w:r>
      <w:r w:rsidR="007306F7" w:rsidRPr="003F7820">
        <w:rPr>
          <w:rStyle w:val="IntenseEmphasis"/>
          <w:b/>
          <w:bCs/>
          <w:i w:val="0"/>
          <w:iCs w:val="0"/>
          <w:color w:val="auto"/>
          <w:lang w:val="en-US"/>
        </w:rPr>
        <w:t>_SUCCESS</w:t>
      </w:r>
    </w:p>
    <w:p w14:paraId="20FC9B5A" w14:textId="77777777" w:rsidR="007306F7" w:rsidRDefault="007306F7" w:rsidP="00AC5E1E">
      <w:pPr>
        <w:pStyle w:val="ListParagraph"/>
        <w:widowControl/>
        <w:numPr>
          <w:ilvl w:val="0"/>
          <w:numId w:val="41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 w:rsidRPr="00DA00E0">
        <w:rPr>
          <w:rStyle w:val="IntenseEmphasis"/>
          <w:b/>
          <w:bCs/>
          <w:i w:val="0"/>
          <w:iCs w:val="0"/>
          <w:color w:val="auto"/>
          <w:lang w:val="en-US"/>
        </w:rPr>
        <w:t>ClientSocket</w:t>
      </w:r>
      <w:r>
        <w:rPr>
          <w:rStyle w:val="IntenseEmphasis"/>
          <w:i w:val="0"/>
          <w:iCs w:val="0"/>
          <w:color w:val="auto"/>
          <w:lang w:val="en-US"/>
        </w:rPr>
        <w:t xml:space="preserve"> tiếp nhận phản hồi và gửi gói tin tới lớp giao diện để xử lý</w:t>
      </w:r>
    </w:p>
    <w:p w14:paraId="15E0968D" w14:textId="77777777" w:rsidR="007306F7" w:rsidRDefault="007306F7" w:rsidP="007306F7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Thành công: </w:t>
      </w:r>
    </w:p>
    <w:p w14:paraId="63FC644E" w14:textId="27727CC5" w:rsidR="007306F7" w:rsidRDefault="007306F7" w:rsidP="007306F7">
      <w:pPr>
        <w:pStyle w:val="ListParagraph"/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 w:rsidRPr="00CF3C02">
        <w:rPr>
          <w:rStyle w:val="IntenseEmphasis"/>
          <w:b/>
          <w:bCs/>
          <w:i w:val="0"/>
          <w:iCs w:val="0"/>
          <w:color w:val="auto"/>
          <w:lang w:val="en-US"/>
        </w:rPr>
        <w:t>SendMessageW</w:t>
      </w:r>
      <w:r w:rsidRPr="001F36EE">
        <w:rPr>
          <w:rStyle w:val="IntenseEmphasis"/>
          <w:i w:val="0"/>
          <w:iCs w:val="0"/>
          <w:color w:val="auto"/>
          <w:lang w:val="en-US"/>
        </w:rPr>
        <w:t xml:space="preserve">(hwnd, IDC_FORM_LOGIN_MSG_HANDLER, </w:t>
      </w:r>
      <w:r w:rsidR="007C21C0" w:rsidRPr="007C21C0">
        <w:rPr>
          <w:rStyle w:val="IntenseEmphasis"/>
          <w:i w:val="0"/>
          <w:iCs w:val="0"/>
          <w:color w:val="auto"/>
          <w:lang w:val="en-US"/>
        </w:rPr>
        <w:t>IDC_FORM_LOGIN_MSG_HANDLER_LOGIN_SUCESS</w:t>
      </w:r>
      <w:r w:rsidRPr="001F36EE">
        <w:rPr>
          <w:rStyle w:val="IntenseEmphasis"/>
          <w:i w:val="0"/>
          <w:iCs w:val="0"/>
          <w:color w:val="auto"/>
          <w:lang w:val="en-US"/>
        </w:rPr>
        <w:t>, 0);</w:t>
      </w:r>
    </w:p>
    <w:p w14:paraId="64A0F04E" w14:textId="77777777" w:rsidR="007306F7" w:rsidRDefault="007306F7" w:rsidP="007306F7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Thất bại:</w:t>
      </w:r>
    </w:p>
    <w:p w14:paraId="0D2FD6BA" w14:textId="515D9E03" w:rsidR="007306F7" w:rsidRDefault="007306F7" w:rsidP="007306F7">
      <w:pPr>
        <w:pStyle w:val="ListParagraph"/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 w:rsidRPr="00CF3C02">
        <w:rPr>
          <w:rStyle w:val="IntenseEmphasis"/>
          <w:b/>
          <w:bCs/>
          <w:i w:val="0"/>
          <w:iCs w:val="0"/>
          <w:color w:val="auto"/>
          <w:lang w:val="en-US"/>
        </w:rPr>
        <w:t>SendMessageW</w:t>
      </w:r>
      <w:r w:rsidRPr="00706A5B">
        <w:rPr>
          <w:rStyle w:val="IntenseEmphasis"/>
          <w:i w:val="0"/>
          <w:iCs w:val="0"/>
          <w:color w:val="auto"/>
          <w:lang w:val="en-US"/>
        </w:rPr>
        <w:t xml:space="preserve">(hwnd, IDC_FORM_LOGIN_MSG_HANDLER, </w:t>
      </w:r>
      <w:r w:rsidR="00704E5B" w:rsidRPr="007C21C0">
        <w:rPr>
          <w:rStyle w:val="IntenseEmphasis"/>
          <w:i w:val="0"/>
          <w:iCs w:val="0"/>
          <w:color w:val="auto"/>
          <w:lang w:val="en-US"/>
        </w:rPr>
        <w:t>IDC_FORM_LOGIN_MSG_HANDLER_LOGIN_</w:t>
      </w:r>
      <w:r w:rsidR="00B921D9">
        <w:rPr>
          <w:rStyle w:val="IntenseEmphasis"/>
          <w:i w:val="0"/>
          <w:iCs w:val="0"/>
          <w:color w:val="auto"/>
          <w:lang w:val="en-US"/>
        </w:rPr>
        <w:t>ERROR</w:t>
      </w:r>
      <w:r w:rsidRPr="00706A5B">
        <w:rPr>
          <w:rStyle w:val="IntenseEmphasis"/>
          <w:i w:val="0"/>
          <w:iCs w:val="0"/>
          <w:color w:val="auto"/>
          <w:lang w:val="en-US"/>
        </w:rPr>
        <w:t>, 0);</w:t>
      </w:r>
    </w:p>
    <w:p w14:paraId="7F4D50BE" w14:textId="77777777" w:rsidR="007306F7" w:rsidRDefault="007306F7" w:rsidP="00AC5E1E">
      <w:pPr>
        <w:pStyle w:val="ListParagraph"/>
        <w:widowControl/>
        <w:numPr>
          <w:ilvl w:val="0"/>
          <w:numId w:val="41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Lớp giao diện tiếp nhận message gửi từ </w:t>
      </w:r>
      <w:r w:rsidRPr="004B5058">
        <w:rPr>
          <w:rStyle w:val="IntenseEmphasis"/>
          <w:b/>
          <w:bCs/>
          <w:i w:val="0"/>
          <w:iCs w:val="0"/>
          <w:color w:val="auto"/>
          <w:lang w:val="en-US"/>
        </w:rPr>
        <w:t>SendMesssageW</w:t>
      </w:r>
    </w:p>
    <w:p w14:paraId="541F8B8C" w14:textId="250B3000" w:rsidR="007306F7" w:rsidRDefault="007306F7" w:rsidP="007306F7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Thành công:</w:t>
      </w:r>
      <w:r w:rsidR="00E90BE6">
        <w:rPr>
          <w:rStyle w:val="IntenseEmphasis"/>
          <w:i w:val="0"/>
          <w:iCs w:val="0"/>
          <w:color w:val="auto"/>
          <w:lang w:val="en-US"/>
        </w:rPr>
        <w:t xml:space="preserve"> Khởi tạo lớp </w:t>
      </w:r>
      <w:r w:rsidR="00E90BE6" w:rsidRPr="00E90BE6">
        <w:rPr>
          <w:rStyle w:val="IntenseEmphasis"/>
          <w:b/>
          <w:bCs/>
          <w:i w:val="0"/>
          <w:iCs w:val="0"/>
          <w:color w:val="auto"/>
          <w:lang w:val="en-US"/>
        </w:rPr>
        <w:t>messenger</w:t>
      </w:r>
      <w:r w:rsidR="00661A4D">
        <w:rPr>
          <w:rStyle w:val="IntenseEmphasis"/>
          <w:i w:val="0"/>
          <w:iCs w:val="0"/>
          <w:color w:val="auto"/>
          <w:lang w:val="en-US"/>
        </w:rPr>
        <w:t xml:space="preserve"> để mở form cho phép người dùng sử dụng các chức năng với tài khoản đã đăng nhập</w:t>
      </w:r>
    </w:p>
    <w:p w14:paraId="7EB1F38E" w14:textId="6EEEE9A0" w:rsidR="0022718E" w:rsidRDefault="007306F7" w:rsidP="005110DE">
      <w:pPr>
        <w:pStyle w:val="ListParagraph"/>
        <w:widowControl/>
        <w:numPr>
          <w:ilvl w:val="0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Thất bại: Thông báo thất bại, </w:t>
      </w:r>
      <w:r w:rsidR="00E61AC2">
        <w:rPr>
          <w:rStyle w:val="IntenseEmphasis"/>
          <w:i w:val="0"/>
          <w:iCs w:val="0"/>
          <w:color w:val="auto"/>
          <w:lang w:val="en-US"/>
        </w:rPr>
        <w:t>vui lòng nhập lại mật khẩu</w:t>
      </w:r>
    </w:p>
    <w:p w14:paraId="5E8599C8" w14:textId="2849A2A9" w:rsidR="00101C40" w:rsidRDefault="00101C40" w:rsidP="00101C40">
      <w:pPr>
        <w:pStyle w:val="ListParagraph"/>
        <w:widowControl/>
        <w:numPr>
          <w:ilvl w:val="1"/>
          <w:numId w:val="37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Danh sách</w:t>
      </w:r>
      <w:r w:rsidR="001144BD">
        <w:rPr>
          <w:rStyle w:val="IntenseEmphasis"/>
          <w:i w:val="0"/>
          <w:iCs w:val="0"/>
          <w:color w:val="auto"/>
          <w:lang w:val="en-US"/>
        </w:rPr>
        <w:t xml:space="preserve"> tài khoản</w:t>
      </w:r>
      <w:r>
        <w:rPr>
          <w:rStyle w:val="IntenseEmphasis"/>
          <w:i w:val="0"/>
          <w:iCs w:val="0"/>
          <w:color w:val="auto"/>
          <w:lang w:val="en-US"/>
        </w:rPr>
        <w:t xml:space="preserve"> online</w:t>
      </w:r>
    </w:p>
    <w:p w14:paraId="2BF1FC5F" w14:textId="39958934" w:rsidR="00B94935" w:rsidRDefault="00B6493F" w:rsidP="00554EB0">
      <w:pPr>
        <w:pStyle w:val="ListParagraph"/>
        <w:widowControl/>
        <w:numPr>
          <w:ilvl w:val="0"/>
          <w:numId w:val="38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Kịch bản gửi danh sách tài khoản online được </w:t>
      </w:r>
      <w:r w:rsidR="00B9665D">
        <w:rPr>
          <w:rStyle w:val="IntenseEmphasis"/>
          <w:i w:val="0"/>
          <w:iCs w:val="0"/>
          <w:color w:val="auto"/>
          <w:lang w:val="en-US"/>
        </w:rPr>
        <w:t>gửi từ Server xuống Client trong các tình huống sau:</w:t>
      </w:r>
    </w:p>
    <w:p w14:paraId="565DDE2A" w14:textId="10F4EE8C" w:rsidR="00DB117A" w:rsidRDefault="00B9665D" w:rsidP="00B9665D">
      <w:pPr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+</w:t>
      </w:r>
      <w:r w:rsidR="00DB117A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481DEB">
        <w:rPr>
          <w:rStyle w:val="IntenseEmphasis"/>
          <w:i w:val="0"/>
          <w:iCs w:val="0"/>
          <w:color w:val="auto"/>
          <w:lang w:val="en-US"/>
        </w:rPr>
        <w:t>Có</w:t>
      </w:r>
      <w:r w:rsidR="00DB117A">
        <w:rPr>
          <w:rStyle w:val="IntenseEmphasis"/>
          <w:i w:val="0"/>
          <w:iCs w:val="0"/>
          <w:color w:val="auto"/>
          <w:lang w:val="en-US"/>
        </w:rPr>
        <w:t xml:space="preserve"> client bị mất kết nối</w:t>
      </w:r>
      <w:r w:rsidR="00454B59">
        <w:rPr>
          <w:rStyle w:val="IntenseEmphasis"/>
          <w:i w:val="0"/>
          <w:iCs w:val="0"/>
          <w:color w:val="auto"/>
          <w:lang w:val="en-US"/>
        </w:rPr>
        <w:t xml:space="preserve"> hoặc đăng xuất</w:t>
      </w:r>
    </w:p>
    <w:p w14:paraId="74B641FC" w14:textId="77777777" w:rsidR="001A710D" w:rsidRDefault="00DB117A" w:rsidP="00B9665D">
      <w:pPr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+</w:t>
      </w:r>
      <w:r w:rsidR="00E57A63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454B59">
        <w:rPr>
          <w:rStyle w:val="IntenseEmphasis"/>
          <w:i w:val="0"/>
          <w:iCs w:val="0"/>
          <w:color w:val="auto"/>
          <w:lang w:val="en-US"/>
        </w:rPr>
        <w:t>Có clie</w:t>
      </w:r>
      <w:r w:rsidR="00CE6CD5">
        <w:rPr>
          <w:rStyle w:val="IntenseEmphasis"/>
          <w:i w:val="0"/>
          <w:iCs w:val="0"/>
          <w:color w:val="auto"/>
          <w:lang w:val="en-US"/>
        </w:rPr>
        <w:t>n</w:t>
      </w:r>
      <w:r w:rsidR="00454B59">
        <w:rPr>
          <w:rStyle w:val="IntenseEmphasis"/>
          <w:i w:val="0"/>
          <w:iCs w:val="0"/>
          <w:color w:val="auto"/>
          <w:lang w:val="en-US"/>
        </w:rPr>
        <w:t>t</w:t>
      </w:r>
      <w:r w:rsidR="001A710D">
        <w:rPr>
          <w:rStyle w:val="IntenseEmphasis"/>
          <w:i w:val="0"/>
          <w:iCs w:val="0"/>
          <w:color w:val="auto"/>
          <w:lang w:val="en-US"/>
        </w:rPr>
        <w:t xml:space="preserve"> đăng nhập mới</w:t>
      </w:r>
    </w:p>
    <w:p w14:paraId="41B958E9" w14:textId="77777777" w:rsidR="009D37B4" w:rsidRDefault="001A710D" w:rsidP="00B9665D">
      <w:pPr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+ 1 Client yêu cầu </w:t>
      </w:r>
      <w:r w:rsidR="00BD6A84">
        <w:rPr>
          <w:rStyle w:val="IntenseEmphasis"/>
          <w:i w:val="0"/>
          <w:iCs w:val="0"/>
          <w:color w:val="auto"/>
          <w:lang w:val="en-US"/>
        </w:rPr>
        <w:t xml:space="preserve">lấy danh sách </w:t>
      </w:r>
      <w:r w:rsidR="009D37B4">
        <w:rPr>
          <w:rStyle w:val="IntenseEmphasis"/>
          <w:i w:val="0"/>
          <w:iCs w:val="0"/>
          <w:color w:val="auto"/>
          <w:lang w:val="en-US"/>
        </w:rPr>
        <w:t>online mới</w:t>
      </w:r>
    </w:p>
    <w:p w14:paraId="6E44CF5B" w14:textId="579DD604" w:rsidR="00B9665D" w:rsidRDefault="00ED04EC" w:rsidP="007D1906">
      <w:pPr>
        <w:pStyle w:val="ListParagraph"/>
        <w:widowControl/>
        <w:numPr>
          <w:ilvl w:val="0"/>
          <w:numId w:val="38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lastRenderedPageBreak/>
        <w:t>Kịch bản</w:t>
      </w:r>
      <w:r w:rsidR="00F46C80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A25718">
        <w:rPr>
          <w:rStyle w:val="IntenseEmphasis"/>
          <w:i w:val="0"/>
          <w:iCs w:val="0"/>
          <w:color w:val="auto"/>
          <w:lang w:val="en-US"/>
        </w:rPr>
        <w:t xml:space="preserve">xử lý </w:t>
      </w:r>
    </w:p>
    <w:p w14:paraId="5D1C747F" w14:textId="1CC555B0" w:rsidR="00F46C80" w:rsidRDefault="00555F83" w:rsidP="00F46C80">
      <w:pPr>
        <w:pStyle w:val="ListParagraph"/>
        <w:widowControl/>
        <w:numPr>
          <w:ilvl w:val="0"/>
          <w:numId w:val="43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Có yêu cầu hoặc gặp tình huống cần </w:t>
      </w:r>
      <w:r w:rsidR="00D73C24">
        <w:rPr>
          <w:rStyle w:val="IntenseEmphasis"/>
          <w:i w:val="0"/>
          <w:iCs w:val="0"/>
          <w:color w:val="auto"/>
          <w:lang w:val="en-US"/>
        </w:rPr>
        <w:t>lấy danh sách online</w:t>
      </w:r>
    </w:p>
    <w:p w14:paraId="597513CF" w14:textId="00E26CD5" w:rsidR="00D73C24" w:rsidRPr="002A7B8A" w:rsidRDefault="00D73C24" w:rsidP="00F46C80">
      <w:pPr>
        <w:pStyle w:val="ListParagraph"/>
        <w:widowControl/>
        <w:numPr>
          <w:ilvl w:val="0"/>
          <w:numId w:val="43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Server tiếp nhận yêu cầu và lấy danh sách qua</w:t>
      </w:r>
      <w:r w:rsidR="00032BD7">
        <w:rPr>
          <w:rStyle w:val="IntenseEmphasis"/>
          <w:i w:val="0"/>
          <w:iCs w:val="0"/>
          <w:color w:val="auto"/>
          <w:lang w:val="en-US"/>
        </w:rPr>
        <w:t xml:space="preserve"> hàm </w:t>
      </w:r>
      <w:r w:rsidRPr="00782059">
        <w:rPr>
          <w:rStyle w:val="IntenseEmphasis"/>
          <w:b/>
          <w:bCs/>
          <w:i w:val="0"/>
          <w:iCs w:val="0"/>
          <w:color w:val="auto"/>
          <w:lang w:val="en-US"/>
        </w:rPr>
        <w:t>ServerSocket::GetListOnline();</w:t>
      </w:r>
    </w:p>
    <w:p w14:paraId="0975D756" w14:textId="5AB5EF23" w:rsidR="002A7B8A" w:rsidRDefault="00E32702" w:rsidP="00F46C80">
      <w:pPr>
        <w:pStyle w:val="ListParagraph"/>
        <w:widowControl/>
        <w:numPr>
          <w:ilvl w:val="0"/>
          <w:numId w:val="43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 w:rsidRPr="00A101C4">
        <w:rPr>
          <w:rStyle w:val="IntenseEmphasis"/>
          <w:b/>
          <w:bCs/>
          <w:i w:val="0"/>
          <w:iCs w:val="0"/>
          <w:color w:val="auto"/>
          <w:lang w:val="en-US"/>
        </w:rPr>
        <w:t>Server</w:t>
      </w:r>
      <w:r w:rsidR="00307D8F" w:rsidRPr="00A101C4">
        <w:rPr>
          <w:rStyle w:val="IntenseEmphasis"/>
          <w:b/>
          <w:bCs/>
          <w:i w:val="0"/>
          <w:iCs w:val="0"/>
          <w:color w:val="auto"/>
          <w:lang w:val="en-US"/>
        </w:rPr>
        <w:t>Socket</w:t>
      </w:r>
      <w:r>
        <w:rPr>
          <w:rStyle w:val="IntenseEmphasis"/>
          <w:i w:val="0"/>
          <w:iCs w:val="0"/>
          <w:color w:val="auto"/>
          <w:lang w:val="en-US"/>
        </w:rPr>
        <w:t xml:space="preserve"> gửi gói tin với các Client hoặc 1 client chỉ định với </w:t>
      </w:r>
      <w:r w:rsidR="007E16A6">
        <w:rPr>
          <w:rStyle w:val="IntenseEmphasis"/>
          <w:i w:val="0"/>
          <w:iCs w:val="0"/>
          <w:color w:val="auto"/>
          <w:lang w:val="en-US"/>
        </w:rPr>
        <w:t xml:space="preserve">FLAG </w:t>
      </w:r>
      <w:r w:rsidR="00D22429" w:rsidRPr="00EE423D">
        <w:rPr>
          <w:rStyle w:val="IntenseEmphasis"/>
          <w:b/>
          <w:bCs/>
          <w:i w:val="0"/>
          <w:iCs w:val="0"/>
          <w:color w:val="auto"/>
          <w:lang w:val="en-US"/>
        </w:rPr>
        <w:t>CLIENT_REQUEST_LIST_ONLINE</w:t>
      </w:r>
    </w:p>
    <w:p w14:paraId="5FDB2620" w14:textId="3005E8D5" w:rsidR="00910F31" w:rsidRPr="00E01106" w:rsidRDefault="000349E9" w:rsidP="00E01106">
      <w:pPr>
        <w:pStyle w:val="ListParagraph"/>
        <w:widowControl/>
        <w:numPr>
          <w:ilvl w:val="0"/>
          <w:numId w:val="43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 w:rsidRPr="00A1090E">
        <w:rPr>
          <w:rStyle w:val="IntenseEmphasis"/>
          <w:b/>
          <w:bCs/>
          <w:i w:val="0"/>
          <w:iCs w:val="0"/>
          <w:color w:val="auto"/>
          <w:lang w:val="en-US"/>
        </w:rPr>
        <w:t>ClientSocket</w:t>
      </w:r>
      <w:r>
        <w:rPr>
          <w:rStyle w:val="IntenseEmphasis"/>
          <w:i w:val="0"/>
          <w:iCs w:val="0"/>
          <w:color w:val="auto"/>
          <w:lang w:val="en-US"/>
        </w:rPr>
        <w:t xml:space="preserve"> nhận được </w:t>
      </w:r>
      <w:r w:rsidR="00997162">
        <w:rPr>
          <w:rStyle w:val="IntenseEmphasis"/>
          <w:i w:val="0"/>
          <w:iCs w:val="0"/>
          <w:color w:val="auto"/>
          <w:lang w:val="en-US"/>
        </w:rPr>
        <w:t xml:space="preserve">gói tin và lưu danh sách online vào trong </w:t>
      </w:r>
      <w:r w:rsidR="00997162" w:rsidRPr="008E34A0">
        <w:rPr>
          <w:rStyle w:val="IntenseEmphasis"/>
          <w:b/>
          <w:bCs/>
          <w:i w:val="0"/>
          <w:iCs w:val="0"/>
          <w:color w:val="auto"/>
          <w:lang w:val="en-US"/>
        </w:rPr>
        <w:t>ClientSocket::_list_online</w:t>
      </w:r>
      <w:r w:rsidR="00F91828">
        <w:rPr>
          <w:rStyle w:val="IntenseEmphasis"/>
          <w:i w:val="0"/>
          <w:iCs w:val="0"/>
          <w:color w:val="auto"/>
          <w:lang w:val="en-US"/>
        </w:rPr>
        <w:t xml:space="preserve"> và gửi 1 message tới lớp giao diện</w:t>
      </w:r>
    </w:p>
    <w:p w14:paraId="6C236B18" w14:textId="7E04E70B" w:rsidR="006C25FB" w:rsidRDefault="00D93522" w:rsidP="00D93522">
      <w:pPr>
        <w:pStyle w:val="ListParagraph"/>
        <w:widowControl/>
        <w:spacing w:line="240" w:lineRule="auto"/>
        <w:ind w:left="1080"/>
        <w:rPr>
          <w:rStyle w:val="IntenseEmphasis"/>
          <w:i w:val="0"/>
          <w:iCs w:val="0"/>
          <w:color w:val="auto"/>
          <w:lang w:val="en-US"/>
        </w:rPr>
      </w:pPr>
      <w:r w:rsidRPr="00640C16">
        <w:rPr>
          <w:rStyle w:val="IntenseEmphasis"/>
          <w:b/>
          <w:bCs/>
          <w:i w:val="0"/>
          <w:iCs w:val="0"/>
          <w:color w:val="auto"/>
          <w:lang w:val="en-US"/>
        </w:rPr>
        <w:t>SendMessageW</w:t>
      </w:r>
      <w:r w:rsidRPr="00D93522">
        <w:rPr>
          <w:rStyle w:val="IntenseEmphasis"/>
          <w:i w:val="0"/>
          <w:iCs w:val="0"/>
          <w:color w:val="auto"/>
          <w:lang w:val="en-US"/>
        </w:rPr>
        <w:t>(hwnd, IDC_FORM_CHAT_MSG_HANDLER, IDC_FORM_CHAT_MSG_HANDLER_LIST_ONLINE, 0);</w:t>
      </w:r>
      <w:r w:rsidR="00F91828">
        <w:rPr>
          <w:rStyle w:val="IntenseEmphasis"/>
          <w:i w:val="0"/>
          <w:iCs w:val="0"/>
          <w:color w:val="auto"/>
          <w:lang w:val="en-US"/>
        </w:rPr>
        <w:t xml:space="preserve"> </w:t>
      </w:r>
    </w:p>
    <w:p w14:paraId="1542BD88" w14:textId="0C10A73D" w:rsidR="00DA5D8F" w:rsidRDefault="00AB5C27" w:rsidP="001C77D9">
      <w:pPr>
        <w:pStyle w:val="ListParagraph"/>
        <w:widowControl/>
        <w:numPr>
          <w:ilvl w:val="0"/>
          <w:numId w:val="43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 w:rsidRPr="003E4B65">
        <w:rPr>
          <w:rStyle w:val="IntenseEmphasis"/>
          <w:i w:val="0"/>
          <w:iCs w:val="0"/>
          <w:color w:val="auto"/>
          <w:lang w:val="en-US"/>
        </w:rPr>
        <w:t>Lớp giao diện nhận được message và cập nhật</w:t>
      </w:r>
      <w:r w:rsidR="00EB5523" w:rsidRPr="003E4B65">
        <w:rPr>
          <w:rStyle w:val="IntenseEmphasis"/>
          <w:i w:val="0"/>
          <w:iCs w:val="0"/>
          <w:color w:val="auto"/>
          <w:lang w:val="en-US"/>
        </w:rPr>
        <w:t xml:space="preserve"> lại </w:t>
      </w:r>
      <w:r w:rsidR="00855F72" w:rsidRPr="003E4B65">
        <w:rPr>
          <w:rStyle w:val="IntenseEmphasis"/>
          <w:b/>
          <w:bCs/>
          <w:i w:val="0"/>
          <w:iCs w:val="0"/>
          <w:color w:val="auto"/>
          <w:lang w:val="en-US"/>
        </w:rPr>
        <w:t>ListControl</w:t>
      </w:r>
      <w:r w:rsidR="00855F72" w:rsidRPr="003E4B65">
        <w:rPr>
          <w:rStyle w:val="IntenseEmphasis"/>
          <w:i w:val="0"/>
          <w:iCs w:val="0"/>
          <w:color w:val="auto"/>
          <w:lang w:val="en-US"/>
        </w:rPr>
        <w:t xml:space="preserve"> trên giao diện</w:t>
      </w:r>
      <w:r w:rsidR="0099712B" w:rsidRPr="003E4B65">
        <w:rPr>
          <w:rStyle w:val="IntenseEmphasis"/>
          <w:i w:val="0"/>
          <w:iCs w:val="0"/>
          <w:color w:val="auto"/>
          <w:lang w:val="en-US"/>
        </w:rPr>
        <w:t xml:space="preserve"> và hiển thị thông báo tới các cuộc hội thoại có user logou</w:t>
      </w:r>
      <w:r w:rsidR="00F628DB">
        <w:rPr>
          <w:rStyle w:val="IntenseEmphasis"/>
          <w:i w:val="0"/>
          <w:iCs w:val="0"/>
          <w:color w:val="auto"/>
          <w:lang w:val="en-US"/>
        </w:rPr>
        <w:t>t</w:t>
      </w:r>
    </w:p>
    <w:p w14:paraId="018E033F" w14:textId="5B5F0E52" w:rsidR="00DF1BE9" w:rsidRDefault="00C46B0A" w:rsidP="00D07FD2">
      <w:pPr>
        <w:pStyle w:val="ListParagraph"/>
        <w:widowControl/>
        <w:numPr>
          <w:ilvl w:val="1"/>
          <w:numId w:val="37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 CHAT riêng tư</w:t>
      </w:r>
    </w:p>
    <w:p w14:paraId="68B55161" w14:textId="73B05E16" w:rsidR="00ED0AE0" w:rsidRDefault="00141EC1" w:rsidP="00ED0AE0">
      <w:pPr>
        <w:pStyle w:val="ListParagraph"/>
        <w:widowControl/>
        <w:numPr>
          <w:ilvl w:val="0"/>
          <w:numId w:val="38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Tạo chat riêng tư</w:t>
      </w:r>
    </w:p>
    <w:p w14:paraId="359B1EF7" w14:textId="546E9023" w:rsidR="00513EA3" w:rsidRDefault="00835A82" w:rsidP="00FC3002">
      <w:pPr>
        <w:pStyle w:val="ListParagraph"/>
        <w:widowControl/>
        <w:numPr>
          <w:ilvl w:val="0"/>
          <w:numId w:val="45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Người sử dụng chọn 1 </w:t>
      </w:r>
      <w:r w:rsidR="00F31DFB">
        <w:rPr>
          <w:rStyle w:val="IntenseEmphasis"/>
          <w:i w:val="0"/>
          <w:iCs w:val="0"/>
          <w:color w:val="auto"/>
          <w:lang w:val="en-US"/>
        </w:rPr>
        <w:t xml:space="preserve">tài khoản đang online bằng cách double click trên </w:t>
      </w:r>
      <w:r w:rsidR="00F31DFB" w:rsidRPr="009D4698">
        <w:rPr>
          <w:rStyle w:val="IntenseEmphasis"/>
          <w:b/>
          <w:bCs/>
          <w:i w:val="0"/>
          <w:iCs w:val="0"/>
          <w:color w:val="auto"/>
          <w:lang w:val="en-US"/>
        </w:rPr>
        <w:t>ListControl</w:t>
      </w:r>
      <w:r w:rsidR="00F31DFB">
        <w:rPr>
          <w:rStyle w:val="IntenseEmphasis"/>
          <w:i w:val="0"/>
          <w:iCs w:val="0"/>
          <w:color w:val="auto"/>
          <w:lang w:val="en-US"/>
        </w:rPr>
        <w:t xml:space="preserve"> friends</w:t>
      </w:r>
      <w:r w:rsidR="00E21607">
        <w:rPr>
          <w:rStyle w:val="IntenseEmphasis"/>
          <w:i w:val="0"/>
          <w:iCs w:val="0"/>
          <w:color w:val="auto"/>
          <w:lang w:val="en-US"/>
        </w:rPr>
        <w:t>.</w:t>
      </w:r>
      <w:r w:rsidR="0057296A">
        <w:rPr>
          <w:rStyle w:val="IntenseEmphasis"/>
          <w:i w:val="0"/>
          <w:iCs w:val="0"/>
          <w:color w:val="auto"/>
          <w:lang w:val="en-US"/>
        </w:rPr>
        <w:t xml:space="preserve"> </w:t>
      </w:r>
    </w:p>
    <w:p w14:paraId="309C778A" w14:textId="58315D55" w:rsidR="00FC3002" w:rsidRDefault="00EA38FD" w:rsidP="00FC3002">
      <w:pPr>
        <w:pStyle w:val="ListParagraph"/>
        <w:widowControl/>
        <w:numPr>
          <w:ilvl w:val="0"/>
          <w:numId w:val="45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Client sẽ gửi 1 gói tin với cấu trúc </w:t>
      </w:r>
      <w:r w:rsidRPr="00B9312D">
        <w:rPr>
          <w:rStyle w:val="IntenseEmphasis"/>
          <w:b/>
          <w:bCs/>
          <w:i w:val="0"/>
          <w:iCs w:val="0"/>
          <w:color w:val="auto"/>
          <w:lang w:val="en-US"/>
        </w:rPr>
        <w:t>CLIENT_REQUEST_PRIVATE_CHAT</w:t>
      </w:r>
      <w:r w:rsidR="00A5775E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7130DF">
        <w:rPr>
          <w:rStyle w:val="IntenseEmphasis"/>
          <w:i w:val="0"/>
          <w:iCs w:val="0"/>
          <w:color w:val="auto"/>
          <w:lang w:val="en-US"/>
        </w:rPr>
        <w:t>với dữ liệu</w:t>
      </w:r>
    </w:p>
    <w:p w14:paraId="02F81AC8" w14:textId="10F55EBC" w:rsidR="007130DF" w:rsidRDefault="007130DF" w:rsidP="007130DF">
      <w:pPr>
        <w:pStyle w:val="ListParagraph"/>
        <w:widowControl/>
        <w:numPr>
          <w:ilvl w:val="1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Tài khoản nhận</w:t>
      </w:r>
    </w:p>
    <w:p w14:paraId="7A5FE740" w14:textId="2601C3F4" w:rsidR="00D91A89" w:rsidRDefault="0042640D" w:rsidP="00D91A89">
      <w:pPr>
        <w:pStyle w:val="ListParagraph"/>
        <w:widowControl/>
        <w:numPr>
          <w:ilvl w:val="1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Tên cuộc trò chuyện (mặc định là tên tài khoản người nhận)</w:t>
      </w:r>
    </w:p>
    <w:p w14:paraId="1C38C0CD" w14:textId="2F52223B" w:rsidR="006D00C9" w:rsidRPr="00730BAE" w:rsidRDefault="003B5E68" w:rsidP="00730BAE">
      <w:pPr>
        <w:pStyle w:val="ListParagraph"/>
        <w:widowControl/>
        <w:numPr>
          <w:ilvl w:val="0"/>
          <w:numId w:val="45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Server tiếp nhận gói tin </w:t>
      </w:r>
      <w:r w:rsidRPr="00DB2471">
        <w:rPr>
          <w:rStyle w:val="IntenseEmphasis"/>
          <w:b/>
          <w:bCs/>
          <w:i w:val="0"/>
          <w:iCs w:val="0"/>
          <w:color w:val="auto"/>
          <w:lang w:val="en-US"/>
        </w:rPr>
        <w:t>CLIENT_REQUEST_PRIVATE_CHAT</w:t>
      </w:r>
      <w:r w:rsidR="00021F35">
        <w:rPr>
          <w:rStyle w:val="IntenseEmphasis"/>
          <w:i w:val="0"/>
          <w:iCs w:val="0"/>
          <w:color w:val="auto"/>
          <w:lang w:val="en-US"/>
        </w:rPr>
        <w:t xml:space="preserve"> xử lý tạo </w:t>
      </w:r>
      <w:r w:rsidR="00021F35" w:rsidRPr="00C70D60">
        <w:rPr>
          <w:rStyle w:val="IntenseEmphasis"/>
          <w:b/>
          <w:bCs/>
          <w:i w:val="0"/>
          <w:iCs w:val="0"/>
          <w:color w:val="auto"/>
          <w:lang w:val="en-US"/>
        </w:rPr>
        <w:t>PrivateConversation</w:t>
      </w:r>
      <w:r w:rsidR="00F52E0B">
        <w:rPr>
          <w:rStyle w:val="IntenseEmphasis"/>
          <w:i w:val="0"/>
          <w:iCs w:val="0"/>
          <w:color w:val="auto"/>
          <w:lang w:val="en-US"/>
        </w:rPr>
        <w:t xml:space="preserve"> và lưu vào </w:t>
      </w:r>
      <w:r w:rsidR="00160220">
        <w:rPr>
          <w:rStyle w:val="IntenseEmphasis"/>
          <w:i w:val="0"/>
          <w:iCs w:val="0"/>
          <w:color w:val="auto"/>
          <w:lang w:val="en-US"/>
        </w:rPr>
        <w:t>danh sách _lcs quản lý các cuộc hội thoại đã tạo với 1 khoá SHA256 xây dựng dựa trên tên tài khoản khởi tạo cuộc trò chuyện + random 1 chuỗi</w:t>
      </w:r>
      <w:r w:rsidR="009F2E9E">
        <w:rPr>
          <w:rStyle w:val="IntenseEmphasis"/>
          <w:i w:val="0"/>
          <w:iCs w:val="0"/>
          <w:color w:val="auto"/>
          <w:lang w:val="en-US"/>
        </w:rPr>
        <w:t xml:space="preserve"> ngẫu nhiên</w:t>
      </w:r>
    </w:p>
    <w:p w14:paraId="02CC36FC" w14:textId="1DFC306B" w:rsidR="00502FA2" w:rsidRDefault="001572F5" w:rsidP="009A131D">
      <w:pPr>
        <w:pStyle w:val="ListParagraph"/>
        <w:widowControl/>
        <w:numPr>
          <w:ilvl w:val="0"/>
          <w:numId w:val="45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Server gửi gói tin </w:t>
      </w:r>
      <w:r w:rsidRPr="009E2BA9">
        <w:rPr>
          <w:rStyle w:val="IntenseEmphasis"/>
          <w:b/>
          <w:bCs/>
          <w:i w:val="0"/>
          <w:iCs w:val="0"/>
          <w:color w:val="auto"/>
          <w:lang w:val="en-US"/>
        </w:rPr>
        <w:t>SERVER_RESPONSE_HASH_KEY</w:t>
      </w:r>
      <w:r w:rsidR="00B8722E">
        <w:rPr>
          <w:rStyle w:val="IntenseEmphasis"/>
          <w:i w:val="0"/>
          <w:iCs w:val="0"/>
          <w:color w:val="auto"/>
          <w:lang w:val="en-US"/>
        </w:rPr>
        <w:t xml:space="preserve"> chứa mã </w:t>
      </w:r>
      <w:r w:rsidR="00B8722E" w:rsidRPr="00620A55">
        <w:rPr>
          <w:rStyle w:val="IntenseEmphasis"/>
          <w:b/>
          <w:bCs/>
          <w:i w:val="0"/>
          <w:iCs w:val="0"/>
          <w:color w:val="auto"/>
          <w:lang w:val="en-US"/>
        </w:rPr>
        <w:t>HASH_ID</w:t>
      </w:r>
      <w:r w:rsidR="00B8722E">
        <w:rPr>
          <w:rStyle w:val="IntenseEmphasis"/>
          <w:i w:val="0"/>
          <w:iCs w:val="0"/>
          <w:color w:val="auto"/>
          <w:lang w:val="en-US"/>
        </w:rPr>
        <w:t xml:space="preserve"> của cuộc trò chuyện và danh sách </w:t>
      </w:r>
      <w:r w:rsidR="00BB6569">
        <w:rPr>
          <w:rStyle w:val="IntenseEmphasis"/>
          <w:i w:val="0"/>
          <w:iCs w:val="0"/>
          <w:color w:val="auto"/>
          <w:lang w:val="en-US"/>
        </w:rPr>
        <w:t>thành viên trong cuộc trò chuyện</w:t>
      </w:r>
      <w:r w:rsidR="002420C1">
        <w:rPr>
          <w:rStyle w:val="IntenseEmphasis"/>
          <w:i w:val="0"/>
          <w:iCs w:val="0"/>
          <w:color w:val="auto"/>
          <w:lang w:val="en-US"/>
        </w:rPr>
        <w:t xml:space="preserve"> </w:t>
      </w:r>
    </w:p>
    <w:p w14:paraId="27DAA607" w14:textId="095ADEBC" w:rsidR="00BB6569" w:rsidRDefault="00F17B63" w:rsidP="00F17B63">
      <w:pPr>
        <w:pStyle w:val="ListParagraph"/>
        <w:widowControl/>
        <w:numPr>
          <w:ilvl w:val="0"/>
          <w:numId w:val="45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Các client có tham gia cuộc trò chu</w:t>
      </w:r>
      <w:r w:rsidR="005C0F15">
        <w:rPr>
          <w:rStyle w:val="IntenseEmphasis"/>
          <w:i w:val="0"/>
          <w:iCs w:val="0"/>
          <w:color w:val="auto"/>
          <w:lang w:val="en-US"/>
        </w:rPr>
        <w:t xml:space="preserve">yện nhận được gói tin </w:t>
      </w:r>
      <w:r w:rsidR="008015BF" w:rsidRPr="00A37304">
        <w:rPr>
          <w:rStyle w:val="IntenseEmphasis"/>
          <w:b/>
          <w:bCs/>
          <w:i w:val="0"/>
          <w:iCs w:val="0"/>
          <w:color w:val="auto"/>
          <w:lang w:val="en-US"/>
        </w:rPr>
        <w:t>SERVER_RESPONSE_HASH</w:t>
      </w:r>
      <w:r w:rsidR="000C29BF" w:rsidRPr="00A37304">
        <w:rPr>
          <w:rStyle w:val="IntenseEmphasis"/>
          <w:b/>
          <w:bCs/>
          <w:i w:val="0"/>
          <w:iCs w:val="0"/>
          <w:color w:val="auto"/>
          <w:lang w:val="en-US"/>
        </w:rPr>
        <w:t xml:space="preserve"> </w:t>
      </w:r>
      <w:r w:rsidR="00037149">
        <w:rPr>
          <w:rStyle w:val="IntenseEmphasis"/>
          <w:i w:val="0"/>
          <w:iCs w:val="0"/>
          <w:color w:val="auto"/>
          <w:lang w:val="en-US"/>
        </w:rPr>
        <w:t xml:space="preserve">xử lý và thêm cuộc trò chuyện vào ListControl bên phải. Nếu cuộc trò chuyện đang được chọn thì hiển thị trực tiếp vào khu vực chat  </w:t>
      </w:r>
    </w:p>
    <w:p w14:paraId="52D339C9" w14:textId="6243EE9C" w:rsidR="00A65E46" w:rsidRDefault="008A75C1" w:rsidP="00A65E46">
      <w:pPr>
        <w:pStyle w:val="ListParagraph"/>
        <w:widowControl/>
        <w:numPr>
          <w:ilvl w:val="0"/>
          <w:numId w:val="38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Gửi tin nhắn chat riêng </w:t>
      </w:r>
      <w:r w:rsidR="0024465F">
        <w:rPr>
          <w:rStyle w:val="IntenseEmphasis"/>
          <w:i w:val="0"/>
          <w:iCs w:val="0"/>
          <w:color w:val="auto"/>
          <w:lang w:val="en-US"/>
        </w:rPr>
        <w:t>tư:</w:t>
      </w:r>
    </w:p>
    <w:p w14:paraId="473694DC" w14:textId="77777777" w:rsidR="00A34904" w:rsidRDefault="0024465F" w:rsidP="00517990">
      <w:pPr>
        <w:widowControl/>
        <w:spacing w:line="240" w:lineRule="auto"/>
        <w:ind w:left="360" w:firstLine="720"/>
        <w:rPr>
          <w:lang w:val="en-US"/>
        </w:rPr>
      </w:pPr>
      <w:r w:rsidRPr="0024465F">
        <w:rPr>
          <w:lang w:val="en-US"/>
        </w:rPr>
        <w:t>1.</w:t>
      </w:r>
      <w:r w:rsidR="00CB3710">
        <w:rPr>
          <w:lang w:val="en-US"/>
        </w:rPr>
        <w:t xml:space="preserve">  </w:t>
      </w:r>
      <w:r w:rsidR="00CB3710">
        <w:rPr>
          <w:lang w:val="en-US"/>
        </w:rPr>
        <w:tab/>
      </w:r>
      <w:r w:rsidR="00995777">
        <w:rPr>
          <w:lang w:val="en-US"/>
        </w:rPr>
        <w:t>Client nhập đoạn hội thoại và ấn button có hình máy bay để gửi</w:t>
      </w:r>
      <w:r w:rsidR="00A34904">
        <w:rPr>
          <w:lang w:val="en-US"/>
        </w:rPr>
        <w:t>.</w:t>
      </w:r>
    </w:p>
    <w:p w14:paraId="0161F258" w14:textId="77777777" w:rsidR="00A34A77" w:rsidRDefault="00A34904" w:rsidP="00517990">
      <w:pPr>
        <w:widowControl/>
        <w:spacing w:line="240" w:lineRule="auto"/>
        <w:ind w:left="360" w:firstLine="720"/>
        <w:rPr>
          <w:lang w:val="en-US"/>
        </w:rPr>
      </w:pPr>
      <w:r>
        <w:rPr>
          <w:lang w:val="en-US"/>
        </w:rPr>
        <w:tab/>
        <w:t xml:space="preserve">- Gói tin gửi có cấu trúc  </w:t>
      </w:r>
      <w:r w:rsidR="00FF20BB" w:rsidRPr="00FF20BB">
        <w:rPr>
          <w:lang w:val="en-US"/>
        </w:rPr>
        <w:t>CLIENT_SEND_PRIVATE_CHAT</w:t>
      </w:r>
    </w:p>
    <w:p w14:paraId="6B330777" w14:textId="6880ED04" w:rsidR="005731B9" w:rsidRDefault="00E46C1A" w:rsidP="005731B9">
      <w:pPr>
        <w:widowControl/>
        <w:spacing w:line="240" w:lineRule="auto"/>
        <w:ind w:left="1440" w:hanging="360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  <w:t xml:space="preserve">Server nhận được sẽ </w:t>
      </w:r>
      <w:r w:rsidR="005C300C">
        <w:rPr>
          <w:lang w:val="en-US"/>
        </w:rPr>
        <w:t xml:space="preserve">lấy hash_id của cuộc trò chuyện và gửi tới tất cả client với nội dung gói tin </w:t>
      </w:r>
      <w:r w:rsidR="005731B9">
        <w:rPr>
          <w:lang w:val="en-US"/>
        </w:rPr>
        <w:t>giữ nguyên</w:t>
      </w:r>
    </w:p>
    <w:p w14:paraId="3511B44E" w14:textId="09DE8FAB" w:rsidR="005731B9" w:rsidRDefault="005731B9" w:rsidP="005731B9">
      <w:pPr>
        <w:widowControl/>
        <w:spacing w:line="240" w:lineRule="auto"/>
        <w:ind w:left="1440" w:hanging="360"/>
        <w:rPr>
          <w:b/>
          <w:bCs/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 xml:space="preserve">Các Client nhận gói tin sẽ </w:t>
      </w:r>
      <w:r w:rsidR="00383033">
        <w:rPr>
          <w:lang w:val="en-US"/>
        </w:rPr>
        <w:t xml:space="preserve">tìm kiếm cuộc trò chuyện và thêm tin nhắn vào </w:t>
      </w:r>
      <w:r w:rsidR="00383033" w:rsidRPr="00A40533">
        <w:rPr>
          <w:b/>
          <w:bCs/>
          <w:lang w:val="en-US"/>
        </w:rPr>
        <w:t>list_mess</w:t>
      </w:r>
    </w:p>
    <w:p w14:paraId="718B1327" w14:textId="79EDD04C" w:rsidR="00AD543A" w:rsidRPr="0024465F" w:rsidRDefault="000963A2" w:rsidP="001C7168">
      <w:pPr>
        <w:widowControl/>
        <w:spacing w:line="240" w:lineRule="auto"/>
        <w:ind w:left="1440" w:hanging="360"/>
        <w:rPr>
          <w:lang w:val="en-US"/>
        </w:rPr>
      </w:pPr>
      <w:r>
        <w:rPr>
          <w:b/>
          <w:bCs/>
          <w:lang w:val="en-US"/>
        </w:rPr>
        <w:tab/>
        <w:t xml:space="preserve">- </w:t>
      </w:r>
      <w:r>
        <w:rPr>
          <w:lang w:val="en-US"/>
        </w:rPr>
        <w:t xml:space="preserve">Nếu </w:t>
      </w:r>
      <w:r w:rsidR="002E4F5D">
        <w:rPr>
          <w:lang w:val="en-US"/>
        </w:rPr>
        <w:t>khung chat hiện tại đang là cuộc trò chuyện hiện thời thì hiển thị nội dung tin nhắn lên khung chat</w:t>
      </w:r>
    </w:p>
    <w:p w14:paraId="3580E48F" w14:textId="23E90BFC" w:rsidR="003F361C" w:rsidRDefault="00DF4743" w:rsidP="003F361C">
      <w:pPr>
        <w:pStyle w:val="ListParagraph"/>
        <w:widowControl/>
        <w:numPr>
          <w:ilvl w:val="1"/>
          <w:numId w:val="37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Tạo CHAT nhóm</w:t>
      </w:r>
    </w:p>
    <w:p w14:paraId="3E7D811D" w14:textId="2227B5F4" w:rsidR="00A70A54" w:rsidRDefault="00A70A54" w:rsidP="00A70A54">
      <w:pPr>
        <w:pStyle w:val="ListParagraph"/>
        <w:widowControl/>
        <w:numPr>
          <w:ilvl w:val="0"/>
          <w:numId w:val="38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Tạo chat nhóm</w:t>
      </w:r>
    </w:p>
    <w:p w14:paraId="26502906" w14:textId="4A09B14E" w:rsidR="003F361C" w:rsidRPr="00A601EC" w:rsidRDefault="003F361C" w:rsidP="00A601EC">
      <w:pPr>
        <w:pStyle w:val="ListParagraph"/>
        <w:widowControl/>
        <w:numPr>
          <w:ilvl w:val="0"/>
          <w:numId w:val="4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 w:rsidRPr="00A601EC">
        <w:rPr>
          <w:rStyle w:val="IntenseEmphasis"/>
          <w:i w:val="0"/>
          <w:iCs w:val="0"/>
          <w:color w:val="auto"/>
          <w:lang w:val="en-US"/>
        </w:rPr>
        <w:t xml:space="preserve">Người sử dụng </w:t>
      </w:r>
      <w:r w:rsidR="001B5517">
        <w:rPr>
          <w:rStyle w:val="IntenseEmphasis"/>
          <w:i w:val="0"/>
          <w:iCs w:val="0"/>
          <w:color w:val="auto"/>
          <w:lang w:val="en-US"/>
        </w:rPr>
        <w:t xml:space="preserve">2 </w:t>
      </w:r>
      <w:r w:rsidRPr="00A601EC">
        <w:rPr>
          <w:rStyle w:val="IntenseEmphasis"/>
          <w:i w:val="0"/>
          <w:iCs w:val="0"/>
          <w:color w:val="auto"/>
          <w:lang w:val="en-US"/>
        </w:rPr>
        <w:t>tài khoản đang online</w:t>
      </w:r>
      <w:r w:rsidR="00181305">
        <w:rPr>
          <w:rStyle w:val="IntenseEmphasis"/>
          <w:i w:val="0"/>
          <w:iCs w:val="0"/>
          <w:color w:val="auto"/>
          <w:lang w:val="en-US"/>
        </w:rPr>
        <w:t xml:space="preserve"> trở lên</w:t>
      </w:r>
      <w:r w:rsidRPr="00A601EC">
        <w:rPr>
          <w:rStyle w:val="IntenseEmphasis"/>
          <w:i w:val="0"/>
          <w:iCs w:val="0"/>
          <w:color w:val="auto"/>
          <w:lang w:val="en-US"/>
        </w:rPr>
        <w:t xml:space="preserve"> bằng cách click </w:t>
      </w:r>
      <w:r w:rsidR="00B03739">
        <w:rPr>
          <w:rStyle w:val="IntenseEmphasis"/>
          <w:i w:val="0"/>
          <w:iCs w:val="0"/>
          <w:color w:val="auto"/>
          <w:lang w:val="en-US"/>
        </w:rPr>
        <w:t xml:space="preserve">chuột trái </w:t>
      </w:r>
      <w:r w:rsidRPr="00A601EC">
        <w:rPr>
          <w:rStyle w:val="IntenseEmphasis"/>
          <w:i w:val="0"/>
          <w:iCs w:val="0"/>
          <w:color w:val="auto"/>
          <w:lang w:val="en-US"/>
        </w:rPr>
        <w:t xml:space="preserve">trên </w:t>
      </w:r>
      <w:r w:rsidRPr="00A601EC">
        <w:rPr>
          <w:rStyle w:val="IntenseEmphasis"/>
          <w:b/>
          <w:bCs/>
          <w:i w:val="0"/>
          <w:iCs w:val="0"/>
          <w:color w:val="auto"/>
          <w:lang w:val="en-US"/>
        </w:rPr>
        <w:t>ListControl</w:t>
      </w:r>
      <w:r w:rsidRPr="00A601EC">
        <w:rPr>
          <w:rStyle w:val="IntenseEmphasis"/>
          <w:i w:val="0"/>
          <w:iCs w:val="0"/>
          <w:color w:val="auto"/>
          <w:lang w:val="en-US"/>
        </w:rPr>
        <w:t xml:space="preserve"> friends</w:t>
      </w:r>
      <w:r w:rsidR="00B03739">
        <w:rPr>
          <w:rStyle w:val="IntenseEmphasis"/>
          <w:i w:val="0"/>
          <w:iCs w:val="0"/>
          <w:color w:val="auto"/>
          <w:lang w:val="en-US"/>
        </w:rPr>
        <w:t xml:space="preserve"> chọn các tài khoản đang online và click chuột phải</w:t>
      </w:r>
      <w:r w:rsidR="00F240C0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06430E">
        <w:rPr>
          <w:rStyle w:val="IntenseEmphasis"/>
          <w:i w:val="0"/>
          <w:iCs w:val="0"/>
          <w:color w:val="auto"/>
          <w:lang w:val="en-US"/>
        </w:rPr>
        <w:t>điền các thông tin tên cuộc trò chuyện.</w:t>
      </w:r>
    </w:p>
    <w:p w14:paraId="6C429342" w14:textId="33BB1A4D" w:rsidR="003F361C" w:rsidRDefault="003F361C" w:rsidP="00A601EC">
      <w:pPr>
        <w:pStyle w:val="ListParagraph"/>
        <w:widowControl/>
        <w:numPr>
          <w:ilvl w:val="0"/>
          <w:numId w:val="4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 w:rsidRPr="00A601EC">
        <w:rPr>
          <w:rStyle w:val="IntenseEmphasis"/>
          <w:i w:val="0"/>
          <w:iCs w:val="0"/>
          <w:color w:val="auto"/>
          <w:lang w:val="en-US"/>
        </w:rPr>
        <w:t xml:space="preserve">Client sẽ gửi 1 gói tin với cấu trúc </w:t>
      </w:r>
      <w:r w:rsidRPr="00A601EC">
        <w:rPr>
          <w:rStyle w:val="IntenseEmphasis"/>
          <w:b/>
          <w:bCs/>
          <w:i w:val="0"/>
          <w:iCs w:val="0"/>
          <w:color w:val="auto"/>
          <w:lang w:val="en-US"/>
        </w:rPr>
        <w:t>CLIENT_REQUEST_</w:t>
      </w:r>
      <w:r w:rsidR="009616C0">
        <w:rPr>
          <w:rStyle w:val="IntenseEmphasis"/>
          <w:b/>
          <w:bCs/>
          <w:i w:val="0"/>
          <w:iCs w:val="0"/>
          <w:color w:val="auto"/>
          <w:lang w:val="en-US"/>
        </w:rPr>
        <w:t>GROUP</w:t>
      </w:r>
      <w:r w:rsidRPr="00A601EC">
        <w:rPr>
          <w:rStyle w:val="IntenseEmphasis"/>
          <w:b/>
          <w:bCs/>
          <w:i w:val="0"/>
          <w:iCs w:val="0"/>
          <w:color w:val="auto"/>
          <w:lang w:val="en-US"/>
        </w:rPr>
        <w:t>_CHAT</w:t>
      </w:r>
      <w:r w:rsidRPr="00A601EC">
        <w:rPr>
          <w:rStyle w:val="IntenseEmphasis"/>
          <w:i w:val="0"/>
          <w:iCs w:val="0"/>
          <w:color w:val="auto"/>
          <w:lang w:val="en-US"/>
        </w:rPr>
        <w:t xml:space="preserve"> với dữ liệu</w:t>
      </w:r>
    </w:p>
    <w:p w14:paraId="4D566790" w14:textId="5B831765" w:rsidR="007D36F2" w:rsidRDefault="007D36F2" w:rsidP="007D36F2">
      <w:pPr>
        <w:pStyle w:val="ListParagraph"/>
        <w:widowControl/>
        <w:numPr>
          <w:ilvl w:val="1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Tên cuộc trò chuyện</w:t>
      </w:r>
    </w:p>
    <w:p w14:paraId="4F255B6D" w14:textId="3FC1FF4E" w:rsidR="007D36F2" w:rsidRPr="007D36F2" w:rsidRDefault="00326087" w:rsidP="007D36F2">
      <w:pPr>
        <w:pStyle w:val="ListParagraph"/>
        <w:widowControl/>
        <w:numPr>
          <w:ilvl w:val="1"/>
          <w:numId w:val="3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Danh sách thành viên</w:t>
      </w:r>
      <w:r w:rsidR="00D90FB8">
        <w:rPr>
          <w:rStyle w:val="IntenseEmphasis"/>
          <w:i w:val="0"/>
          <w:iCs w:val="0"/>
          <w:color w:val="auto"/>
          <w:lang w:val="en-US"/>
        </w:rPr>
        <w:t xml:space="preserve"> trong cuộc trò chuyện</w:t>
      </w:r>
    </w:p>
    <w:p w14:paraId="35E1FC84" w14:textId="231B8E3A" w:rsidR="003F361C" w:rsidRPr="00730BAE" w:rsidRDefault="003F361C" w:rsidP="00A601EC">
      <w:pPr>
        <w:pStyle w:val="ListParagraph"/>
        <w:widowControl/>
        <w:numPr>
          <w:ilvl w:val="0"/>
          <w:numId w:val="4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lastRenderedPageBreak/>
        <w:t xml:space="preserve">Server tiếp nhận gói tin </w:t>
      </w:r>
      <w:r w:rsidRPr="00DB2471">
        <w:rPr>
          <w:rStyle w:val="IntenseEmphasis"/>
          <w:b/>
          <w:bCs/>
          <w:i w:val="0"/>
          <w:iCs w:val="0"/>
          <w:color w:val="auto"/>
          <w:lang w:val="en-US"/>
        </w:rPr>
        <w:t>CLIENT_REQUEST_</w:t>
      </w:r>
      <w:r w:rsidR="008A5E41">
        <w:rPr>
          <w:rStyle w:val="IntenseEmphasis"/>
          <w:b/>
          <w:bCs/>
          <w:i w:val="0"/>
          <w:iCs w:val="0"/>
          <w:color w:val="auto"/>
          <w:lang w:val="en-US"/>
        </w:rPr>
        <w:t>GROUP</w:t>
      </w:r>
      <w:r w:rsidRPr="00DB2471">
        <w:rPr>
          <w:rStyle w:val="IntenseEmphasis"/>
          <w:b/>
          <w:bCs/>
          <w:i w:val="0"/>
          <w:iCs w:val="0"/>
          <w:color w:val="auto"/>
          <w:lang w:val="en-US"/>
        </w:rPr>
        <w:t>_CHAT</w:t>
      </w:r>
      <w:r>
        <w:rPr>
          <w:rStyle w:val="IntenseEmphasis"/>
          <w:i w:val="0"/>
          <w:iCs w:val="0"/>
          <w:color w:val="auto"/>
          <w:lang w:val="en-US"/>
        </w:rPr>
        <w:t xml:space="preserve"> xử lý tạo </w:t>
      </w:r>
      <w:r w:rsidR="0067211B">
        <w:rPr>
          <w:rStyle w:val="IntenseEmphasis"/>
          <w:b/>
          <w:bCs/>
          <w:i w:val="0"/>
          <w:iCs w:val="0"/>
          <w:color w:val="auto"/>
          <w:lang w:val="en-US"/>
        </w:rPr>
        <w:t>Gro</w:t>
      </w:r>
      <w:r w:rsidR="0035501E">
        <w:rPr>
          <w:rStyle w:val="IntenseEmphasis"/>
          <w:b/>
          <w:bCs/>
          <w:i w:val="0"/>
          <w:iCs w:val="0"/>
          <w:color w:val="auto"/>
          <w:lang w:val="en-US"/>
        </w:rPr>
        <w:t>up</w:t>
      </w:r>
      <w:r w:rsidRPr="00C70D60">
        <w:rPr>
          <w:rStyle w:val="IntenseEmphasis"/>
          <w:b/>
          <w:bCs/>
          <w:i w:val="0"/>
          <w:iCs w:val="0"/>
          <w:color w:val="auto"/>
          <w:lang w:val="en-US"/>
        </w:rPr>
        <w:t>Conversation</w:t>
      </w:r>
      <w:r>
        <w:rPr>
          <w:rStyle w:val="IntenseEmphasis"/>
          <w:i w:val="0"/>
          <w:iCs w:val="0"/>
          <w:color w:val="auto"/>
          <w:lang w:val="en-US"/>
        </w:rPr>
        <w:t xml:space="preserve"> và lưu vào danh sách _lcs quản lý các cuộc hội thoại đã tạo với 1 khoá SHA256 xây dựng dựa trên tên tài khoản khởi tạo cuộc trò chuyện + random 1 chuỗi ngẫu nhiên</w:t>
      </w:r>
    </w:p>
    <w:p w14:paraId="39A11238" w14:textId="77777777" w:rsidR="003F361C" w:rsidRDefault="003F361C" w:rsidP="00A601EC">
      <w:pPr>
        <w:pStyle w:val="ListParagraph"/>
        <w:widowControl/>
        <w:numPr>
          <w:ilvl w:val="0"/>
          <w:numId w:val="4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Server gửi gói tin </w:t>
      </w:r>
      <w:r w:rsidRPr="009E2BA9">
        <w:rPr>
          <w:rStyle w:val="IntenseEmphasis"/>
          <w:b/>
          <w:bCs/>
          <w:i w:val="0"/>
          <w:iCs w:val="0"/>
          <w:color w:val="auto"/>
          <w:lang w:val="en-US"/>
        </w:rPr>
        <w:t>SERVER_RESPONSE_HASH_KEY</w:t>
      </w:r>
      <w:r>
        <w:rPr>
          <w:rStyle w:val="IntenseEmphasis"/>
          <w:i w:val="0"/>
          <w:iCs w:val="0"/>
          <w:color w:val="auto"/>
          <w:lang w:val="en-US"/>
        </w:rPr>
        <w:t xml:space="preserve"> chứa mã </w:t>
      </w:r>
      <w:r w:rsidRPr="00620A55">
        <w:rPr>
          <w:rStyle w:val="IntenseEmphasis"/>
          <w:b/>
          <w:bCs/>
          <w:i w:val="0"/>
          <w:iCs w:val="0"/>
          <w:color w:val="auto"/>
          <w:lang w:val="en-US"/>
        </w:rPr>
        <w:t>HASH_ID</w:t>
      </w:r>
      <w:r>
        <w:rPr>
          <w:rStyle w:val="IntenseEmphasis"/>
          <w:i w:val="0"/>
          <w:iCs w:val="0"/>
          <w:color w:val="auto"/>
          <w:lang w:val="en-US"/>
        </w:rPr>
        <w:t xml:space="preserve"> của cuộc trò chuyện và danh sách thành viên trong cuộc trò chuyện </w:t>
      </w:r>
    </w:p>
    <w:p w14:paraId="0F025096" w14:textId="396D7BBF" w:rsidR="005E7650" w:rsidRDefault="003F361C" w:rsidP="00184144">
      <w:pPr>
        <w:pStyle w:val="ListParagraph"/>
        <w:widowControl/>
        <w:numPr>
          <w:ilvl w:val="0"/>
          <w:numId w:val="49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Các client có tham gia cuộc trò chuyện nhận được gói tin </w:t>
      </w:r>
      <w:r w:rsidRPr="00A37304">
        <w:rPr>
          <w:rStyle w:val="IntenseEmphasis"/>
          <w:b/>
          <w:bCs/>
          <w:i w:val="0"/>
          <w:iCs w:val="0"/>
          <w:color w:val="auto"/>
          <w:lang w:val="en-US"/>
        </w:rPr>
        <w:t xml:space="preserve">SERVER_RESPONSE_HASH </w:t>
      </w:r>
      <w:r>
        <w:rPr>
          <w:rStyle w:val="IntenseEmphasis"/>
          <w:i w:val="0"/>
          <w:iCs w:val="0"/>
          <w:color w:val="auto"/>
          <w:lang w:val="en-US"/>
        </w:rPr>
        <w:t xml:space="preserve">xử lý và thêm cuộc trò chuyện vào </w:t>
      </w:r>
      <w:r w:rsidRPr="0003641E">
        <w:rPr>
          <w:rStyle w:val="IntenseEmphasis"/>
          <w:b/>
          <w:bCs/>
          <w:i w:val="0"/>
          <w:iCs w:val="0"/>
          <w:color w:val="auto"/>
          <w:lang w:val="en-US"/>
        </w:rPr>
        <w:t>ListControl</w:t>
      </w:r>
      <w:r>
        <w:rPr>
          <w:rStyle w:val="IntenseEmphasis"/>
          <w:i w:val="0"/>
          <w:iCs w:val="0"/>
          <w:color w:val="auto"/>
          <w:lang w:val="en-US"/>
        </w:rPr>
        <w:t xml:space="preserve"> bên phải. Nếu cuộc trò chuyện đang được chọn thì hiển thị trực tiếp vào khu vực chat</w:t>
      </w:r>
    </w:p>
    <w:p w14:paraId="38311E43" w14:textId="75417504" w:rsidR="00184144" w:rsidRDefault="00184144" w:rsidP="00184144">
      <w:pPr>
        <w:pStyle w:val="ListParagraph"/>
        <w:widowControl/>
        <w:numPr>
          <w:ilvl w:val="0"/>
          <w:numId w:val="38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Gửi tin nhắn nhóm</w:t>
      </w:r>
    </w:p>
    <w:p w14:paraId="78D4C470" w14:textId="613901DC" w:rsidR="00AE5279" w:rsidRPr="00AE5279" w:rsidRDefault="00AE5279" w:rsidP="00AE5279">
      <w:pPr>
        <w:pStyle w:val="ListParagraph"/>
        <w:widowControl/>
        <w:spacing w:line="240" w:lineRule="auto"/>
        <w:ind w:left="1080"/>
        <w:rPr>
          <w:lang w:val="en-US"/>
        </w:rPr>
      </w:pPr>
      <w:r>
        <w:rPr>
          <w:lang w:val="en-US"/>
        </w:rPr>
        <w:t>1.</w:t>
      </w:r>
      <w:r w:rsidRPr="00AE5279">
        <w:rPr>
          <w:lang w:val="en-US"/>
        </w:rPr>
        <w:tab/>
        <w:t>Client nhập đoạn hội thoại và ấn button có hình máy bay để gửi.</w:t>
      </w:r>
    </w:p>
    <w:p w14:paraId="1580F074" w14:textId="274788F8" w:rsidR="00AE5279" w:rsidRPr="00AE5279" w:rsidRDefault="00AE5279" w:rsidP="00AE5279">
      <w:pPr>
        <w:pStyle w:val="ListParagraph"/>
        <w:widowControl/>
        <w:spacing w:line="240" w:lineRule="auto"/>
        <w:ind w:left="1080"/>
        <w:rPr>
          <w:lang w:val="en-US"/>
        </w:rPr>
      </w:pPr>
      <w:r w:rsidRPr="00AE5279">
        <w:rPr>
          <w:lang w:val="en-US"/>
        </w:rPr>
        <w:tab/>
        <w:t xml:space="preserve">- Gói tin gửi có cấu trúc  </w:t>
      </w:r>
      <w:r w:rsidRPr="0099360E">
        <w:rPr>
          <w:b/>
          <w:bCs/>
          <w:lang w:val="en-US"/>
        </w:rPr>
        <w:t>CLIENT_SEND_</w:t>
      </w:r>
      <w:r w:rsidR="00A74E98" w:rsidRPr="0099360E">
        <w:rPr>
          <w:b/>
          <w:bCs/>
          <w:lang w:val="en-US"/>
        </w:rPr>
        <w:t>GROUP</w:t>
      </w:r>
      <w:r w:rsidRPr="0099360E">
        <w:rPr>
          <w:b/>
          <w:bCs/>
          <w:lang w:val="en-US"/>
        </w:rPr>
        <w:t>_CHAT</w:t>
      </w:r>
    </w:p>
    <w:p w14:paraId="0E955E0C" w14:textId="77777777" w:rsidR="00AE5279" w:rsidRPr="00AE5279" w:rsidRDefault="00AE5279" w:rsidP="00AE5279">
      <w:pPr>
        <w:pStyle w:val="ListParagraph"/>
        <w:widowControl/>
        <w:spacing w:line="240" w:lineRule="auto"/>
        <w:ind w:left="1080"/>
        <w:rPr>
          <w:lang w:val="en-US"/>
        </w:rPr>
      </w:pPr>
      <w:r w:rsidRPr="00AE5279">
        <w:rPr>
          <w:lang w:val="en-US"/>
        </w:rPr>
        <w:t xml:space="preserve">2. </w:t>
      </w:r>
      <w:r w:rsidRPr="00AE5279">
        <w:rPr>
          <w:lang w:val="en-US"/>
        </w:rPr>
        <w:tab/>
        <w:t>Server nhận được sẽ lấy hash_id của cuộc trò chuyện và gửi tới tất cả client với nội dung gói tin giữ nguyên</w:t>
      </w:r>
    </w:p>
    <w:p w14:paraId="1345A5EA" w14:textId="77777777" w:rsidR="00AE5279" w:rsidRPr="00AE5279" w:rsidRDefault="00AE5279" w:rsidP="00AE5279">
      <w:pPr>
        <w:pStyle w:val="ListParagraph"/>
        <w:widowControl/>
        <w:spacing w:line="240" w:lineRule="auto"/>
        <w:ind w:left="1080"/>
        <w:rPr>
          <w:b/>
          <w:bCs/>
          <w:lang w:val="en-US"/>
        </w:rPr>
      </w:pPr>
      <w:r w:rsidRPr="00AE5279">
        <w:rPr>
          <w:lang w:val="en-US"/>
        </w:rPr>
        <w:t>3.</w:t>
      </w:r>
      <w:r w:rsidRPr="00AE5279">
        <w:rPr>
          <w:lang w:val="en-US"/>
        </w:rPr>
        <w:tab/>
        <w:t xml:space="preserve">Các Client nhận gói tin sẽ tìm kiếm cuộc trò chuyện và thêm tin nhắn vào </w:t>
      </w:r>
      <w:r w:rsidRPr="00AE5279">
        <w:rPr>
          <w:b/>
          <w:bCs/>
          <w:lang w:val="en-US"/>
        </w:rPr>
        <w:t>list_mess</w:t>
      </w:r>
    </w:p>
    <w:p w14:paraId="50C5B954" w14:textId="73BD189E" w:rsidR="009223DA" w:rsidRDefault="00AE5279" w:rsidP="007605F3">
      <w:pPr>
        <w:pStyle w:val="ListParagraph"/>
        <w:widowControl/>
        <w:spacing w:line="240" w:lineRule="auto"/>
        <w:ind w:left="1080"/>
        <w:rPr>
          <w:lang w:val="en-US"/>
        </w:rPr>
      </w:pPr>
      <w:r w:rsidRPr="00AE5279">
        <w:rPr>
          <w:b/>
          <w:bCs/>
          <w:lang w:val="en-US"/>
        </w:rPr>
        <w:tab/>
        <w:t xml:space="preserve">- </w:t>
      </w:r>
      <w:r w:rsidRPr="00AE5279">
        <w:rPr>
          <w:lang w:val="en-US"/>
        </w:rPr>
        <w:t>Nếu khung chat hiện tại đang là cuộc trò chuyện hiện thời thì hiển thị nội dung tin nhắn lên khung chat</w:t>
      </w:r>
    </w:p>
    <w:p w14:paraId="38665D6F" w14:textId="2C6070B9" w:rsidR="007605F3" w:rsidRDefault="003803E8" w:rsidP="007605F3">
      <w:pPr>
        <w:pStyle w:val="ListParagraph"/>
        <w:widowControl/>
        <w:numPr>
          <w:ilvl w:val="1"/>
          <w:numId w:val="37"/>
        </w:numPr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Gửi file</w:t>
      </w:r>
    </w:p>
    <w:p w14:paraId="0AD13770" w14:textId="0AC9F6B0" w:rsidR="003E3134" w:rsidRDefault="00624195" w:rsidP="00624195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1. </w:t>
      </w:r>
      <w:r w:rsidR="00665869">
        <w:rPr>
          <w:rStyle w:val="IntenseEmphasis"/>
          <w:i w:val="0"/>
          <w:iCs w:val="0"/>
          <w:color w:val="auto"/>
          <w:lang w:val="en-US"/>
        </w:rPr>
        <w:t>Người sử dụng</w:t>
      </w:r>
      <w:r w:rsidR="005B6C3C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5534FC">
        <w:rPr>
          <w:rStyle w:val="IntenseEmphasis"/>
          <w:i w:val="0"/>
          <w:iCs w:val="0"/>
          <w:color w:val="auto"/>
          <w:lang w:val="en-US"/>
        </w:rPr>
        <w:t>chọn button đính kèm file và chọn file cần đính kèm</w:t>
      </w:r>
    </w:p>
    <w:p w14:paraId="4E13A76D" w14:textId="0F3CBC00" w:rsidR="005534FC" w:rsidRDefault="00665869" w:rsidP="00624195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2. </w:t>
      </w:r>
      <w:r w:rsidR="001F4A6A">
        <w:rPr>
          <w:rStyle w:val="IntenseEmphasis"/>
          <w:i w:val="0"/>
          <w:iCs w:val="0"/>
          <w:color w:val="auto"/>
          <w:lang w:val="en-US"/>
        </w:rPr>
        <w:t xml:space="preserve">Client sẽ gửi gói tin với cấu trúc </w:t>
      </w:r>
      <w:r w:rsidR="001F4A6A" w:rsidRPr="00A33523">
        <w:rPr>
          <w:rStyle w:val="IntenseEmphasis"/>
          <w:b/>
          <w:bCs/>
          <w:i w:val="0"/>
          <w:iCs w:val="0"/>
          <w:color w:val="auto"/>
          <w:lang w:val="en-US"/>
        </w:rPr>
        <w:t>CLIENT_REQUEST_TRANSFER_FILE</w:t>
      </w:r>
      <w:r w:rsidR="00C408DA">
        <w:rPr>
          <w:rStyle w:val="IntenseEmphasis"/>
          <w:i w:val="0"/>
          <w:iCs w:val="0"/>
          <w:color w:val="auto"/>
          <w:lang w:val="en-US"/>
        </w:rPr>
        <w:t xml:space="preserve"> với</w:t>
      </w:r>
      <w:r w:rsidR="005A2055">
        <w:rPr>
          <w:rStyle w:val="IntenseEmphasis"/>
          <w:i w:val="0"/>
          <w:iCs w:val="0"/>
          <w:color w:val="auto"/>
          <w:lang w:val="en-US"/>
        </w:rPr>
        <w:t xml:space="preserve"> một số dữ liệu đặc biệt:</w:t>
      </w:r>
    </w:p>
    <w:p w14:paraId="2804F9A2" w14:textId="5BFDF96C" w:rsidR="005A2055" w:rsidRDefault="005A2055" w:rsidP="00624195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ab/>
        <w:t xml:space="preserve">- NumPackage = Chunksize (kích thước </w:t>
      </w:r>
      <w:r w:rsidR="00374524">
        <w:rPr>
          <w:rStyle w:val="IntenseEmphasis"/>
          <w:i w:val="0"/>
          <w:iCs w:val="0"/>
          <w:color w:val="auto"/>
          <w:lang w:val="en-US"/>
        </w:rPr>
        <w:t>1 chunk truyền file)</w:t>
      </w:r>
    </w:p>
    <w:p w14:paraId="39567D8D" w14:textId="3A7CB760" w:rsidR="00374524" w:rsidRDefault="007E6741" w:rsidP="00624195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ab/>
        <w:t>- TotalSize =  Kích thước tệp tin</w:t>
      </w:r>
    </w:p>
    <w:p w14:paraId="5D939F23" w14:textId="65630D28" w:rsidR="007E6741" w:rsidRDefault="007E6741" w:rsidP="00624195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ab/>
        <w:t>- FileName : Tên file</w:t>
      </w:r>
    </w:p>
    <w:p w14:paraId="4C59C601" w14:textId="3B5C2211" w:rsidR="00CE0418" w:rsidRDefault="007E6741" w:rsidP="00CE0418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3. </w:t>
      </w:r>
      <w:r w:rsidR="00ED54FE">
        <w:rPr>
          <w:rStyle w:val="IntenseEmphasis"/>
          <w:i w:val="0"/>
          <w:iCs w:val="0"/>
          <w:color w:val="auto"/>
          <w:lang w:val="en-US"/>
        </w:rPr>
        <w:t xml:space="preserve">Server nhận được </w:t>
      </w:r>
      <w:r w:rsidR="008E725C">
        <w:rPr>
          <w:rStyle w:val="IntenseEmphasis"/>
          <w:i w:val="0"/>
          <w:iCs w:val="0"/>
          <w:color w:val="auto"/>
          <w:lang w:val="en-US"/>
        </w:rPr>
        <w:t xml:space="preserve">sẽ </w:t>
      </w:r>
      <w:r w:rsidR="00CE0418">
        <w:rPr>
          <w:rStyle w:val="IntenseEmphasis"/>
          <w:i w:val="0"/>
          <w:iCs w:val="0"/>
          <w:color w:val="auto"/>
          <w:lang w:val="en-US"/>
        </w:rPr>
        <w:t>tìm kiếm dựa trên Hash_id của cuộc trò chuyện và gửi yêu cầu truyền file tới tất cả các Client thành viên</w:t>
      </w:r>
      <w:r w:rsidR="004378D3">
        <w:rPr>
          <w:rStyle w:val="IntenseEmphasis"/>
          <w:i w:val="0"/>
          <w:iCs w:val="0"/>
          <w:color w:val="auto"/>
          <w:lang w:val="en-US"/>
        </w:rPr>
        <w:t xml:space="preserve"> trừ người gửi</w:t>
      </w:r>
    </w:p>
    <w:p w14:paraId="6164CEE5" w14:textId="43A67DEA" w:rsidR="00CE0418" w:rsidRDefault="00CE0418" w:rsidP="00CE0418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4. Các Client thành </w:t>
      </w:r>
      <w:r w:rsidR="008243DF">
        <w:rPr>
          <w:rStyle w:val="IntenseEmphasis"/>
          <w:i w:val="0"/>
          <w:iCs w:val="0"/>
          <w:color w:val="auto"/>
          <w:lang w:val="en-US"/>
        </w:rPr>
        <w:t>viên nhận được</w:t>
      </w:r>
      <w:r w:rsidR="00486655">
        <w:rPr>
          <w:rStyle w:val="IntenseEmphasis"/>
          <w:i w:val="0"/>
          <w:iCs w:val="0"/>
          <w:color w:val="auto"/>
          <w:lang w:val="en-US"/>
        </w:rPr>
        <w:t xml:space="preserve"> và gọi hàm </w:t>
      </w:r>
      <w:r w:rsidR="00486655" w:rsidRPr="00486655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486655">
        <w:rPr>
          <w:rStyle w:val="IntenseEmphasis"/>
          <w:i w:val="0"/>
          <w:iCs w:val="0"/>
          <w:color w:val="auto"/>
          <w:lang w:val="en-US"/>
        </w:rPr>
        <w:t xml:space="preserve">void </w:t>
      </w:r>
      <w:r w:rsidR="0065520E" w:rsidRPr="00D55339">
        <w:rPr>
          <w:rStyle w:val="IntenseEmphasis"/>
          <w:b/>
          <w:bCs/>
          <w:i w:val="0"/>
          <w:iCs w:val="0"/>
          <w:color w:val="auto"/>
          <w:lang w:val="en-US"/>
        </w:rPr>
        <w:t>ClientConversation::</w:t>
      </w:r>
      <w:r w:rsidR="00486655" w:rsidRPr="00774C62">
        <w:rPr>
          <w:rStyle w:val="IntenseEmphasis"/>
          <w:b/>
          <w:bCs/>
          <w:i w:val="0"/>
          <w:iCs w:val="0"/>
          <w:color w:val="auto"/>
          <w:lang w:val="en-US"/>
        </w:rPr>
        <w:t>InitFileTransferManagement</w:t>
      </w:r>
      <w:r w:rsidR="00486655" w:rsidRPr="00486655">
        <w:rPr>
          <w:rStyle w:val="IntenseEmphasis"/>
          <w:i w:val="0"/>
          <w:iCs w:val="0"/>
          <w:color w:val="auto"/>
          <w:lang w:val="en-US"/>
        </w:rPr>
        <w:t>(string file_name, int total_size, int chunk_size)</w:t>
      </w:r>
      <w:r w:rsidR="00570F8A">
        <w:rPr>
          <w:rStyle w:val="IntenseEmphasis"/>
          <w:i w:val="0"/>
          <w:iCs w:val="0"/>
          <w:color w:val="auto"/>
          <w:lang w:val="en-US"/>
        </w:rPr>
        <w:t xml:space="preserve"> và gán </w:t>
      </w:r>
      <w:r w:rsidR="00570F8A" w:rsidRPr="007A4202">
        <w:rPr>
          <w:rStyle w:val="IntenseEmphasis"/>
          <w:b/>
          <w:bCs/>
          <w:i w:val="0"/>
          <w:iCs w:val="0"/>
          <w:color w:val="auto"/>
          <w:lang w:val="en-US"/>
        </w:rPr>
        <w:t>transfering</w:t>
      </w:r>
      <w:r w:rsidR="007A4202" w:rsidRPr="007A4202">
        <w:rPr>
          <w:rStyle w:val="IntenseEmphasis"/>
          <w:b/>
          <w:bCs/>
          <w:i w:val="0"/>
          <w:iCs w:val="0"/>
          <w:color w:val="auto"/>
          <w:lang w:val="en-US"/>
        </w:rPr>
        <w:t xml:space="preserve"> = true</w:t>
      </w:r>
      <w:r w:rsidR="007A4202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88770A">
        <w:rPr>
          <w:rStyle w:val="IntenseEmphasis"/>
          <w:i w:val="0"/>
          <w:iCs w:val="0"/>
          <w:color w:val="auto"/>
          <w:lang w:val="en-US"/>
        </w:rPr>
        <w:t xml:space="preserve">để khoá không cho truyền </w:t>
      </w:r>
      <w:r w:rsidR="007044C6">
        <w:rPr>
          <w:rStyle w:val="IntenseEmphasis"/>
          <w:i w:val="0"/>
          <w:iCs w:val="0"/>
          <w:color w:val="auto"/>
          <w:lang w:val="en-US"/>
        </w:rPr>
        <w:t>file khác</w:t>
      </w:r>
    </w:p>
    <w:p w14:paraId="68113F97" w14:textId="4208BA2D" w:rsidR="008974F3" w:rsidRDefault="001256FD" w:rsidP="008974F3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5. </w:t>
      </w:r>
      <w:r w:rsidR="00745E83">
        <w:rPr>
          <w:rStyle w:val="IntenseEmphasis"/>
          <w:i w:val="0"/>
          <w:iCs w:val="0"/>
          <w:color w:val="auto"/>
          <w:lang w:val="en-US"/>
        </w:rPr>
        <w:t xml:space="preserve">Client gửi </w:t>
      </w:r>
      <w:r w:rsidR="00E56611">
        <w:rPr>
          <w:rStyle w:val="IntenseEmphasis"/>
          <w:i w:val="0"/>
          <w:iCs w:val="0"/>
          <w:color w:val="auto"/>
          <w:lang w:val="en-US"/>
        </w:rPr>
        <w:t xml:space="preserve">file sẽ gửi tiếp </w:t>
      </w:r>
      <w:r w:rsidR="000933C3">
        <w:rPr>
          <w:rStyle w:val="IntenseEmphasis"/>
          <w:i w:val="0"/>
          <w:iCs w:val="0"/>
          <w:color w:val="auto"/>
          <w:lang w:val="en-US"/>
        </w:rPr>
        <w:t xml:space="preserve">các gói tin </w:t>
      </w:r>
      <w:r w:rsidR="000933C3" w:rsidRPr="000933C3">
        <w:rPr>
          <w:rStyle w:val="IntenseEmphasis"/>
          <w:b/>
          <w:bCs/>
          <w:i w:val="0"/>
          <w:iCs w:val="0"/>
          <w:color w:val="auto"/>
          <w:lang w:val="en-US"/>
        </w:rPr>
        <w:t>CLIENT_BEGIN_TRANSFER_FILE</w:t>
      </w:r>
      <w:r w:rsidR="008974F3">
        <w:rPr>
          <w:rStyle w:val="IntenseEmphasis"/>
          <w:i w:val="0"/>
          <w:iCs w:val="0"/>
          <w:color w:val="auto"/>
          <w:lang w:val="en-US"/>
        </w:rPr>
        <w:t xml:space="preserve"> với</w:t>
      </w:r>
    </w:p>
    <w:p w14:paraId="63DB381F" w14:textId="69A9F22C" w:rsidR="008974F3" w:rsidRDefault="008974F3" w:rsidP="008974F3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ab/>
        <w:t xml:space="preserve">- NumPackage </w:t>
      </w:r>
      <w:r w:rsidR="00425CBA">
        <w:rPr>
          <w:rStyle w:val="IntenseEmphasis"/>
          <w:i w:val="0"/>
          <w:iCs w:val="0"/>
          <w:color w:val="auto"/>
          <w:lang w:val="en-US"/>
        </w:rPr>
        <w:t>= vị trí gói tin</w:t>
      </w:r>
    </w:p>
    <w:p w14:paraId="37BC8389" w14:textId="4A966CB7" w:rsidR="00425CBA" w:rsidRDefault="00425CBA" w:rsidP="008974F3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ab/>
        <w:t>- TotalSize = kích thước tệp tin</w:t>
      </w:r>
    </w:p>
    <w:p w14:paraId="07D5889E" w14:textId="6002D371" w:rsidR="00425CBA" w:rsidRDefault="00425CBA" w:rsidP="008974F3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ab/>
        <w:t xml:space="preserve">- Dữ liệu: </w:t>
      </w:r>
      <w:r w:rsidR="000C5003">
        <w:rPr>
          <w:rStyle w:val="IntenseEmphasis"/>
          <w:i w:val="0"/>
          <w:iCs w:val="0"/>
          <w:color w:val="auto"/>
          <w:lang w:val="en-US"/>
        </w:rPr>
        <w:t xml:space="preserve">ChunkSize </w:t>
      </w:r>
      <w:r w:rsidR="000C390A">
        <w:rPr>
          <w:rStyle w:val="IntenseEmphasis"/>
          <w:i w:val="0"/>
          <w:iCs w:val="0"/>
          <w:color w:val="auto"/>
          <w:lang w:val="en-US"/>
        </w:rPr>
        <w:t>(</w:t>
      </w:r>
      <w:r w:rsidR="000C5003">
        <w:rPr>
          <w:rStyle w:val="IntenseEmphasis"/>
          <w:i w:val="0"/>
          <w:iCs w:val="0"/>
          <w:color w:val="auto"/>
          <w:lang w:val="en-US"/>
        </w:rPr>
        <w:t>bytes</w:t>
      </w:r>
      <w:r w:rsidR="00A41C94">
        <w:rPr>
          <w:rStyle w:val="IntenseEmphasis"/>
          <w:i w:val="0"/>
          <w:iCs w:val="0"/>
          <w:color w:val="auto"/>
          <w:lang w:val="en-US"/>
        </w:rPr>
        <w:t>)</w:t>
      </w:r>
      <w:r w:rsidR="00141E65">
        <w:rPr>
          <w:rStyle w:val="IntenseEmphasis"/>
          <w:i w:val="0"/>
          <w:iCs w:val="0"/>
          <w:color w:val="auto"/>
          <w:lang w:val="en-US"/>
        </w:rPr>
        <w:t xml:space="preserve"> của gói tin đang truyền</w:t>
      </w:r>
    </w:p>
    <w:p w14:paraId="677677D5" w14:textId="1B3FD99A" w:rsidR="00141E65" w:rsidRDefault="00C2386A" w:rsidP="008974F3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6. Sau </w:t>
      </w:r>
      <w:r w:rsidR="00345B6D">
        <w:rPr>
          <w:rStyle w:val="IntenseEmphasis"/>
          <w:i w:val="0"/>
          <w:iCs w:val="0"/>
          <w:color w:val="auto"/>
          <w:lang w:val="en-US"/>
        </w:rPr>
        <w:t xml:space="preserve">khi gửi hết dữ liệu thì Client gửi file sẽ gửi gói tin </w:t>
      </w:r>
      <w:r w:rsidR="00345B6D" w:rsidRPr="00345B6D">
        <w:rPr>
          <w:rStyle w:val="IntenseEmphasis"/>
          <w:b/>
          <w:bCs/>
          <w:i w:val="0"/>
          <w:iCs w:val="0"/>
          <w:color w:val="auto"/>
          <w:lang w:val="en-US"/>
        </w:rPr>
        <w:t>CLIENT_END_TRANSFER_FILE</w:t>
      </w:r>
      <w:r w:rsidR="009A540C">
        <w:rPr>
          <w:rStyle w:val="IntenseEmphasis"/>
          <w:i w:val="0"/>
          <w:iCs w:val="0"/>
          <w:color w:val="auto"/>
          <w:lang w:val="en-US"/>
        </w:rPr>
        <w:t xml:space="preserve"> để kết thúc truyền file</w:t>
      </w:r>
    </w:p>
    <w:p w14:paraId="7B8BAEED" w14:textId="4C9A0CB1" w:rsidR="009A540C" w:rsidRDefault="009A540C" w:rsidP="008974F3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7. Các client sẽ đóng</w:t>
      </w:r>
      <w:r w:rsidR="00E56BE5">
        <w:rPr>
          <w:rStyle w:val="IntenseEmphasis"/>
          <w:i w:val="0"/>
          <w:iCs w:val="0"/>
          <w:color w:val="auto"/>
          <w:lang w:val="en-US"/>
        </w:rPr>
        <w:t xml:space="preserve"> buffer</w:t>
      </w:r>
      <w:r w:rsidR="00A12BC4">
        <w:rPr>
          <w:rStyle w:val="IntenseEmphasis"/>
          <w:i w:val="0"/>
          <w:iCs w:val="0"/>
          <w:color w:val="auto"/>
          <w:lang w:val="en-US"/>
        </w:rPr>
        <w:t>, thông báo MessageBox truyền file thành công</w:t>
      </w:r>
      <w:r w:rsidR="00E56BE5">
        <w:rPr>
          <w:rStyle w:val="IntenseEmphasis"/>
          <w:i w:val="0"/>
          <w:iCs w:val="0"/>
          <w:color w:val="auto"/>
          <w:lang w:val="en-US"/>
        </w:rPr>
        <w:t xml:space="preserve"> </w:t>
      </w:r>
      <w:r w:rsidR="000C6951">
        <w:rPr>
          <w:rStyle w:val="IntenseEmphasis"/>
          <w:i w:val="0"/>
          <w:iCs w:val="0"/>
          <w:color w:val="auto"/>
          <w:lang w:val="en-US"/>
        </w:rPr>
        <w:t xml:space="preserve">và chuyển </w:t>
      </w:r>
      <w:r w:rsidR="000C6951" w:rsidRPr="007A4202">
        <w:rPr>
          <w:rStyle w:val="IntenseEmphasis"/>
          <w:b/>
          <w:bCs/>
          <w:i w:val="0"/>
          <w:iCs w:val="0"/>
          <w:color w:val="auto"/>
          <w:lang w:val="en-US"/>
        </w:rPr>
        <w:t xml:space="preserve">transfering = </w:t>
      </w:r>
      <w:r w:rsidR="000C6951">
        <w:rPr>
          <w:rStyle w:val="IntenseEmphasis"/>
          <w:b/>
          <w:bCs/>
          <w:i w:val="0"/>
          <w:iCs w:val="0"/>
          <w:color w:val="auto"/>
          <w:lang w:val="en-US"/>
        </w:rPr>
        <w:t>false</w:t>
      </w:r>
      <w:r w:rsidR="005033D5">
        <w:rPr>
          <w:rStyle w:val="IntenseEmphasis"/>
          <w:b/>
          <w:bCs/>
          <w:i w:val="0"/>
          <w:iCs w:val="0"/>
          <w:color w:val="auto"/>
          <w:lang w:val="en-US"/>
        </w:rPr>
        <w:t>.</w:t>
      </w:r>
    </w:p>
    <w:p w14:paraId="4CE5AD74" w14:textId="223C1C1A" w:rsidR="00A611CB" w:rsidRDefault="00A611CB" w:rsidP="008974F3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</w:p>
    <w:p w14:paraId="5D795FB7" w14:textId="77777777" w:rsidR="00E97050" w:rsidRDefault="00A611CB" w:rsidP="008974F3">
      <w:pPr>
        <w:pStyle w:val="ListParagraph"/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Lưu ý: </w:t>
      </w:r>
    </w:p>
    <w:p w14:paraId="770EC691" w14:textId="3AAB6CCA" w:rsidR="00A611CB" w:rsidRDefault="006377D1" w:rsidP="00E66C81">
      <w:pPr>
        <w:pStyle w:val="ListParagraph"/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>- File có thể mở trực tiếp bằng click vào danh sách file truyền hoặc tin nh</w:t>
      </w:r>
      <w:r w:rsidR="00E97050">
        <w:rPr>
          <w:rStyle w:val="IntenseEmphasis"/>
          <w:i w:val="0"/>
          <w:iCs w:val="0"/>
          <w:color w:val="auto"/>
          <w:lang w:val="en-US"/>
        </w:rPr>
        <w:t>ắn trên khung chat</w:t>
      </w:r>
    </w:p>
    <w:p w14:paraId="29EB3D38" w14:textId="44F2F2A8" w:rsidR="00E97050" w:rsidRDefault="00E97050" w:rsidP="00E97050">
      <w:pPr>
        <w:pStyle w:val="ListParagraph"/>
        <w:widowControl/>
        <w:spacing w:line="240" w:lineRule="auto"/>
        <w:ind w:left="1440"/>
        <w:rPr>
          <w:rStyle w:val="IntenseEmphasis"/>
          <w:i w:val="0"/>
          <w:iCs w:val="0"/>
          <w:color w:val="auto"/>
          <w:lang w:val="en-US"/>
        </w:rPr>
      </w:pPr>
      <w:r>
        <w:rPr>
          <w:rStyle w:val="IntenseEmphasis"/>
          <w:i w:val="0"/>
          <w:iCs w:val="0"/>
          <w:color w:val="auto"/>
          <w:lang w:val="en-US"/>
        </w:rPr>
        <w:t xml:space="preserve">- Trong 1 cuộc hội </w:t>
      </w:r>
      <w:r w:rsidR="002116B8">
        <w:rPr>
          <w:rStyle w:val="IntenseEmphasis"/>
          <w:i w:val="0"/>
          <w:iCs w:val="0"/>
          <w:color w:val="auto"/>
          <w:lang w:val="en-US"/>
        </w:rPr>
        <w:t>thoại chỉ 1 client truyền và truyền trong 1 thời điểm</w:t>
      </w:r>
      <w:r w:rsidR="001B6D59">
        <w:rPr>
          <w:rStyle w:val="IntenseEmphasis"/>
          <w:i w:val="0"/>
          <w:iCs w:val="0"/>
          <w:color w:val="auto"/>
          <w:lang w:val="en-US"/>
        </w:rPr>
        <w:t>. Các client khác ấn truyền sẽ bị thông báo lỗi</w:t>
      </w:r>
      <w:r w:rsidR="002116B8">
        <w:rPr>
          <w:rStyle w:val="IntenseEmphasis"/>
          <w:i w:val="0"/>
          <w:iCs w:val="0"/>
          <w:color w:val="auto"/>
          <w:lang w:val="en-US"/>
        </w:rPr>
        <w:t xml:space="preserve"> </w:t>
      </w:r>
    </w:p>
    <w:p w14:paraId="3753FDFC" w14:textId="77777777" w:rsidR="00D651D9" w:rsidRPr="00DA00AB" w:rsidRDefault="00D651D9" w:rsidP="00DA00AB">
      <w:pPr>
        <w:widowControl/>
        <w:spacing w:line="240" w:lineRule="auto"/>
        <w:rPr>
          <w:rStyle w:val="IntenseEmphasis"/>
          <w:i w:val="0"/>
          <w:iCs w:val="0"/>
          <w:color w:val="auto"/>
          <w:lang w:val="en-US"/>
        </w:rPr>
      </w:pPr>
    </w:p>
    <w:sectPr w:rsidR="00D651D9" w:rsidRPr="00DA00AB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9A52E" w14:textId="77777777" w:rsidR="00296A24" w:rsidRDefault="00296A24">
      <w:r>
        <w:separator/>
      </w:r>
    </w:p>
  </w:endnote>
  <w:endnote w:type="continuationSeparator" w:id="0">
    <w:p w14:paraId="48A22DE5" w14:textId="77777777" w:rsidR="00296A24" w:rsidRDefault="0029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928EB" w14:paraId="08EF898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A86978" w14:textId="77777777" w:rsidR="003928EB" w:rsidRPr="007A1DE8" w:rsidRDefault="003928EB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5E10D69" wp14:editId="25CC2B8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9E31D80" w14:textId="77777777" w:rsidR="003928EB" w:rsidRPr="00B871C5" w:rsidRDefault="003928EB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87C95BA" w14:textId="77777777" w:rsidR="003928EB" w:rsidRDefault="00392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E58A9" w14:textId="77777777" w:rsidR="00296A24" w:rsidRDefault="00296A24">
      <w:r>
        <w:separator/>
      </w:r>
    </w:p>
  </w:footnote>
  <w:footnote w:type="continuationSeparator" w:id="0">
    <w:p w14:paraId="6DCB5F81" w14:textId="77777777" w:rsidR="00296A24" w:rsidRDefault="00296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65B49" w14:textId="77777777" w:rsidR="003928EB" w:rsidRDefault="003928EB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7DA753E1" wp14:editId="1749D0EF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3928EB" w14:paraId="364817AE" w14:textId="77777777" w:rsidTr="008D3541">
      <w:tc>
        <w:tcPr>
          <w:tcW w:w="6623" w:type="dxa"/>
          <w:shd w:val="clear" w:color="auto" w:fill="auto"/>
        </w:tcPr>
        <w:p w14:paraId="1FA8CBF3" w14:textId="77777777" w:rsidR="003928EB" w:rsidRPr="008D3541" w:rsidRDefault="003928EB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&lt;Tên đề tài&gt;</w:t>
          </w:r>
        </w:p>
      </w:tc>
      <w:tc>
        <w:tcPr>
          <w:tcW w:w="2845" w:type="dxa"/>
          <w:shd w:val="clear" w:color="auto" w:fill="auto"/>
        </w:tcPr>
        <w:p w14:paraId="29A4E73F" w14:textId="77777777" w:rsidR="003928EB" w:rsidRPr="008D3541" w:rsidRDefault="003928EB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8D3541">
            <w:rPr>
              <w:color w:val="0000FF"/>
              <w:lang w:val="en-US"/>
            </w:rPr>
            <w:t>&lt;x.y&gt;</w:t>
          </w:r>
        </w:p>
      </w:tc>
    </w:tr>
    <w:tr w:rsidR="003928EB" w14:paraId="2553F6ED" w14:textId="77777777" w:rsidTr="008D3541">
      <w:tc>
        <w:tcPr>
          <w:tcW w:w="6623" w:type="dxa"/>
          <w:shd w:val="clear" w:color="auto" w:fill="auto"/>
        </w:tcPr>
        <w:p w14:paraId="06C1461B" w14:textId="0239E0C9" w:rsidR="003928EB" w:rsidRPr="008D3541" w:rsidRDefault="003928EB" w:rsidP="00D328EA">
          <w:pPr>
            <w:pStyle w:val="Header"/>
            <w:rPr>
              <w:lang w:val="en-US"/>
            </w:rPr>
          </w:pPr>
        </w:p>
      </w:tc>
      <w:tc>
        <w:tcPr>
          <w:tcW w:w="2845" w:type="dxa"/>
          <w:shd w:val="clear" w:color="auto" w:fill="auto"/>
        </w:tcPr>
        <w:p w14:paraId="3FAB2FC2" w14:textId="77777777" w:rsidR="003928EB" w:rsidRPr="008D3541" w:rsidRDefault="003928EB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Pr="008D3541">
            <w:rPr>
              <w:color w:val="0000FF"/>
              <w:lang w:val="en-US"/>
            </w:rPr>
            <w:t>&lt;dd/mm/yyyy&gt;</w:t>
          </w:r>
        </w:p>
      </w:tc>
    </w:tr>
  </w:tbl>
  <w:p w14:paraId="2134A696" w14:textId="77777777" w:rsidR="003928EB" w:rsidRPr="007A1DE8" w:rsidRDefault="003928E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E2652"/>
    <w:multiLevelType w:val="hybridMultilevel"/>
    <w:tmpl w:val="51DA69BC"/>
    <w:lvl w:ilvl="0" w:tplc="F1FE583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B75D4"/>
    <w:multiLevelType w:val="hybridMultilevel"/>
    <w:tmpl w:val="084248BC"/>
    <w:lvl w:ilvl="0" w:tplc="E6448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52695"/>
    <w:multiLevelType w:val="hybridMultilevel"/>
    <w:tmpl w:val="0ED204FC"/>
    <w:lvl w:ilvl="0" w:tplc="45CAC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D021E"/>
    <w:multiLevelType w:val="hybridMultilevel"/>
    <w:tmpl w:val="0A14E770"/>
    <w:lvl w:ilvl="0" w:tplc="7A6A9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B1EEE"/>
    <w:multiLevelType w:val="hybridMultilevel"/>
    <w:tmpl w:val="75DCF0AC"/>
    <w:lvl w:ilvl="0" w:tplc="CA12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BAA5A90"/>
    <w:multiLevelType w:val="hybridMultilevel"/>
    <w:tmpl w:val="B900B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5BE3"/>
    <w:multiLevelType w:val="hybridMultilevel"/>
    <w:tmpl w:val="51FEF630"/>
    <w:lvl w:ilvl="0" w:tplc="FCBC7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B48699D"/>
    <w:multiLevelType w:val="hybridMultilevel"/>
    <w:tmpl w:val="6E66A26A"/>
    <w:lvl w:ilvl="0" w:tplc="C870F7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A132A"/>
    <w:multiLevelType w:val="hybridMultilevel"/>
    <w:tmpl w:val="C708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D4D4A0E"/>
    <w:multiLevelType w:val="hybridMultilevel"/>
    <w:tmpl w:val="D93C6432"/>
    <w:lvl w:ilvl="0" w:tplc="B9E4FCCC">
      <w:start w:val="8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9C48C5"/>
    <w:multiLevelType w:val="hybridMultilevel"/>
    <w:tmpl w:val="C96245F2"/>
    <w:lvl w:ilvl="0" w:tplc="23500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620349DD"/>
    <w:multiLevelType w:val="hybridMultilevel"/>
    <w:tmpl w:val="908AA21E"/>
    <w:lvl w:ilvl="0" w:tplc="E24AB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611026"/>
    <w:multiLevelType w:val="hybridMultilevel"/>
    <w:tmpl w:val="EB800EA4"/>
    <w:lvl w:ilvl="0" w:tplc="28362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59F1357"/>
    <w:multiLevelType w:val="multilevel"/>
    <w:tmpl w:val="A4BE9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26"/>
  </w:num>
  <w:num w:numId="5">
    <w:abstractNumId w:val="29"/>
  </w:num>
  <w:num w:numId="6">
    <w:abstractNumId w:val="16"/>
  </w:num>
  <w:num w:numId="7">
    <w:abstractNumId w:val="30"/>
  </w:num>
  <w:num w:numId="8">
    <w:abstractNumId w:val="36"/>
  </w:num>
  <w:num w:numId="9">
    <w:abstractNumId w:val="20"/>
  </w:num>
  <w:num w:numId="10">
    <w:abstractNumId w:val="13"/>
  </w:num>
  <w:num w:numId="11">
    <w:abstractNumId w:val="43"/>
  </w:num>
  <w:num w:numId="12">
    <w:abstractNumId w:val="37"/>
  </w:num>
  <w:num w:numId="13">
    <w:abstractNumId w:val="35"/>
  </w:num>
  <w:num w:numId="14">
    <w:abstractNumId w:val="4"/>
  </w:num>
  <w:num w:numId="15">
    <w:abstractNumId w:val="9"/>
  </w:num>
  <w:num w:numId="16">
    <w:abstractNumId w:val="34"/>
  </w:num>
  <w:num w:numId="17">
    <w:abstractNumId w:val="40"/>
  </w:num>
  <w:num w:numId="18">
    <w:abstractNumId w:val="19"/>
  </w:num>
  <w:num w:numId="19">
    <w:abstractNumId w:val="33"/>
  </w:num>
  <w:num w:numId="20">
    <w:abstractNumId w:val="39"/>
  </w:num>
  <w:num w:numId="21">
    <w:abstractNumId w:val="42"/>
  </w:num>
  <w:num w:numId="22">
    <w:abstractNumId w:val="14"/>
  </w:num>
  <w:num w:numId="23">
    <w:abstractNumId w:val="25"/>
  </w:num>
  <w:num w:numId="24">
    <w:abstractNumId w:val="10"/>
  </w:num>
  <w:num w:numId="25">
    <w:abstractNumId w:val="8"/>
  </w:num>
  <w:num w:numId="26">
    <w:abstractNumId w:val="22"/>
  </w:num>
  <w:num w:numId="27">
    <w:abstractNumId w:val="3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0"/>
  </w:num>
  <w:num w:numId="33">
    <w:abstractNumId w:val="0"/>
  </w:num>
  <w:num w:numId="34">
    <w:abstractNumId w:val="27"/>
  </w:num>
  <w:num w:numId="35">
    <w:abstractNumId w:val="17"/>
  </w:num>
  <w:num w:numId="36">
    <w:abstractNumId w:val="24"/>
  </w:num>
  <w:num w:numId="37">
    <w:abstractNumId w:val="41"/>
  </w:num>
  <w:num w:numId="38">
    <w:abstractNumId w:val="2"/>
  </w:num>
  <w:num w:numId="39">
    <w:abstractNumId w:val="23"/>
  </w:num>
  <w:num w:numId="40">
    <w:abstractNumId w:val="5"/>
  </w:num>
  <w:num w:numId="41">
    <w:abstractNumId w:val="12"/>
  </w:num>
  <w:num w:numId="42">
    <w:abstractNumId w:val="18"/>
  </w:num>
  <w:num w:numId="43">
    <w:abstractNumId w:val="7"/>
  </w:num>
  <w:num w:numId="44">
    <w:abstractNumId w:val="6"/>
  </w:num>
  <w:num w:numId="45">
    <w:abstractNumId w:val="31"/>
  </w:num>
  <w:num w:numId="46">
    <w:abstractNumId w:val="3"/>
  </w:num>
  <w:num w:numId="47">
    <w:abstractNumId w:val="15"/>
  </w:num>
  <w:num w:numId="48">
    <w:abstractNumId w:val="11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1095"/>
    <w:rsid w:val="000011A3"/>
    <w:rsid w:val="00001548"/>
    <w:rsid w:val="0000251D"/>
    <w:rsid w:val="00002EB4"/>
    <w:rsid w:val="00007A0A"/>
    <w:rsid w:val="0001023A"/>
    <w:rsid w:val="00013A4B"/>
    <w:rsid w:val="00013D5C"/>
    <w:rsid w:val="000143DE"/>
    <w:rsid w:val="00016565"/>
    <w:rsid w:val="000213D8"/>
    <w:rsid w:val="00021F35"/>
    <w:rsid w:val="00022494"/>
    <w:rsid w:val="00024D33"/>
    <w:rsid w:val="00032BD7"/>
    <w:rsid w:val="000349E9"/>
    <w:rsid w:val="0003641E"/>
    <w:rsid w:val="00036C44"/>
    <w:rsid w:val="00037149"/>
    <w:rsid w:val="00041065"/>
    <w:rsid w:val="00047AAE"/>
    <w:rsid w:val="000519D9"/>
    <w:rsid w:val="00053372"/>
    <w:rsid w:val="00055149"/>
    <w:rsid w:val="00060633"/>
    <w:rsid w:val="00063050"/>
    <w:rsid w:val="0006430E"/>
    <w:rsid w:val="00066FCA"/>
    <w:rsid w:val="00072263"/>
    <w:rsid w:val="00073D6B"/>
    <w:rsid w:val="0007579D"/>
    <w:rsid w:val="000779A3"/>
    <w:rsid w:val="000801B9"/>
    <w:rsid w:val="00081011"/>
    <w:rsid w:val="00082F80"/>
    <w:rsid w:val="000840A4"/>
    <w:rsid w:val="00086B52"/>
    <w:rsid w:val="000903BC"/>
    <w:rsid w:val="000933C3"/>
    <w:rsid w:val="000963A2"/>
    <w:rsid w:val="000A394C"/>
    <w:rsid w:val="000A6F6E"/>
    <w:rsid w:val="000B07B4"/>
    <w:rsid w:val="000B57DD"/>
    <w:rsid w:val="000C0A9A"/>
    <w:rsid w:val="000C0CA8"/>
    <w:rsid w:val="000C29BF"/>
    <w:rsid w:val="000C390A"/>
    <w:rsid w:val="000C5003"/>
    <w:rsid w:val="000C6951"/>
    <w:rsid w:val="000D0484"/>
    <w:rsid w:val="000D737C"/>
    <w:rsid w:val="000D7945"/>
    <w:rsid w:val="000D7A3E"/>
    <w:rsid w:val="000E24C6"/>
    <w:rsid w:val="000E340A"/>
    <w:rsid w:val="000E5F98"/>
    <w:rsid w:val="000E73D4"/>
    <w:rsid w:val="000F0C52"/>
    <w:rsid w:val="000F13F6"/>
    <w:rsid w:val="000F2292"/>
    <w:rsid w:val="000F5DF6"/>
    <w:rsid w:val="0010001E"/>
    <w:rsid w:val="00101C40"/>
    <w:rsid w:val="00102013"/>
    <w:rsid w:val="001062C7"/>
    <w:rsid w:val="001063B7"/>
    <w:rsid w:val="001101E2"/>
    <w:rsid w:val="00110481"/>
    <w:rsid w:val="001113F8"/>
    <w:rsid w:val="00112432"/>
    <w:rsid w:val="00113457"/>
    <w:rsid w:val="001144BD"/>
    <w:rsid w:val="00115CD3"/>
    <w:rsid w:val="00116952"/>
    <w:rsid w:val="00121792"/>
    <w:rsid w:val="00122474"/>
    <w:rsid w:val="001256FD"/>
    <w:rsid w:val="0012599B"/>
    <w:rsid w:val="0012645B"/>
    <w:rsid w:val="00126925"/>
    <w:rsid w:val="00132F02"/>
    <w:rsid w:val="00133D70"/>
    <w:rsid w:val="00137359"/>
    <w:rsid w:val="0014093A"/>
    <w:rsid w:val="00141E65"/>
    <w:rsid w:val="00141EC1"/>
    <w:rsid w:val="0014481B"/>
    <w:rsid w:val="001469D2"/>
    <w:rsid w:val="0014744C"/>
    <w:rsid w:val="00147F3D"/>
    <w:rsid w:val="00152AAB"/>
    <w:rsid w:val="001572F5"/>
    <w:rsid w:val="001579FE"/>
    <w:rsid w:val="00160220"/>
    <w:rsid w:val="0016088F"/>
    <w:rsid w:val="001653DB"/>
    <w:rsid w:val="00173B81"/>
    <w:rsid w:val="00174021"/>
    <w:rsid w:val="0017562B"/>
    <w:rsid w:val="00175ECB"/>
    <w:rsid w:val="00181305"/>
    <w:rsid w:val="001816EA"/>
    <w:rsid w:val="0018383F"/>
    <w:rsid w:val="00184144"/>
    <w:rsid w:val="0018415E"/>
    <w:rsid w:val="0018496B"/>
    <w:rsid w:val="00186496"/>
    <w:rsid w:val="00190456"/>
    <w:rsid w:val="00191011"/>
    <w:rsid w:val="00195EF7"/>
    <w:rsid w:val="001961B8"/>
    <w:rsid w:val="001A077E"/>
    <w:rsid w:val="001A5D0B"/>
    <w:rsid w:val="001A6556"/>
    <w:rsid w:val="001A6948"/>
    <w:rsid w:val="001A710D"/>
    <w:rsid w:val="001B12F1"/>
    <w:rsid w:val="001B54D0"/>
    <w:rsid w:val="001B5517"/>
    <w:rsid w:val="001B6D59"/>
    <w:rsid w:val="001C17A3"/>
    <w:rsid w:val="001C1FDC"/>
    <w:rsid w:val="001C4569"/>
    <w:rsid w:val="001C606B"/>
    <w:rsid w:val="001C6357"/>
    <w:rsid w:val="001C646A"/>
    <w:rsid w:val="001C7168"/>
    <w:rsid w:val="001D239F"/>
    <w:rsid w:val="001D4846"/>
    <w:rsid w:val="001D52EF"/>
    <w:rsid w:val="001D5DCB"/>
    <w:rsid w:val="001E1A06"/>
    <w:rsid w:val="001E6439"/>
    <w:rsid w:val="001F109A"/>
    <w:rsid w:val="001F1C4C"/>
    <w:rsid w:val="001F2051"/>
    <w:rsid w:val="001F36EE"/>
    <w:rsid w:val="001F4A6A"/>
    <w:rsid w:val="001F66A4"/>
    <w:rsid w:val="001F680A"/>
    <w:rsid w:val="00204384"/>
    <w:rsid w:val="00205537"/>
    <w:rsid w:val="00206C11"/>
    <w:rsid w:val="002107FF"/>
    <w:rsid w:val="002109FC"/>
    <w:rsid w:val="00210E66"/>
    <w:rsid w:val="002116B8"/>
    <w:rsid w:val="002119AB"/>
    <w:rsid w:val="00213808"/>
    <w:rsid w:val="00213ECB"/>
    <w:rsid w:val="00215CB0"/>
    <w:rsid w:val="002160F2"/>
    <w:rsid w:val="00217509"/>
    <w:rsid w:val="00217E52"/>
    <w:rsid w:val="002202E3"/>
    <w:rsid w:val="00221661"/>
    <w:rsid w:val="00221A67"/>
    <w:rsid w:val="00221A75"/>
    <w:rsid w:val="00223EBF"/>
    <w:rsid w:val="00226A68"/>
    <w:rsid w:val="00226C4E"/>
    <w:rsid w:val="0022718E"/>
    <w:rsid w:val="002271A9"/>
    <w:rsid w:val="00227C5A"/>
    <w:rsid w:val="00230C95"/>
    <w:rsid w:val="00230D1F"/>
    <w:rsid w:val="00230FF5"/>
    <w:rsid w:val="002326D6"/>
    <w:rsid w:val="00233EDA"/>
    <w:rsid w:val="0023424F"/>
    <w:rsid w:val="00235193"/>
    <w:rsid w:val="00240728"/>
    <w:rsid w:val="00240FE6"/>
    <w:rsid w:val="002420C1"/>
    <w:rsid w:val="00242F97"/>
    <w:rsid w:val="0024465F"/>
    <w:rsid w:val="00244D43"/>
    <w:rsid w:val="00246791"/>
    <w:rsid w:val="0024684B"/>
    <w:rsid w:val="00247231"/>
    <w:rsid w:val="002508BB"/>
    <w:rsid w:val="002522B4"/>
    <w:rsid w:val="00253FB5"/>
    <w:rsid w:val="00254C11"/>
    <w:rsid w:val="002605D2"/>
    <w:rsid w:val="00261E7A"/>
    <w:rsid w:val="002621CC"/>
    <w:rsid w:val="00263C92"/>
    <w:rsid w:val="002654F9"/>
    <w:rsid w:val="002655CA"/>
    <w:rsid w:val="00265A17"/>
    <w:rsid w:val="00266258"/>
    <w:rsid w:val="0027559B"/>
    <w:rsid w:val="002759EB"/>
    <w:rsid w:val="002765B6"/>
    <w:rsid w:val="00281DC3"/>
    <w:rsid w:val="00282C43"/>
    <w:rsid w:val="00283A01"/>
    <w:rsid w:val="00284915"/>
    <w:rsid w:val="00285DBF"/>
    <w:rsid w:val="002909D7"/>
    <w:rsid w:val="002920B6"/>
    <w:rsid w:val="002920F7"/>
    <w:rsid w:val="00293908"/>
    <w:rsid w:val="0029603C"/>
    <w:rsid w:val="00296A24"/>
    <w:rsid w:val="002A560E"/>
    <w:rsid w:val="002A6198"/>
    <w:rsid w:val="002A7B8A"/>
    <w:rsid w:val="002A7BC2"/>
    <w:rsid w:val="002B044A"/>
    <w:rsid w:val="002B093C"/>
    <w:rsid w:val="002B2833"/>
    <w:rsid w:val="002B51A7"/>
    <w:rsid w:val="002C2D9F"/>
    <w:rsid w:val="002C3824"/>
    <w:rsid w:val="002C52E8"/>
    <w:rsid w:val="002C5E0F"/>
    <w:rsid w:val="002C6170"/>
    <w:rsid w:val="002D4C3B"/>
    <w:rsid w:val="002E1A14"/>
    <w:rsid w:val="002E248B"/>
    <w:rsid w:val="002E3CFC"/>
    <w:rsid w:val="002E4F5D"/>
    <w:rsid w:val="002E5989"/>
    <w:rsid w:val="002E67CB"/>
    <w:rsid w:val="002F05CD"/>
    <w:rsid w:val="002F22EB"/>
    <w:rsid w:val="002F2CC9"/>
    <w:rsid w:val="00301562"/>
    <w:rsid w:val="00305F9A"/>
    <w:rsid w:val="00306365"/>
    <w:rsid w:val="00306CF5"/>
    <w:rsid w:val="00307D8F"/>
    <w:rsid w:val="00310836"/>
    <w:rsid w:val="0031511D"/>
    <w:rsid w:val="00315960"/>
    <w:rsid w:val="00316241"/>
    <w:rsid w:val="00320E48"/>
    <w:rsid w:val="0032260B"/>
    <w:rsid w:val="00324B6B"/>
    <w:rsid w:val="0032584E"/>
    <w:rsid w:val="00326087"/>
    <w:rsid w:val="00335FBB"/>
    <w:rsid w:val="003402A3"/>
    <w:rsid w:val="00341A93"/>
    <w:rsid w:val="00342304"/>
    <w:rsid w:val="00344F22"/>
    <w:rsid w:val="00345715"/>
    <w:rsid w:val="00345B6D"/>
    <w:rsid w:val="00347A43"/>
    <w:rsid w:val="00351175"/>
    <w:rsid w:val="003539D9"/>
    <w:rsid w:val="00353D77"/>
    <w:rsid w:val="003548A8"/>
    <w:rsid w:val="0035501E"/>
    <w:rsid w:val="003553F0"/>
    <w:rsid w:val="00363B9B"/>
    <w:rsid w:val="003669FE"/>
    <w:rsid w:val="00367842"/>
    <w:rsid w:val="003701D7"/>
    <w:rsid w:val="003701DD"/>
    <w:rsid w:val="00373BCD"/>
    <w:rsid w:val="00373FD3"/>
    <w:rsid w:val="00374524"/>
    <w:rsid w:val="003747E6"/>
    <w:rsid w:val="003803E8"/>
    <w:rsid w:val="00383033"/>
    <w:rsid w:val="003928EB"/>
    <w:rsid w:val="003931EF"/>
    <w:rsid w:val="003941FD"/>
    <w:rsid w:val="003951D9"/>
    <w:rsid w:val="003957CB"/>
    <w:rsid w:val="0039729A"/>
    <w:rsid w:val="003A1EA3"/>
    <w:rsid w:val="003A2766"/>
    <w:rsid w:val="003A4B24"/>
    <w:rsid w:val="003A6B59"/>
    <w:rsid w:val="003B03B8"/>
    <w:rsid w:val="003B14FF"/>
    <w:rsid w:val="003B5C0D"/>
    <w:rsid w:val="003B5D80"/>
    <w:rsid w:val="003B5E68"/>
    <w:rsid w:val="003C1294"/>
    <w:rsid w:val="003C23E0"/>
    <w:rsid w:val="003C2F0F"/>
    <w:rsid w:val="003C77F5"/>
    <w:rsid w:val="003D270A"/>
    <w:rsid w:val="003D2A64"/>
    <w:rsid w:val="003D3E14"/>
    <w:rsid w:val="003D54A7"/>
    <w:rsid w:val="003D5C00"/>
    <w:rsid w:val="003E089E"/>
    <w:rsid w:val="003E0A4E"/>
    <w:rsid w:val="003E114F"/>
    <w:rsid w:val="003E12C9"/>
    <w:rsid w:val="003E1468"/>
    <w:rsid w:val="003E15E7"/>
    <w:rsid w:val="003E3134"/>
    <w:rsid w:val="003E45DD"/>
    <w:rsid w:val="003E4B65"/>
    <w:rsid w:val="003E6F5A"/>
    <w:rsid w:val="003F093C"/>
    <w:rsid w:val="003F0FA4"/>
    <w:rsid w:val="003F19C9"/>
    <w:rsid w:val="003F1E3C"/>
    <w:rsid w:val="003F361C"/>
    <w:rsid w:val="003F7820"/>
    <w:rsid w:val="00400910"/>
    <w:rsid w:val="00400A3B"/>
    <w:rsid w:val="00404CA4"/>
    <w:rsid w:val="0041063C"/>
    <w:rsid w:val="0041371B"/>
    <w:rsid w:val="004157E0"/>
    <w:rsid w:val="004176B5"/>
    <w:rsid w:val="00421901"/>
    <w:rsid w:val="004247BE"/>
    <w:rsid w:val="00425CBA"/>
    <w:rsid w:val="0042640D"/>
    <w:rsid w:val="00426947"/>
    <w:rsid w:val="00430C9C"/>
    <w:rsid w:val="00431650"/>
    <w:rsid w:val="00434779"/>
    <w:rsid w:val="004354E0"/>
    <w:rsid w:val="00435847"/>
    <w:rsid w:val="004378D3"/>
    <w:rsid w:val="00437A62"/>
    <w:rsid w:val="00441C36"/>
    <w:rsid w:val="004444AC"/>
    <w:rsid w:val="00445063"/>
    <w:rsid w:val="00445529"/>
    <w:rsid w:val="00446E5F"/>
    <w:rsid w:val="0045002F"/>
    <w:rsid w:val="0045120A"/>
    <w:rsid w:val="00451E1C"/>
    <w:rsid w:val="00454A46"/>
    <w:rsid w:val="00454B59"/>
    <w:rsid w:val="00455049"/>
    <w:rsid w:val="00455B59"/>
    <w:rsid w:val="00457F42"/>
    <w:rsid w:val="0046040C"/>
    <w:rsid w:val="00460BBB"/>
    <w:rsid w:val="00461DCF"/>
    <w:rsid w:val="00466FA6"/>
    <w:rsid w:val="00467798"/>
    <w:rsid w:val="004742E6"/>
    <w:rsid w:val="004770AF"/>
    <w:rsid w:val="004816E2"/>
    <w:rsid w:val="00481DEB"/>
    <w:rsid w:val="00486655"/>
    <w:rsid w:val="00490977"/>
    <w:rsid w:val="0049124D"/>
    <w:rsid w:val="00491951"/>
    <w:rsid w:val="00492806"/>
    <w:rsid w:val="00493F10"/>
    <w:rsid w:val="004954FD"/>
    <w:rsid w:val="004A1B20"/>
    <w:rsid w:val="004A26F1"/>
    <w:rsid w:val="004A3B68"/>
    <w:rsid w:val="004A3E45"/>
    <w:rsid w:val="004A5ED1"/>
    <w:rsid w:val="004A6AB3"/>
    <w:rsid w:val="004A7734"/>
    <w:rsid w:val="004B5058"/>
    <w:rsid w:val="004B79E6"/>
    <w:rsid w:val="004B7CC9"/>
    <w:rsid w:val="004B7FB1"/>
    <w:rsid w:val="004C0472"/>
    <w:rsid w:val="004C0E3E"/>
    <w:rsid w:val="004C4AD9"/>
    <w:rsid w:val="004D0041"/>
    <w:rsid w:val="004D0370"/>
    <w:rsid w:val="004D07BD"/>
    <w:rsid w:val="004D0DAD"/>
    <w:rsid w:val="004E4257"/>
    <w:rsid w:val="004E5063"/>
    <w:rsid w:val="004E524A"/>
    <w:rsid w:val="004E54D8"/>
    <w:rsid w:val="004E70D8"/>
    <w:rsid w:val="004F00F0"/>
    <w:rsid w:val="004F357F"/>
    <w:rsid w:val="004F6542"/>
    <w:rsid w:val="004F65A2"/>
    <w:rsid w:val="004F7BC9"/>
    <w:rsid w:val="005017DB"/>
    <w:rsid w:val="00502FA2"/>
    <w:rsid w:val="005033D5"/>
    <w:rsid w:val="00503CDA"/>
    <w:rsid w:val="0050663A"/>
    <w:rsid w:val="0050737A"/>
    <w:rsid w:val="00510078"/>
    <w:rsid w:val="005110DE"/>
    <w:rsid w:val="00512286"/>
    <w:rsid w:val="0051317E"/>
    <w:rsid w:val="00513EA3"/>
    <w:rsid w:val="00515A39"/>
    <w:rsid w:val="005166CF"/>
    <w:rsid w:val="00516984"/>
    <w:rsid w:val="005173BA"/>
    <w:rsid w:val="00517990"/>
    <w:rsid w:val="00523C44"/>
    <w:rsid w:val="0052487F"/>
    <w:rsid w:val="00526BFA"/>
    <w:rsid w:val="00527184"/>
    <w:rsid w:val="00530471"/>
    <w:rsid w:val="005309C1"/>
    <w:rsid w:val="0053589A"/>
    <w:rsid w:val="00540BDB"/>
    <w:rsid w:val="00541343"/>
    <w:rsid w:val="00541A91"/>
    <w:rsid w:val="00541F76"/>
    <w:rsid w:val="005443DC"/>
    <w:rsid w:val="00544DCA"/>
    <w:rsid w:val="0054537C"/>
    <w:rsid w:val="00547452"/>
    <w:rsid w:val="005534FC"/>
    <w:rsid w:val="00554B42"/>
    <w:rsid w:val="00554EB0"/>
    <w:rsid w:val="00555F53"/>
    <w:rsid w:val="00555F83"/>
    <w:rsid w:val="0055677D"/>
    <w:rsid w:val="00560839"/>
    <w:rsid w:val="005613E0"/>
    <w:rsid w:val="005617F0"/>
    <w:rsid w:val="00570F8A"/>
    <w:rsid w:val="0057296A"/>
    <w:rsid w:val="005731B9"/>
    <w:rsid w:val="00575021"/>
    <w:rsid w:val="00575192"/>
    <w:rsid w:val="0057526B"/>
    <w:rsid w:val="00575FFE"/>
    <w:rsid w:val="005802A5"/>
    <w:rsid w:val="00580997"/>
    <w:rsid w:val="005814EE"/>
    <w:rsid w:val="00583985"/>
    <w:rsid w:val="00583EA6"/>
    <w:rsid w:val="005847CD"/>
    <w:rsid w:val="005862E7"/>
    <w:rsid w:val="00590212"/>
    <w:rsid w:val="0059161B"/>
    <w:rsid w:val="00592654"/>
    <w:rsid w:val="005952C7"/>
    <w:rsid w:val="00595788"/>
    <w:rsid w:val="00595D4E"/>
    <w:rsid w:val="00597E9B"/>
    <w:rsid w:val="005A2055"/>
    <w:rsid w:val="005A25C1"/>
    <w:rsid w:val="005A2C54"/>
    <w:rsid w:val="005A30A2"/>
    <w:rsid w:val="005A4094"/>
    <w:rsid w:val="005A4971"/>
    <w:rsid w:val="005A735B"/>
    <w:rsid w:val="005B0D5C"/>
    <w:rsid w:val="005B1005"/>
    <w:rsid w:val="005B11E3"/>
    <w:rsid w:val="005B2149"/>
    <w:rsid w:val="005B2F24"/>
    <w:rsid w:val="005B38DB"/>
    <w:rsid w:val="005B3AFA"/>
    <w:rsid w:val="005B6C3C"/>
    <w:rsid w:val="005B6D58"/>
    <w:rsid w:val="005C088B"/>
    <w:rsid w:val="005C0F15"/>
    <w:rsid w:val="005C1799"/>
    <w:rsid w:val="005C2AB7"/>
    <w:rsid w:val="005C300C"/>
    <w:rsid w:val="005C3EE3"/>
    <w:rsid w:val="005C4545"/>
    <w:rsid w:val="005C7EF9"/>
    <w:rsid w:val="005C7FF7"/>
    <w:rsid w:val="005D1466"/>
    <w:rsid w:val="005D29AD"/>
    <w:rsid w:val="005D58DE"/>
    <w:rsid w:val="005E61D1"/>
    <w:rsid w:val="005E7650"/>
    <w:rsid w:val="005F0D4B"/>
    <w:rsid w:val="005F2FB9"/>
    <w:rsid w:val="005F7607"/>
    <w:rsid w:val="00602101"/>
    <w:rsid w:val="0060269A"/>
    <w:rsid w:val="0060493B"/>
    <w:rsid w:val="00605F41"/>
    <w:rsid w:val="00607918"/>
    <w:rsid w:val="00610917"/>
    <w:rsid w:val="00614E6E"/>
    <w:rsid w:val="00615AFC"/>
    <w:rsid w:val="00615F91"/>
    <w:rsid w:val="00620A55"/>
    <w:rsid w:val="00622C97"/>
    <w:rsid w:val="00623F5F"/>
    <w:rsid w:val="00624195"/>
    <w:rsid w:val="006257BE"/>
    <w:rsid w:val="00626E35"/>
    <w:rsid w:val="006352AD"/>
    <w:rsid w:val="00635C44"/>
    <w:rsid w:val="006377D1"/>
    <w:rsid w:val="00637A53"/>
    <w:rsid w:val="006408E7"/>
    <w:rsid w:val="00640C16"/>
    <w:rsid w:val="00641E8B"/>
    <w:rsid w:val="006467AB"/>
    <w:rsid w:val="00646B75"/>
    <w:rsid w:val="006470F8"/>
    <w:rsid w:val="006508A8"/>
    <w:rsid w:val="00651753"/>
    <w:rsid w:val="006525D6"/>
    <w:rsid w:val="00653A16"/>
    <w:rsid w:val="0065520E"/>
    <w:rsid w:val="0065744E"/>
    <w:rsid w:val="0065787A"/>
    <w:rsid w:val="006601E3"/>
    <w:rsid w:val="00660CF7"/>
    <w:rsid w:val="0066173F"/>
    <w:rsid w:val="00661A4D"/>
    <w:rsid w:val="0066467F"/>
    <w:rsid w:val="00664D7B"/>
    <w:rsid w:val="00665869"/>
    <w:rsid w:val="00665C33"/>
    <w:rsid w:val="00670B9C"/>
    <w:rsid w:val="00671646"/>
    <w:rsid w:val="0067211B"/>
    <w:rsid w:val="006747E8"/>
    <w:rsid w:val="00676392"/>
    <w:rsid w:val="0067639F"/>
    <w:rsid w:val="00682F97"/>
    <w:rsid w:val="006854D6"/>
    <w:rsid w:val="006855DC"/>
    <w:rsid w:val="00690FE8"/>
    <w:rsid w:val="0069106A"/>
    <w:rsid w:val="00692D3F"/>
    <w:rsid w:val="006940C7"/>
    <w:rsid w:val="00694703"/>
    <w:rsid w:val="006963EB"/>
    <w:rsid w:val="006975B4"/>
    <w:rsid w:val="00697B9E"/>
    <w:rsid w:val="006A0144"/>
    <w:rsid w:val="006A08F2"/>
    <w:rsid w:val="006A351F"/>
    <w:rsid w:val="006A3625"/>
    <w:rsid w:val="006A6665"/>
    <w:rsid w:val="006B5711"/>
    <w:rsid w:val="006C09D6"/>
    <w:rsid w:val="006C0E5A"/>
    <w:rsid w:val="006C0E6C"/>
    <w:rsid w:val="006C20A6"/>
    <w:rsid w:val="006C25FB"/>
    <w:rsid w:val="006C3533"/>
    <w:rsid w:val="006C3911"/>
    <w:rsid w:val="006C74BC"/>
    <w:rsid w:val="006D00C9"/>
    <w:rsid w:val="006D084D"/>
    <w:rsid w:val="006D4228"/>
    <w:rsid w:val="006D4B0B"/>
    <w:rsid w:val="006D589A"/>
    <w:rsid w:val="006D6E21"/>
    <w:rsid w:val="006E1E23"/>
    <w:rsid w:val="006E20FA"/>
    <w:rsid w:val="006E420F"/>
    <w:rsid w:val="006E56E2"/>
    <w:rsid w:val="006E6D0D"/>
    <w:rsid w:val="006E7FE4"/>
    <w:rsid w:val="006F0152"/>
    <w:rsid w:val="006F2001"/>
    <w:rsid w:val="006F6989"/>
    <w:rsid w:val="006F6A50"/>
    <w:rsid w:val="006F7A97"/>
    <w:rsid w:val="007014F1"/>
    <w:rsid w:val="00701CE0"/>
    <w:rsid w:val="00702A88"/>
    <w:rsid w:val="00703FA2"/>
    <w:rsid w:val="007044C6"/>
    <w:rsid w:val="00704E5B"/>
    <w:rsid w:val="007060C7"/>
    <w:rsid w:val="00706A5B"/>
    <w:rsid w:val="00707355"/>
    <w:rsid w:val="00707FAE"/>
    <w:rsid w:val="007130DF"/>
    <w:rsid w:val="00713501"/>
    <w:rsid w:val="007146C3"/>
    <w:rsid w:val="00723C91"/>
    <w:rsid w:val="00724852"/>
    <w:rsid w:val="00725596"/>
    <w:rsid w:val="00727D8E"/>
    <w:rsid w:val="007306F7"/>
    <w:rsid w:val="00730BAE"/>
    <w:rsid w:val="007338F6"/>
    <w:rsid w:val="00735EB3"/>
    <w:rsid w:val="00741FC3"/>
    <w:rsid w:val="00744D27"/>
    <w:rsid w:val="00745E83"/>
    <w:rsid w:val="007460D1"/>
    <w:rsid w:val="007461FC"/>
    <w:rsid w:val="0074636E"/>
    <w:rsid w:val="00750821"/>
    <w:rsid w:val="007519E2"/>
    <w:rsid w:val="00757BFA"/>
    <w:rsid w:val="00757E42"/>
    <w:rsid w:val="007605F3"/>
    <w:rsid w:val="00762D46"/>
    <w:rsid w:val="0076447B"/>
    <w:rsid w:val="00764A39"/>
    <w:rsid w:val="00764B6E"/>
    <w:rsid w:val="007662E2"/>
    <w:rsid w:val="007718F1"/>
    <w:rsid w:val="00771E33"/>
    <w:rsid w:val="00773387"/>
    <w:rsid w:val="007746D3"/>
    <w:rsid w:val="00774C62"/>
    <w:rsid w:val="007809A0"/>
    <w:rsid w:val="00780E05"/>
    <w:rsid w:val="00782059"/>
    <w:rsid w:val="007838A8"/>
    <w:rsid w:val="00783C34"/>
    <w:rsid w:val="00796D40"/>
    <w:rsid w:val="00797B45"/>
    <w:rsid w:val="007A084E"/>
    <w:rsid w:val="007A1966"/>
    <w:rsid w:val="007A1DE8"/>
    <w:rsid w:val="007A1E28"/>
    <w:rsid w:val="007A2689"/>
    <w:rsid w:val="007A4202"/>
    <w:rsid w:val="007A5311"/>
    <w:rsid w:val="007B0AFC"/>
    <w:rsid w:val="007B173A"/>
    <w:rsid w:val="007B2EF1"/>
    <w:rsid w:val="007B320F"/>
    <w:rsid w:val="007B41D6"/>
    <w:rsid w:val="007B43E5"/>
    <w:rsid w:val="007B5D48"/>
    <w:rsid w:val="007B5E79"/>
    <w:rsid w:val="007B5EBC"/>
    <w:rsid w:val="007B6C13"/>
    <w:rsid w:val="007C1774"/>
    <w:rsid w:val="007C18BF"/>
    <w:rsid w:val="007C1EE9"/>
    <w:rsid w:val="007C21C0"/>
    <w:rsid w:val="007C605D"/>
    <w:rsid w:val="007D141C"/>
    <w:rsid w:val="007D1906"/>
    <w:rsid w:val="007D2C2D"/>
    <w:rsid w:val="007D36F2"/>
    <w:rsid w:val="007D3773"/>
    <w:rsid w:val="007D71FE"/>
    <w:rsid w:val="007D77B6"/>
    <w:rsid w:val="007E02FB"/>
    <w:rsid w:val="007E16A6"/>
    <w:rsid w:val="007E18A0"/>
    <w:rsid w:val="007E59D5"/>
    <w:rsid w:val="007E6741"/>
    <w:rsid w:val="007E7746"/>
    <w:rsid w:val="007F03FF"/>
    <w:rsid w:val="007F18BC"/>
    <w:rsid w:val="007F21C9"/>
    <w:rsid w:val="007F2E0B"/>
    <w:rsid w:val="007F3059"/>
    <w:rsid w:val="007F4138"/>
    <w:rsid w:val="007F7953"/>
    <w:rsid w:val="008014D7"/>
    <w:rsid w:val="008015BF"/>
    <w:rsid w:val="008102CC"/>
    <w:rsid w:val="00810DC9"/>
    <w:rsid w:val="00811418"/>
    <w:rsid w:val="00811606"/>
    <w:rsid w:val="00815F47"/>
    <w:rsid w:val="008166B4"/>
    <w:rsid w:val="00816B8F"/>
    <w:rsid w:val="008176D5"/>
    <w:rsid w:val="0082427C"/>
    <w:rsid w:val="008243D9"/>
    <w:rsid w:val="008243DF"/>
    <w:rsid w:val="00824A75"/>
    <w:rsid w:val="008254A1"/>
    <w:rsid w:val="0083588D"/>
    <w:rsid w:val="00835A82"/>
    <w:rsid w:val="008370B6"/>
    <w:rsid w:val="008373E1"/>
    <w:rsid w:val="008376A7"/>
    <w:rsid w:val="00842361"/>
    <w:rsid w:val="008447BC"/>
    <w:rsid w:val="008459C9"/>
    <w:rsid w:val="008523DF"/>
    <w:rsid w:val="00854217"/>
    <w:rsid w:val="008548DE"/>
    <w:rsid w:val="0085494A"/>
    <w:rsid w:val="00855F72"/>
    <w:rsid w:val="00857ABF"/>
    <w:rsid w:val="00861FA9"/>
    <w:rsid w:val="00862B47"/>
    <w:rsid w:val="0086628F"/>
    <w:rsid w:val="008709FC"/>
    <w:rsid w:val="008728AB"/>
    <w:rsid w:val="0087309D"/>
    <w:rsid w:val="00873F02"/>
    <w:rsid w:val="00875AAF"/>
    <w:rsid w:val="00877A81"/>
    <w:rsid w:val="00881680"/>
    <w:rsid w:val="00883A2F"/>
    <w:rsid w:val="008851C1"/>
    <w:rsid w:val="0088770A"/>
    <w:rsid w:val="00894EE1"/>
    <w:rsid w:val="008974F3"/>
    <w:rsid w:val="00897C53"/>
    <w:rsid w:val="008A54D5"/>
    <w:rsid w:val="008A59B0"/>
    <w:rsid w:val="008A5E41"/>
    <w:rsid w:val="008A75C1"/>
    <w:rsid w:val="008B1F7D"/>
    <w:rsid w:val="008B5A6D"/>
    <w:rsid w:val="008B5ED2"/>
    <w:rsid w:val="008B61F3"/>
    <w:rsid w:val="008B64EB"/>
    <w:rsid w:val="008C3F67"/>
    <w:rsid w:val="008C4B46"/>
    <w:rsid w:val="008C5AAE"/>
    <w:rsid w:val="008C5CCC"/>
    <w:rsid w:val="008C7CC9"/>
    <w:rsid w:val="008D03AF"/>
    <w:rsid w:val="008D2699"/>
    <w:rsid w:val="008D2CAE"/>
    <w:rsid w:val="008D3541"/>
    <w:rsid w:val="008D3DA8"/>
    <w:rsid w:val="008D4788"/>
    <w:rsid w:val="008E2516"/>
    <w:rsid w:val="008E34A0"/>
    <w:rsid w:val="008E462B"/>
    <w:rsid w:val="008E46C2"/>
    <w:rsid w:val="008E725C"/>
    <w:rsid w:val="008F0BFD"/>
    <w:rsid w:val="008F0C7D"/>
    <w:rsid w:val="008F162D"/>
    <w:rsid w:val="008F278C"/>
    <w:rsid w:val="008F5B5C"/>
    <w:rsid w:val="008F6F56"/>
    <w:rsid w:val="00901B01"/>
    <w:rsid w:val="00901C1B"/>
    <w:rsid w:val="0090522B"/>
    <w:rsid w:val="00905803"/>
    <w:rsid w:val="00906DC4"/>
    <w:rsid w:val="00910863"/>
    <w:rsid w:val="00910D90"/>
    <w:rsid w:val="00910F31"/>
    <w:rsid w:val="009118DA"/>
    <w:rsid w:val="009120AF"/>
    <w:rsid w:val="00917163"/>
    <w:rsid w:val="009173B5"/>
    <w:rsid w:val="009223DA"/>
    <w:rsid w:val="00922EBB"/>
    <w:rsid w:val="00923DE2"/>
    <w:rsid w:val="00925931"/>
    <w:rsid w:val="00927809"/>
    <w:rsid w:val="009315B5"/>
    <w:rsid w:val="00931B13"/>
    <w:rsid w:val="0093557A"/>
    <w:rsid w:val="0094294F"/>
    <w:rsid w:val="00943715"/>
    <w:rsid w:val="00947CE2"/>
    <w:rsid w:val="00951787"/>
    <w:rsid w:val="00956470"/>
    <w:rsid w:val="009570F5"/>
    <w:rsid w:val="009616C0"/>
    <w:rsid w:val="00966864"/>
    <w:rsid w:val="0097002B"/>
    <w:rsid w:val="00971F00"/>
    <w:rsid w:val="00973C76"/>
    <w:rsid w:val="00974257"/>
    <w:rsid w:val="0098244D"/>
    <w:rsid w:val="009832F8"/>
    <w:rsid w:val="00983844"/>
    <w:rsid w:val="00983FD0"/>
    <w:rsid w:val="00984338"/>
    <w:rsid w:val="00984AF5"/>
    <w:rsid w:val="00985AF4"/>
    <w:rsid w:val="009868EF"/>
    <w:rsid w:val="0098734C"/>
    <w:rsid w:val="0099360E"/>
    <w:rsid w:val="00993678"/>
    <w:rsid w:val="00994C13"/>
    <w:rsid w:val="00995777"/>
    <w:rsid w:val="0099692D"/>
    <w:rsid w:val="0099712B"/>
    <w:rsid w:val="00997162"/>
    <w:rsid w:val="0099744F"/>
    <w:rsid w:val="009979E1"/>
    <w:rsid w:val="009A0505"/>
    <w:rsid w:val="009A0AD2"/>
    <w:rsid w:val="009A131D"/>
    <w:rsid w:val="009A1AFE"/>
    <w:rsid w:val="009A1BF2"/>
    <w:rsid w:val="009A4A2E"/>
    <w:rsid w:val="009A540C"/>
    <w:rsid w:val="009B2AFC"/>
    <w:rsid w:val="009B77E4"/>
    <w:rsid w:val="009C6806"/>
    <w:rsid w:val="009D0CFE"/>
    <w:rsid w:val="009D196C"/>
    <w:rsid w:val="009D2F31"/>
    <w:rsid w:val="009D37B4"/>
    <w:rsid w:val="009D3A94"/>
    <w:rsid w:val="009D4698"/>
    <w:rsid w:val="009D55A8"/>
    <w:rsid w:val="009E1779"/>
    <w:rsid w:val="009E2BA9"/>
    <w:rsid w:val="009E4060"/>
    <w:rsid w:val="009E4F21"/>
    <w:rsid w:val="009E6B5A"/>
    <w:rsid w:val="009F1C7F"/>
    <w:rsid w:val="009F20D7"/>
    <w:rsid w:val="009F2E9E"/>
    <w:rsid w:val="009F47F5"/>
    <w:rsid w:val="009F4B82"/>
    <w:rsid w:val="009F5016"/>
    <w:rsid w:val="009F51CF"/>
    <w:rsid w:val="009F5638"/>
    <w:rsid w:val="00A008C1"/>
    <w:rsid w:val="00A0175E"/>
    <w:rsid w:val="00A02F5A"/>
    <w:rsid w:val="00A063A0"/>
    <w:rsid w:val="00A0691A"/>
    <w:rsid w:val="00A077C4"/>
    <w:rsid w:val="00A07EE4"/>
    <w:rsid w:val="00A101C4"/>
    <w:rsid w:val="00A1090E"/>
    <w:rsid w:val="00A12BC4"/>
    <w:rsid w:val="00A14C95"/>
    <w:rsid w:val="00A14DB9"/>
    <w:rsid w:val="00A17A76"/>
    <w:rsid w:val="00A23833"/>
    <w:rsid w:val="00A23FB3"/>
    <w:rsid w:val="00A241B8"/>
    <w:rsid w:val="00A25718"/>
    <w:rsid w:val="00A27DD5"/>
    <w:rsid w:val="00A32028"/>
    <w:rsid w:val="00A33523"/>
    <w:rsid w:val="00A34904"/>
    <w:rsid w:val="00A34A77"/>
    <w:rsid w:val="00A356E2"/>
    <w:rsid w:val="00A35C80"/>
    <w:rsid w:val="00A37304"/>
    <w:rsid w:val="00A373B0"/>
    <w:rsid w:val="00A40533"/>
    <w:rsid w:val="00A41C94"/>
    <w:rsid w:val="00A41FE5"/>
    <w:rsid w:val="00A42F1D"/>
    <w:rsid w:val="00A44B0D"/>
    <w:rsid w:val="00A45355"/>
    <w:rsid w:val="00A45659"/>
    <w:rsid w:val="00A45C83"/>
    <w:rsid w:val="00A46D39"/>
    <w:rsid w:val="00A51025"/>
    <w:rsid w:val="00A544E7"/>
    <w:rsid w:val="00A5456F"/>
    <w:rsid w:val="00A560EB"/>
    <w:rsid w:val="00A56E2B"/>
    <w:rsid w:val="00A5775E"/>
    <w:rsid w:val="00A57A30"/>
    <w:rsid w:val="00A57F5E"/>
    <w:rsid w:val="00A60104"/>
    <w:rsid w:val="00A601EC"/>
    <w:rsid w:val="00A6025A"/>
    <w:rsid w:val="00A60A2B"/>
    <w:rsid w:val="00A60FDA"/>
    <w:rsid w:val="00A611CB"/>
    <w:rsid w:val="00A638EF"/>
    <w:rsid w:val="00A64253"/>
    <w:rsid w:val="00A65E46"/>
    <w:rsid w:val="00A6645A"/>
    <w:rsid w:val="00A705C6"/>
    <w:rsid w:val="00A70A54"/>
    <w:rsid w:val="00A711F2"/>
    <w:rsid w:val="00A72D6D"/>
    <w:rsid w:val="00A737D3"/>
    <w:rsid w:val="00A74E98"/>
    <w:rsid w:val="00A772AF"/>
    <w:rsid w:val="00A800AF"/>
    <w:rsid w:val="00A80EB5"/>
    <w:rsid w:val="00A82D28"/>
    <w:rsid w:val="00A82E9F"/>
    <w:rsid w:val="00A84AAB"/>
    <w:rsid w:val="00A8542C"/>
    <w:rsid w:val="00A85A3D"/>
    <w:rsid w:val="00A868CA"/>
    <w:rsid w:val="00A91BA2"/>
    <w:rsid w:val="00A92176"/>
    <w:rsid w:val="00A92EED"/>
    <w:rsid w:val="00A956C7"/>
    <w:rsid w:val="00A95E8B"/>
    <w:rsid w:val="00A9665B"/>
    <w:rsid w:val="00A96962"/>
    <w:rsid w:val="00A97BF1"/>
    <w:rsid w:val="00AA0326"/>
    <w:rsid w:val="00AA08EA"/>
    <w:rsid w:val="00AA2FB6"/>
    <w:rsid w:val="00AA6FB7"/>
    <w:rsid w:val="00AB4981"/>
    <w:rsid w:val="00AB5AE4"/>
    <w:rsid w:val="00AB5C27"/>
    <w:rsid w:val="00AC0170"/>
    <w:rsid w:val="00AC0D7D"/>
    <w:rsid w:val="00AC0DB1"/>
    <w:rsid w:val="00AC1235"/>
    <w:rsid w:val="00AC5E1E"/>
    <w:rsid w:val="00AD1BE3"/>
    <w:rsid w:val="00AD543A"/>
    <w:rsid w:val="00AD66E9"/>
    <w:rsid w:val="00AE16CB"/>
    <w:rsid w:val="00AE18CD"/>
    <w:rsid w:val="00AE4C8F"/>
    <w:rsid w:val="00AE5279"/>
    <w:rsid w:val="00AE64F6"/>
    <w:rsid w:val="00AE6A4F"/>
    <w:rsid w:val="00AF1180"/>
    <w:rsid w:val="00AF4C75"/>
    <w:rsid w:val="00AF5B00"/>
    <w:rsid w:val="00B003C2"/>
    <w:rsid w:val="00B01B30"/>
    <w:rsid w:val="00B01D06"/>
    <w:rsid w:val="00B029A2"/>
    <w:rsid w:val="00B033A6"/>
    <w:rsid w:val="00B03739"/>
    <w:rsid w:val="00B1278A"/>
    <w:rsid w:val="00B14B5F"/>
    <w:rsid w:val="00B22C0A"/>
    <w:rsid w:val="00B22FC9"/>
    <w:rsid w:val="00B23280"/>
    <w:rsid w:val="00B260B7"/>
    <w:rsid w:val="00B278EA"/>
    <w:rsid w:val="00B27CC3"/>
    <w:rsid w:val="00B27E26"/>
    <w:rsid w:val="00B31A86"/>
    <w:rsid w:val="00B32EB2"/>
    <w:rsid w:val="00B33164"/>
    <w:rsid w:val="00B33DAC"/>
    <w:rsid w:val="00B35D42"/>
    <w:rsid w:val="00B41CB0"/>
    <w:rsid w:val="00B4609C"/>
    <w:rsid w:val="00B47F8E"/>
    <w:rsid w:val="00B51BCE"/>
    <w:rsid w:val="00B521D2"/>
    <w:rsid w:val="00B54B2A"/>
    <w:rsid w:val="00B617F6"/>
    <w:rsid w:val="00B62B53"/>
    <w:rsid w:val="00B6493F"/>
    <w:rsid w:val="00B71070"/>
    <w:rsid w:val="00B71DE1"/>
    <w:rsid w:val="00B71E59"/>
    <w:rsid w:val="00B72250"/>
    <w:rsid w:val="00B725C5"/>
    <w:rsid w:val="00B82C24"/>
    <w:rsid w:val="00B82D19"/>
    <w:rsid w:val="00B8306A"/>
    <w:rsid w:val="00B83955"/>
    <w:rsid w:val="00B84FA8"/>
    <w:rsid w:val="00B8672D"/>
    <w:rsid w:val="00B871C5"/>
    <w:rsid w:val="00B8722E"/>
    <w:rsid w:val="00B87CD8"/>
    <w:rsid w:val="00B87F7E"/>
    <w:rsid w:val="00B90982"/>
    <w:rsid w:val="00B916FA"/>
    <w:rsid w:val="00B921D9"/>
    <w:rsid w:val="00B92FA7"/>
    <w:rsid w:val="00B930A7"/>
    <w:rsid w:val="00B9312D"/>
    <w:rsid w:val="00B941A8"/>
    <w:rsid w:val="00B94935"/>
    <w:rsid w:val="00B95D8B"/>
    <w:rsid w:val="00B96211"/>
    <w:rsid w:val="00B9665D"/>
    <w:rsid w:val="00BA1180"/>
    <w:rsid w:val="00BA1E66"/>
    <w:rsid w:val="00BA35AD"/>
    <w:rsid w:val="00BA6841"/>
    <w:rsid w:val="00BA7C68"/>
    <w:rsid w:val="00BB0409"/>
    <w:rsid w:val="00BB5444"/>
    <w:rsid w:val="00BB5622"/>
    <w:rsid w:val="00BB6569"/>
    <w:rsid w:val="00BC1C86"/>
    <w:rsid w:val="00BC1ECE"/>
    <w:rsid w:val="00BD1C2C"/>
    <w:rsid w:val="00BD2F81"/>
    <w:rsid w:val="00BD4729"/>
    <w:rsid w:val="00BD4AF9"/>
    <w:rsid w:val="00BD6A84"/>
    <w:rsid w:val="00BE0197"/>
    <w:rsid w:val="00BE0CEC"/>
    <w:rsid w:val="00BE0E57"/>
    <w:rsid w:val="00BE390E"/>
    <w:rsid w:val="00BE69EE"/>
    <w:rsid w:val="00BE7792"/>
    <w:rsid w:val="00BF2184"/>
    <w:rsid w:val="00BF2BA0"/>
    <w:rsid w:val="00BF67AD"/>
    <w:rsid w:val="00BF690A"/>
    <w:rsid w:val="00C00148"/>
    <w:rsid w:val="00C0071A"/>
    <w:rsid w:val="00C00F6B"/>
    <w:rsid w:val="00C01D8F"/>
    <w:rsid w:val="00C026E1"/>
    <w:rsid w:val="00C05C7D"/>
    <w:rsid w:val="00C11942"/>
    <w:rsid w:val="00C135D4"/>
    <w:rsid w:val="00C148B9"/>
    <w:rsid w:val="00C14AB8"/>
    <w:rsid w:val="00C14D53"/>
    <w:rsid w:val="00C16B4C"/>
    <w:rsid w:val="00C213B9"/>
    <w:rsid w:val="00C21633"/>
    <w:rsid w:val="00C2386A"/>
    <w:rsid w:val="00C24865"/>
    <w:rsid w:val="00C25041"/>
    <w:rsid w:val="00C254A3"/>
    <w:rsid w:val="00C25BB4"/>
    <w:rsid w:val="00C263AA"/>
    <w:rsid w:val="00C276AF"/>
    <w:rsid w:val="00C27C12"/>
    <w:rsid w:val="00C332E9"/>
    <w:rsid w:val="00C33C0C"/>
    <w:rsid w:val="00C340BB"/>
    <w:rsid w:val="00C34574"/>
    <w:rsid w:val="00C361C9"/>
    <w:rsid w:val="00C408DA"/>
    <w:rsid w:val="00C44911"/>
    <w:rsid w:val="00C45439"/>
    <w:rsid w:val="00C465F7"/>
    <w:rsid w:val="00C46B0A"/>
    <w:rsid w:val="00C50368"/>
    <w:rsid w:val="00C515F8"/>
    <w:rsid w:val="00C51E7D"/>
    <w:rsid w:val="00C53B41"/>
    <w:rsid w:val="00C54DCB"/>
    <w:rsid w:val="00C577A4"/>
    <w:rsid w:val="00C62552"/>
    <w:rsid w:val="00C6290D"/>
    <w:rsid w:val="00C65337"/>
    <w:rsid w:val="00C656A7"/>
    <w:rsid w:val="00C65763"/>
    <w:rsid w:val="00C70925"/>
    <w:rsid w:val="00C70D60"/>
    <w:rsid w:val="00C71A10"/>
    <w:rsid w:val="00C74D6D"/>
    <w:rsid w:val="00C81FFD"/>
    <w:rsid w:val="00C8268F"/>
    <w:rsid w:val="00C86226"/>
    <w:rsid w:val="00C8759F"/>
    <w:rsid w:val="00C87981"/>
    <w:rsid w:val="00C87E9E"/>
    <w:rsid w:val="00C9002F"/>
    <w:rsid w:val="00C9096D"/>
    <w:rsid w:val="00C90FD0"/>
    <w:rsid w:val="00C91683"/>
    <w:rsid w:val="00C91BE9"/>
    <w:rsid w:val="00C96536"/>
    <w:rsid w:val="00CA0787"/>
    <w:rsid w:val="00CA0F84"/>
    <w:rsid w:val="00CA292D"/>
    <w:rsid w:val="00CA318B"/>
    <w:rsid w:val="00CA4478"/>
    <w:rsid w:val="00CA4D23"/>
    <w:rsid w:val="00CA52C8"/>
    <w:rsid w:val="00CA5F1B"/>
    <w:rsid w:val="00CA6A54"/>
    <w:rsid w:val="00CA6B7A"/>
    <w:rsid w:val="00CA7812"/>
    <w:rsid w:val="00CB1BEA"/>
    <w:rsid w:val="00CB27C3"/>
    <w:rsid w:val="00CB3710"/>
    <w:rsid w:val="00CB43C0"/>
    <w:rsid w:val="00CB5E33"/>
    <w:rsid w:val="00CB61DF"/>
    <w:rsid w:val="00CB634D"/>
    <w:rsid w:val="00CC0EF1"/>
    <w:rsid w:val="00CC6FE3"/>
    <w:rsid w:val="00CD01BD"/>
    <w:rsid w:val="00CD034F"/>
    <w:rsid w:val="00CD2BDA"/>
    <w:rsid w:val="00CD6024"/>
    <w:rsid w:val="00CE0418"/>
    <w:rsid w:val="00CE2605"/>
    <w:rsid w:val="00CE6180"/>
    <w:rsid w:val="00CE6C02"/>
    <w:rsid w:val="00CE6CD5"/>
    <w:rsid w:val="00CF3676"/>
    <w:rsid w:val="00CF3C02"/>
    <w:rsid w:val="00CF580B"/>
    <w:rsid w:val="00CF5817"/>
    <w:rsid w:val="00CF6BB1"/>
    <w:rsid w:val="00CF79EE"/>
    <w:rsid w:val="00CF7A7B"/>
    <w:rsid w:val="00D0462D"/>
    <w:rsid w:val="00D04A68"/>
    <w:rsid w:val="00D07FD2"/>
    <w:rsid w:val="00D111D0"/>
    <w:rsid w:val="00D122E0"/>
    <w:rsid w:val="00D16275"/>
    <w:rsid w:val="00D17944"/>
    <w:rsid w:val="00D20EED"/>
    <w:rsid w:val="00D21638"/>
    <w:rsid w:val="00D221D9"/>
    <w:rsid w:val="00D22429"/>
    <w:rsid w:val="00D234F3"/>
    <w:rsid w:val="00D271BD"/>
    <w:rsid w:val="00D30799"/>
    <w:rsid w:val="00D328EA"/>
    <w:rsid w:val="00D35643"/>
    <w:rsid w:val="00D42070"/>
    <w:rsid w:val="00D47C1C"/>
    <w:rsid w:val="00D537E7"/>
    <w:rsid w:val="00D5482F"/>
    <w:rsid w:val="00D55339"/>
    <w:rsid w:val="00D6363B"/>
    <w:rsid w:val="00D643AE"/>
    <w:rsid w:val="00D651D9"/>
    <w:rsid w:val="00D652A9"/>
    <w:rsid w:val="00D657FB"/>
    <w:rsid w:val="00D662A3"/>
    <w:rsid w:val="00D669B3"/>
    <w:rsid w:val="00D672A7"/>
    <w:rsid w:val="00D718C0"/>
    <w:rsid w:val="00D73158"/>
    <w:rsid w:val="00D73C24"/>
    <w:rsid w:val="00D75E57"/>
    <w:rsid w:val="00D80A8B"/>
    <w:rsid w:val="00D817B2"/>
    <w:rsid w:val="00D861B3"/>
    <w:rsid w:val="00D90FB8"/>
    <w:rsid w:val="00D91046"/>
    <w:rsid w:val="00D916FF"/>
    <w:rsid w:val="00D91A89"/>
    <w:rsid w:val="00D93522"/>
    <w:rsid w:val="00D950F1"/>
    <w:rsid w:val="00DA00AB"/>
    <w:rsid w:val="00DA00E0"/>
    <w:rsid w:val="00DA09E6"/>
    <w:rsid w:val="00DA2107"/>
    <w:rsid w:val="00DA27F0"/>
    <w:rsid w:val="00DA2A6D"/>
    <w:rsid w:val="00DA352D"/>
    <w:rsid w:val="00DA3692"/>
    <w:rsid w:val="00DA526B"/>
    <w:rsid w:val="00DA5D8F"/>
    <w:rsid w:val="00DA67D4"/>
    <w:rsid w:val="00DB117A"/>
    <w:rsid w:val="00DB1B23"/>
    <w:rsid w:val="00DB2471"/>
    <w:rsid w:val="00DB59AD"/>
    <w:rsid w:val="00DB5C2B"/>
    <w:rsid w:val="00DC31EF"/>
    <w:rsid w:val="00DC363E"/>
    <w:rsid w:val="00DC4EF7"/>
    <w:rsid w:val="00DC522F"/>
    <w:rsid w:val="00DC5A93"/>
    <w:rsid w:val="00DD5637"/>
    <w:rsid w:val="00DD57E3"/>
    <w:rsid w:val="00DE147A"/>
    <w:rsid w:val="00DE1560"/>
    <w:rsid w:val="00DE1C70"/>
    <w:rsid w:val="00DE6B83"/>
    <w:rsid w:val="00DE6D41"/>
    <w:rsid w:val="00DE7885"/>
    <w:rsid w:val="00DF061B"/>
    <w:rsid w:val="00DF10AE"/>
    <w:rsid w:val="00DF1BE9"/>
    <w:rsid w:val="00DF2123"/>
    <w:rsid w:val="00DF2150"/>
    <w:rsid w:val="00DF3BC6"/>
    <w:rsid w:val="00DF3E9A"/>
    <w:rsid w:val="00DF4743"/>
    <w:rsid w:val="00DF47CB"/>
    <w:rsid w:val="00DF7661"/>
    <w:rsid w:val="00E01106"/>
    <w:rsid w:val="00E01A7D"/>
    <w:rsid w:val="00E03499"/>
    <w:rsid w:val="00E13A17"/>
    <w:rsid w:val="00E13F1F"/>
    <w:rsid w:val="00E140C3"/>
    <w:rsid w:val="00E15141"/>
    <w:rsid w:val="00E161FC"/>
    <w:rsid w:val="00E1674B"/>
    <w:rsid w:val="00E207B0"/>
    <w:rsid w:val="00E21607"/>
    <w:rsid w:val="00E21B7E"/>
    <w:rsid w:val="00E24B7F"/>
    <w:rsid w:val="00E255BC"/>
    <w:rsid w:val="00E26807"/>
    <w:rsid w:val="00E26D45"/>
    <w:rsid w:val="00E27543"/>
    <w:rsid w:val="00E32702"/>
    <w:rsid w:val="00E336BA"/>
    <w:rsid w:val="00E3388E"/>
    <w:rsid w:val="00E33AED"/>
    <w:rsid w:val="00E34603"/>
    <w:rsid w:val="00E36E67"/>
    <w:rsid w:val="00E36F54"/>
    <w:rsid w:val="00E37A12"/>
    <w:rsid w:val="00E40BC3"/>
    <w:rsid w:val="00E44722"/>
    <w:rsid w:val="00E4582B"/>
    <w:rsid w:val="00E464DB"/>
    <w:rsid w:val="00E46C1A"/>
    <w:rsid w:val="00E47034"/>
    <w:rsid w:val="00E531D4"/>
    <w:rsid w:val="00E54693"/>
    <w:rsid w:val="00E56422"/>
    <w:rsid w:val="00E56611"/>
    <w:rsid w:val="00E56BE5"/>
    <w:rsid w:val="00E56CB4"/>
    <w:rsid w:val="00E57981"/>
    <w:rsid w:val="00E57A63"/>
    <w:rsid w:val="00E57F35"/>
    <w:rsid w:val="00E60E42"/>
    <w:rsid w:val="00E61AC2"/>
    <w:rsid w:val="00E66C81"/>
    <w:rsid w:val="00E67033"/>
    <w:rsid w:val="00E713BE"/>
    <w:rsid w:val="00E75391"/>
    <w:rsid w:val="00E75A78"/>
    <w:rsid w:val="00E7611E"/>
    <w:rsid w:val="00E82750"/>
    <w:rsid w:val="00E837F8"/>
    <w:rsid w:val="00E85701"/>
    <w:rsid w:val="00E87121"/>
    <w:rsid w:val="00E87507"/>
    <w:rsid w:val="00E904D0"/>
    <w:rsid w:val="00E90BE6"/>
    <w:rsid w:val="00E914D6"/>
    <w:rsid w:val="00E93961"/>
    <w:rsid w:val="00E93990"/>
    <w:rsid w:val="00E95B77"/>
    <w:rsid w:val="00E95D0C"/>
    <w:rsid w:val="00E95D57"/>
    <w:rsid w:val="00E960E0"/>
    <w:rsid w:val="00E97050"/>
    <w:rsid w:val="00E97DDA"/>
    <w:rsid w:val="00EA38FD"/>
    <w:rsid w:val="00EA3C84"/>
    <w:rsid w:val="00EB2C92"/>
    <w:rsid w:val="00EB36A7"/>
    <w:rsid w:val="00EB5496"/>
    <w:rsid w:val="00EB5523"/>
    <w:rsid w:val="00EB78D4"/>
    <w:rsid w:val="00EB7D1F"/>
    <w:rsid w:val="00EC1B1A"/>
    <w:rsid w:val="00EC1B6B"/>
    <w:rsid w:val="00EC491D"/>
    <w:rsid w:val="00EC7B6B"/>
    <w:rsid w:val="00ED01E6"/>
    <w:rsid w:val="00ED04EC"/>
    <w:rsid w:val="00ED0AE0"/>
    <w:rsid w:val="00ED339B"/>
    <w:rsid w:val="00ED37BF"/>
    <w:rsid w:val="00ED4FB0"/>
    <w:rsid w:val="00ED54FE"/>
    <w:rsid w:val="00ED7F3A"/>
    <w:rsid w:val="00EE08E2"/>
    <w:rsid w:val="00EE423D"/>
    <w:rsid w:val="00EF1E74"/>
    <w:rsid w:val="00EF3DE2"/>
    <w:rsid w:val="00EF4264"/>
    <w:rsid w:val="00EF4B1B"/>
    <w:rsid w:val="00F021C5"/>
    <w:rsid w:val="00F0450D"/>
    <w:rsid w:val="00F0604C"/>
    <w:rsid w:val="00F06C02"/>
    <w:rsid w:val="00F15AF0"/>
    <w:rsid w:val="00F17B63"/>
    <w:rsid w:val="00F210CE"/>
    <w:rsid w:val="00F2353B"/>
    <w:rsid w:val="00F240C0"/>
    <w:rsid w:val="00F31DFB"/>
    <w:rsid w:val="00F31E9A"/>
    <w:rsid w:val="00F369FD"/>
    <w:rsid w:val="00F36A9F"/>
    <w:rsid w:val="00F428E8"/>
    <w:rsid w:val="00F429EF"/>
    <w:rsid w:val="00F46C80"/>
    <w:rsid w:val="00F5012B"/>
    <w:rsid w:val="00F51B57"/>
    <w:rsid w:val="00F52E0B"/>
    <w:rsid w:val="00F60E94"/>
    <w:rsid w:val="00F628DB"/>
    <w:rsid w:val="00F812C1"/>
    <w:rsid w:val="00F8566F"/>
    <w:rsid w:val="00F856B0"/>
    <w:rsid w:val="00F86B55"/>
    <w:rsid w:val="00F904BE"/>
    <w:rsid w:val="00F91828"/>
    <w:rsid w:val="00F92EA4"/>
    <w:rsid w:val="00F93BD1"/>
    <w:rsid w:val="00F97FF8"/>
    <w:rsid w:val="00FA1AFE"/>
    <w:rsid w:val="00FA2327"/>
    <w:rsid w:val="00FA44C4"/>
    <w:rsid w:val="00FA4A36"/>
    <w:rsid w:val="00FA5588"/>
    <w:rsid w:val="00FA568E"/>
    <w:rsid w:val="00FA5977"/>
    <w:rsid w:val="00FB080D"/>
    <w:rsid w:val="00FB220C"/>
    <w:rsid w:val="00FB3FFD"/>
    <w:rsid w:val="00FB4848"/>
    <w:rsid w:val="00FB54AB"/>
    <w:rsid w:val="00FB56ED"/>
    <w:rsid w:val="00FB62D4"/>
    <w:rsid w:val="00FC14E6"/>
    <w:rsid w:val="00FC3002"/>
    <w:rsid w:val="00FC5590"/>
    <w:rsid w:val="00FC75AC"/>
    <w:rsid w:val="00FC7972"/>
    <w:rsid w:val="00FC7A68"/>
    <w:rsid w:val="00FD0FAC"/>
    <w:rsid w:val="00FD41CD"/>
    <w:rsid w:val="00FD432B"/>
    <w:rsid w:val="00FD6EDE"/>
    <w:rsid w:val="00FD7AB0"/>
    <w:rsid w:val="00FE2CD2"/>
    <w:rsid w:val="00FE2E74"/>
    <w:rsid w:val="00FE75DB"/>
    <w:rsid w:val="00FF0EE3"/>
    <w:rsid w:val="00FF1A2F"/>
    <w:rsid w:val="00FF206C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8F672"/>
  <w15:docId w15:val="{35AEC9E8-99BF-42A2-A50C-7451E7A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51E1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C680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B260B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260B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3B5D80"/>
    <w:rPr>
      <w:i/>
      <w:iCs/>
      <w:color w:val="4F81BD" w:themeColor="accent1"/>
    </w:rPr>
  </w:style>
  <w:style w:type="paragraph" w:styleId="NoSpacing">
    <w:name w:val="No Spacing"/>
    <w:uiPriority w:val="1"/>
    <w:qFormat/>
    <w:rsid w:val="007E59D5"/>
    <w:pPr>
      <w:widowControl w:val="0"/>
    </w:pPr>
    <w:rPr>
      <w:sz w:val="24"/>
      <w:lang w:val="vi-VN"/>
    </w:rPr>
  </w:style>
  <w:style w:type="character" w:styleId="Emphasis">
    <w:name w:val="Emphasis"/>
    <w:basedOn w:val="DefaultParagraphFont"/>
    <w:qFormat/>
    <w:rsid w:val="000F0C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EC22-B6DA-49DA-8A78-4807C926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311</TotalTime>
  <Pages>6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10620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Trần</cp:lastModifiedBy>
  <cp:revision>1285</cp:revision>
  <cp:lastPrinted>2013-12-07T15:58:00Z</cp:lastPrinted>
  <dcterms:created xsi:type="dcterms:W3CDTF">2013-10-13T11:14:00Z</dcterms:created>
  <dcterms:modified xsi:type="dcterms:W3CDTF">2020-06-26T16:40:00Z</dcterms:modified>
</cp:coreProperties>
</file>