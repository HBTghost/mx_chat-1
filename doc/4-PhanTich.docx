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A38B9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31EDF5C" w14:textId="77777777" w:rsidR="0037628A" w:rsidRDefault="0037628A" w:rsidP="0037628A">
      <w:pPr>
        <w:rPr>
          <w:lang w:val="en-US"/>
        </w:rPr>
      </w:pPr>
    </w:p>
    <w:p w14:paraId="226B9135" w14:textId="77777777" w:rsidR="0037628A" w:rsidRPr="003548A8" w:rsidRDefault="0037628A" w:rsidP="0037628A">
      <w:pPr>
        <w:rPr>
          <w:lang w:val="en-US"/>
        </w:rPr>
      </w:pPr>
    </w:p>
    <w:p w14:paraId="13AE6E5B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25CC5334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2AA0C9EF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56F99B5" w14:textId="77777777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37628A" w:rsidRPr="003548A8">
        <w:rPr>
          <w:color w:val="0000FF"/>
          <w:lang w:val="en-US"/>
        </w:rPr>
        <w:t>Tên đề tài</w:t>
      </w:r>
    </w:p>
    <w:p w14:paraId="5568A452" w14:textId="77777777" w:rsidR="0037628A" w:rsidRPr="007A1DE8" w:rsidRDefault="0037628A" w:rsidP="0037628A">
      <w:pPr>
        <w:rPr>
          <w:lang w:val="en-US"/>
        </w:rPr>
      </w:pPr>
    </w:p>
    <w:p w14:paraId="2A74C976" w14:textId="77777777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x.y</w:t>
      </w:r>
    </w:p>
    <w:p w14:paraId="5D618E61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02A00944" w14:textId="77777777" w:rsidR="0037628A" w:rsidRDefault="0037628A" w:rsidP="0037628A">
      <w:pPr>
        <w:rPr>
          <w:lang w:val="en-US"/>
        </w:rPr>
      </w:pPr>
    </w:p>
    <w:p w14:paraId="50902A01" w14:textId="77777777" w:rsidR="0037628A" w:rsidRDefault="0037628A" w:rsidP="0037628A">
      <w:pPr>
        <w:rPr>
          <w:lang w:val="en-US"/>
        </w:rPr>
      </w:pPr>
    </w:p>
    <w:p w14:paraId="45A839F6" w14:textId="77777777" w:rsidR="0037628A" w:rsidRDefault="0037628A" w:rsidP="0037628A">
      <w:pPr>
        <w:rPr>
          <w:lang w:val="en-US"/>
        </w:rPr>
      </w:pPr>
    </w:p>
    <w:p w14:paraId="61C47BCA" w14:textId="77777777" w:rsidR="0037628A" w:rsidRDefault="0037628A" w:rsidP="0037628A">
      <w:pPr>
        <w:rPr>
          <w:lang w:val="en-US"/>
        </w:rPr>
      </w:pPr>
    </w:p>
    <w:p w14:paraId="49CDE407" w14:textId="77777777" w:rsidR="0037628A" w:rsidRDefault="0037628A" w:rsidP="0037628A">
      <w:pPr>
        <w:rPr>
          <w:lang w:val="en-US"/>
        </w:rPr>
      </w:pPr>
    </w:p>
    <w:p w14:paraId="7AB1ACBE" w14:textId="77777777" w:rsidR="0037628A" w:rsidRDefault="0037628A" w:rsidP="0037628A">
      <w:pPr>
        <w:rPr>
          <w:lang w:val="en-US"/>
        </w:rPr>
      </w:pPr>
    </w:p>
    <w:p w14:paraId="0D3CEAD0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508F5B7" w14:textId="77777777" w:rsidR="0037628A" w:rsidRPr="003548A8" w:rsidRDefault="0037628A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MSSV1 – Họ và tên sinh viên</w:t>
      </w:r>
    </w:p>
    <w:p w14:paraId="73C76A9C" w14:textId="77777777" w:rsidR="0037628A" w:rsidRPr="003548A8" w:rsidRDefault="0037628A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MSSV2 – Họ và tên sinh viên</w:t>
      </w:r>
    </w:p>
    <w:p w14:paraId="4451C9B3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10B3A894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7BB23F3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6F35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2CFB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84BCA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0852F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6A44A6A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F93A6" w14:textId="77777777"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dd/mm/yyyy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FEE31" w14:textId="77777777"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x.y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B20E" w14:textId="77777777" w:rsidR="0037628A" w:rsidRPr="0037628A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7628A"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ACAA" w14:textId="77777777" w:rsidR="0037628A" w:rsidRPr="003548A8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……………………..</w:t>
            </w:r>
          </w:p>
        </w:tc>
      </w:tr>
      <w:tr w:rsidR="007A1DE8" w:rsidRPr="007A1DE8" w14:paraId="5067CEB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B78D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8A8B3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CC2E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D0224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4A3ED63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2C9D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69BF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94E0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36ED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1B2AB5C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DB03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ED1F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A380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4B7C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08BF8B1" w14:textId="77777777" w:rsidR="007A1DE8" w:rsidRDefault="007A1DE8">
      <w:pPr>
        <w:pStyle w:val="Title"/>
        <w:jc w:val="both"/>
        <w:rPr>
          <w:lang w:val="en-US"/>
        </w:rPr>
      </w:pPr>
    </w:p>
    <w:p w14:paraId="24D08BFF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6F978C7A" w14:textId="77777777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23F5122B" w14:textId="77777777" w:rsidR="00C161AA" w:rsidRDefault="00BA487B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BC6BA31" w14:textId="77777777" w:rsidR="00C161AA" w:rsidRDefault="00BA487B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61E1909D" w14:textId="77777777" w:rsidR="00C161AA" w:rsidRDefault="00BA487B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2575B453" w14:textId="77777777" w:rsidR="00C161AA" w:rsidRDefault="00BA487B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4A98D3B8" w14:textId="11B3B76D" w:rsidR="002C218D" w:rsidRDefault="005E2817" w:rsidP="002C218D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36908725" w14:textId="619D7945" w:rsidR="002C218D" w:rsidRDefault="002C218D" w:rsidP="002C218D">
      <w:pPr>
        <w:pStyle w:val="BodyText"/>
        <w:rPr>
          <w:lang w:val="en-US"/>
        </w:rPr>
      </w:pPr>
    </w:p>
    <w:p w14:paraId="71423C4E" w14:textId="1510804A" w:rsidR="002C218D" w:rsidRDefault="002C218D" w:rsidP="002C218D">
      <w:pPr>
        <w:pStyle w:val="BodyText"/>
        <w:rPr>
          <w:lang w:val="en-US"/>
        </w:rPr>
      </w:pPr>
    </w:p>
    <w:p w14:paraId="3516456A" w14:textId="3271C5A1" w:rsidR="002C218D" w:rsidRDefault="002C218D" w:rsidP="002C218D">
      <w:pPr>
        <w:pStyle w:val="BodyText"/>
        <w:rPr>
          <w:lang w:val="en-US"/>
        </w:rPr>
      </w:pPr>
    </w:p>
    <w:p w14:paraId="51B78E53" w14:textId="09DBE205" w:rsidR="002C218D" w:rsidRDefault="002C218D" w:rsidP="002C218D">
      <w:pPr>
        <w:pStyle w:val="BodyText"/>
        <w:rPr>
          <w:lang w:val="en-US"/>
        </w:rPr>
      </w:pPr>
    </w:p>
    <w:p w14:paraId="537A8174" w14:textId="1DC51C5B" w:rsidR="002C218D" w:rsidRDefault="002C218D" w:rsidP="002C218D">
      <w:pPr>
        <w:pStyle w:val="BodyText"/>
        <w:rPr>
          <w:lang w:val="en-US"/>
        </w:rPr>
      </w:pPr>
    </w:p>
    <w:p w14:paraId="2DDD810A" w14:textId="25AC1608" w:rsidR="002C218D" w:rsidRDefault="002C218D" w:rsidP="002C218D">
      <w:pPr>
        <w:pStyle w:val="BodyText"/>
        <w:rPr>
          <w:lang w:val="en-US"/>
        </w:rPr>
      </w:pPr>
    </w:p>
    <w:p w14:paraId="55D5E9A0" w14:textId="0A708C39" w:rsidR="002C218D" w:rsidRDefault="002C218D" w:rsidP="002C218D">
      <w:pPr>
        <w:pStyle w:val="BodyText"/>
        <w:rPr>
          <w:lang w:val="en-US"/>
        </w:rPr>
      </w:pPr>
    </w:p>
    <w:p w14:paraId="1AC02C2B" w14:textId="596B2FB5" w:rsidR="002C218D" w:rsidRDefault="002C218D" w:rsidP="002C218D">
      <w:pPr>
        <w:pStyle w:val="BodyText"/>
        <w:rPr>
          <w:lang w:val="en-US"/>
        </w:rPr>
      </w:pPr>
    </w:p>
    <w:p w14:paraId="0012148A" w14:textId="50AAA72E" w:rsidR="002C218D" w:rsidRDefault="002C218D" w:rsidP="002C218D">
      <w:pPr>
        <w:pStyle w:val="BodyText"/>
        <w:rPr>
          <w:lang w:val="en-US"/>
        </w:rPr>
      </w:pPr>
    </w:p>
    <w:p w14:paraId="3DDC80A1" w14:textId="4F3F7DB3" w:rsidR="002C218D" w:rsidRDefault="002C218D" w:rsidP="002C218D">
      <w:pPr>
        <w:pStyle w:val="BodyText"/>
        <w:rPr>
          <w:lang w:val="en-US"/>
        </w:rPr>
      </w:pPr>
    </w:p>
    <w:p w14:paraId="51C6145E" w14:textId="370839E8" w:rsidR="002C218D" w:rsidRDefault="002C218D" w:rsidP="002C218D">
      <w:pPr>
        <w:pStyle w:val="BodyText"/>
        <w:rPr>
          <w:lang w:val="en-US"/>
        </w:rPr>
      </w:pPr>
    </w:p>
    <w:p w14:paraId="51A2585D" w14:textId="5C24D4E1" w:rsidR="002C218D" w:rsidRDefault="002C218D" w:rsidP="002C218D">
      <w:pPr>
        <w:pStyle w:val="BodyText"/>
        <w:rPr>
          <w:lang w:val="en-US"/>
        </w:rPr>
      </w:pPr>
    </w:p>
    <w:p w14:paraId="0C07A790" w14:textId="1CB40167" w:rsidR="002C218D" w:rsidRDefault="002C218D" w:rsidP="002C218D">
      <w:pPr>
        <w:pStyle w:val="BodyText"/>
        <w:rPr>
          <w:lang w:val="en-US"/>
        </w:rPr>
      </w:pPr>
    </w:p>
    <w:p w14:paraId="40A687D6" w14:textId="4FB5F827" w:rsidR="002C218D" w:rsidRDefault="002C218D" w:rsidP="002C218D">
      <w:pPr>
        <w:pStyle w:val="BodyText"/>
        <w:rPr>
          <w:lang w:val="en-US"/>
        </w:rPr>
      </w:pPr>
    </w:p>
    <w:p w14:paraId="12FDE117" w14:textId="30B0D891" w:rsidR="002C218D" w:rsidRDefault="002C218D" w:rsidP="002C218D">
      <w:pPr>
        <w:pStyle w:val="BodyText"/>
        <w:rPr>
          <w:lang w:val="en-US"/>
        </w:rPr>
      </w:pPr>
    </w:p>
    <w:p w14:paraId="0B7108C6" w14:textId="0A6A3C18" w:rsidR="002C218D" w:rsidRDefault="002C218D" w:rsidP="002C218D">
      <w:pPr>
        <w:pStyle w:val="BodyText"/>
        <w:rPr>
          <w:lang w:val="en-US"/>
        </w:rPr>
      </w:pPr>
    </w:p>
    <w:p w14:paraId="289025FC" w14:textId="3D0DF00A" w:rsidR="002C218D" w:rsidRDefault="002C218D" w:rsidP="002C218D">
      <w:pPr>
        <w:pStyle w:val="BodyText"/>
        <w:rPr>
          <w:lang w:val="en-US"/>
        </w:rPr>
      </w:pPr>
    </w:p>
    <w:p w14:paraId="5ABE9203" w14:textId="5BF469E2" w:rsidR="002C218D" w:rsidRDefault="002C218D" w:rsidP="002C218D">
      <w:pPr>
        <w:pStyle w:val="BodyText"/>
        <w:rPr>
          <w:lang w:val="en-US"/>
        </w:rPr>
      </w:pPr>
    </w:p>
    <w:p w14:paraId="4A8EF96A" w14:textId="6A032A14" w:rsidR="002C218D" w:rsidRDefault="002C218D" w:rsidP="002C218D">
      <w:pPr>
        <w:pStyle w:val="BodyText"/>
        <w:rPr>
          <w:lang w:val="en-US"/>
        </w:rPr>
      </w:pPr>
    </w:p>
    <w:p w14:paraId="1672218D" w14:textId="337DE15C" w:rsidR="002C218D" w:rsidRDefault="002C218D" w:rsidP="002C218D">
      <w:pPr>
        <w:pStyle w:val="BodyText"/>
        <w:rPr>
          <w:lang w:val="en-US"/>
        </w:rPr>
      </w:pPr>
    </w:p>
    <w:p w14:paraId="7F3B56AB" w14:textId="300390C5" w:rsidR="002C218D" w:rsidRDefault="002C218D" w:rsidP="002C218D">
      <w:pPr>
        <w:pStyle w:val="BodyText"/>
        <w:numPr>
          <w:ilvl w:val="1"/>
          <w:numId w:val="42"/>
        </w:numPr>
        <w:rPr>
          <w:lang w:val="en-US"/>
        </w:rPr>
      </w:pPr>
      <w:r>
        <w:rPr>
          <w:lang w:val="en-US"/>
        </w:rPr>
        <w:lastRenderedPageBreak/>
        <w:t>Sơ đồ lớp (mức phân tích)</w:t>
      </w:r>
    </w:p>
    <w:p w14:paraId="6DD8C4D2" w14:textId="50286CF3" w:rsidR="002C218D" w:rsidRDefault="002C218D" w:rsidP="002C218D">
      <w:pPr>
        <w:pStyle w:val="BodyText"/>
        <w:numPr>
          <w:ilvl w:val="1"/>
          <w:numId w:val="42"/>
        </w:numPr>
        <w:rPr>
          <w:lang w:val="en-US"/>
        </w:rPr>
      </w:pPr>
      <w:r>
        <w:rPr>
          <w:lang w:val="en-US"/>
        </w:rPr>
        <w:t>Danh sách các lớp đối tượng và quan hệ</w:t>
      </w:r>
    </w:p>
    <w:p w14:paraId="39E891A6" w14:textId="7A025988" w:rsidR="002C218D" w:rsidRDefault="002C218D" w:rsidP="002C218D">
      <w:pPr>
        <w:pStyle w:val="BodyText"/>
        <w:numPr>
          <w:ilvl w:val="1"/>
          <w:numId w:val="42"/>
        </w:numPr>
        <w:rPr>
          <w:lang w:val="en-US"/>
        </w:rPr>
      </w:pPr>
      <w:r>
        <w:rPr>
          <w:lang w:val="en-US"/>
        </w:rPr>
        <w:t>Mô tả chi tiết từng lớp đối tượng</w:t>
      </w:r>
    </w:p>
    <w:p w14:paraId="4731BF60" w14:textId="77777777" w:rsidR="00414CA7" w:rsidRPr="002C218D" w:rsidRDefault="00414CA7" w:rsidP="0052004B">
      <w:pPr>
        <w:pStyle w:val="BodyText"/>
        <w:ind w:left="360"/>
        <w:rPr>
          <w:lang w:val="en-US"/>
        </w:rPr>
      </w:pPr>
    </w:p>
    <w:p w14:paraId="7621D539" w14:textId="6BDF9EB9" w:rsidR="00FD06E2" w:rsidRPr="00FD06E2" w:rsidRDefault="00FD06E2" w:rsidP="00FD06E2">
      <w:pPr>
        <w:spacing w:line="360" w:lineRule="auto"/>
        <w:rPr>
          <w:i/>
          <w:color w:val="0000FF"/>
          <w:lang w:val="en-US"/>
        </w:rPr>
      </w:pPr>
    </w:p>
    <w:sectPr w:rsidR="00FD06E2" w:rsidRPr="00FD06E2" w:rsidSect="00746ED1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AE9B5" w14:textId="77777777" w:rsidR="00BA487B" w:rsidRDefault="00BA487B">
      <w:r>
        <w:separator/>
      </w:r>
    </w:p>
  </w:endnote>
  <w:endnote w:type="continuationSeparator" w:id="0">
    <w:p w14:paraId="1735FDCD" w14:textId="77777777" w:rsidR="00BA487B" w:rsidRDefault="00BA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247BB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7801B1B3" wp14:editId="740B07A6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340B428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62FCA9D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4B67C01" wp14:editId="77C024ED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27CAD24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24CC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F04FA75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9F3D2" w14:textId="77777777" w:rsidR="00BA487B" w:rsidRDefault="00BA487B">
      <w:r>
        <w:separator/>
      </w:r>
    </w:p>
  </w:footnote>
  <w:footnote w:type="continuationSeparator" w:id="0">
    <w:p w14:paraId="66EDD1E0" w14:textId="77777777" w:rsidR="00BA487B" w:rsidRDefault="00BA4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66F76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611396" wp14:editId="09394334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96CEA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nr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4D3CFF8" wp14:editId="7CDE522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0EEBA24" w14:textId="77777777" w:rsidR="00746ED1" w:rsidRDefault="00746ED1" w:rsidP="00746ED1">
    <w:pPr>
      <w:pStyle w:val="Title"/>
      <w:rPr>
        <w:lang w:val="en-US"/>
      </w:rPr>
    </w:pPr>
  </w:p>
  <w:p w14:paraId="5167BA5D" w14:textId="77777777" w:rsidR="00746ED1" w:rsidRPr="003B1A2B" w:rsidRDefault="00746ED1" w:rsidP="00746ED1">
    <w:pPr>
      <w:rPr>
        <w:lang w:val="en-US"/>
      </w:rPr>
    </w:pPr>
  </w:p>
  <w:p w14:paraId="13655FF9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31F934C" w14:textId="77777777" w:rsidR="00746ED1" w:rsidRPr="0040293A" w:rsidRDefault="00746ED1" w:rsidP="00746ED1">
    <w:pPr>
      <w:pStyle w:val="Header"/>
      <w:rPr>
        <w:rFonts w:eastAsia="Tahoma"/>
      </w:rPr>
    </w:pPr>
  </w:p>
  <w:p w14:paraId="5D629B28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E83D4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66317399" wp14:editId="122C9E02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7B2061CE" w14:textId="77777777" w:rsidTr="00746ED1">
      <w:tc>
        <w:tcPr>
          <w:tcW w:w="6623" w:type="dxa"/>
        </w:tcPr>
        <w:p w14:paraId="2A145613" w14:textId="77777777" w:rsidR="00FD06E2" w:rsidRPr="003548A8" w:rsidRDefault="00746ED1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="00FD06E2" w:rsidRPr="003548A8">
            <w:rPr>
              <w:color w:val="0000FF"/>
              <w:lang w:val="en-US"/>
            </w:rPr>
            <w:t>Tên đề tài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14:paraId="6936EC9E" w14:textId="77777777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746ED1"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x.y</w:t>
          </w:r>
          <w:r w:rsidR="00746ED1">
            <w:rPr>
              <w:color w:val="0000FF"/>
              <w:lang w:val="en-US"/>
            </w:rPr>
            <w:t>&gt;</w:t>
          </w:r>
        </w:p>
      </w:tc>
    </w:tr>
    <w:tr w:rsidR="00FD06E2" w14:paraId="7B42C642" w14:textId="77777777" w:rsidTr="00746ED1">
      <w:trPr>
        <w:trHeight w:val="130"/>
      </w:trPr>
      <w:tc>
        <w:tcPr>
          <w:tcW w:w="6623" w:type="dxa"/>
        </w:tcPr>
        <w:p w14:paraId="24551812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6F89244E" w14:textId="77777777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746ED1"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dd/mm/yyyy</w:t>
          </w:r>
          <w:r w:rsidR="00746ED1">
            <w:rPr>
              <w:color w:val="0000FF"/>
              <w:lang w:val="en-US"/>
            </w:rPr>
            <w:t>&gt;</w:t>
          </w:r>
        </w:p>
      </w:tc>
    </w:tr>
  </w:tbl>
  <w:p w14:paraId="4BBCD0FB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0EB26FBC"/>
    <w:multiLevelType w:val="multilevel"/>
    <w:tmpl w:val="91387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D5054F"/>
    <w:multiLevelType w:val="multilevel"/>
    <w:tmpl w:val="C5AAB6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2"/>
  </w:num>
  <w:num w:numId="5">
    <w:abstractNumId w:val="26"/>
  </w:num>
  <w:num w:numId="6">
    <w:abstractNumId w:val="14"/>
  </w:num>
  <w:num w:numId="7">
    <w:abstractNumId w:val="27"/>
  </w:num>
  <w:num w:numId="8">
    <w:abstractNumId w:val="32"/>
  </w:num>
  <w:num w:numId="9">
    <w:abstractNumId w:val="18"/>
  </w:num>
  <w:num w:numId="10">
    <w:abstractNumId w:val="12"/>
  </w:num>
  <w:num w:numId="11">
    <w:abstractNumId w:val="38"/>
  </w:num>
  <w:num w:numId="12">
    <w:abstractNumId w:val="34"/>
  </w:num>
  <w:num w:numId="13">
    <w:abstractNumId w:val="31"/>
  </w:num>
  <w:num w:numId="14">
    <w:abstractNumId w:val="5"/>
  </w:num>
  <w:num w:numId="15">
    <w:abstractNumId w:val="8"/>
  </w:num>
  <w:num w:numId="16">
    <w:abstractNumId w:val="30"/>
  </w:num>
  <w:num w:numId="17">
    <w:abstractNumId w:val="36"/>
  </w:num>
  <w:num w:numId="18">
    <w:abstractNumId w:val="17"/>
  </w:num>
  <w:num w:numId="19">
    <w:abstractNumId w:val="29"/>
  </w:num>
  <w:num w:numId="20">
    <w:abstractNumId w:val="35"/>
  </w:num>
  <w:num w:numId="21">
    <w:abstractNumId w:val="37"/>
  </w:num>
  <w:num w:numId="22">
    <w:abstractNumId w:val="13"/>
  </w:num>
  <w:num w:numId="23">
    <w:abstractNumId w:val="21"/>
  </w:num>
  <w:num w:numId="24">
    <w:abstractNumId w:val="9"/>
  </w:num>
  <w:num w:numId="25">
    <w:abstractNumId w:val="7"/>
  </w:num>
  <w:num w:numId="26">
    <w:abstractNumId w:val="19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2"/>
  </w:num>
  <w:num w:numId="33">
    <w:abstractNumId w:val="20"/>
  </w:num>
  <w:num w:numId="34">
    <w:abstractNumId w:val="33"/>
  </w:num>
  <w:num w:numId="35">
    <w:abstractNumId w:val="24"/>
  </w:num>
  <w:num w:numId="36">
    <w:abstractNumId w:val="11"/>
  </w:num>
  <w:num w:numId="37">
    <w:abstractNumId w:val="16"/>
  </w:num>
  <w:num w:numId="38">
    <w:abstractNumId w:val="10"/>
  </w:num>
  <w:num w:numId="39">
    <w:abstractNumId w:val="23"/>
  </w:num>
  <w:num w:numId="40">
    <w:abstractNumId w:val="15"/>
  </w:num>
  <w:num w:numId="41">
    <w:abstractNumId w:val="3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213B43"/>
    <w:rsid w:val="002C218D"/>
    <w:rsid w:val="00362991"/>
    <w:rsid w:val="00363B6E"/>
    <w:rsid w:val="0037628A"/>
    <w:rsid w:val="003B6D89"/>
    <w:rsid w:val="00414CA7"/>
    <w:rsid w:val="004540F1"/>
    <w:rsid w:val="004A6BB7"/>
    <w:rsid w:val="004B7CC9"/>
    <w:rsid w:val="004F04AE"/>
    <w:rsid w:val="0052004B"/>
    <w:rsid w:val="005439AE"/>
    <w:rsid w:val="00562E67"/>
    <w:rsid w:val="00565DFE"/>
    <w:rsid w:val="0057432C"/>
    <w:rsid w:val="005A02B6"/>
    <w:rsid w:val="005E2817"/>
    <w:rsid w:val="005F3F51"/>
    <w:rsid w:val="00681CD0"/>
    <w:rsid w:val="00724CCC"/>
    <w:rsid w:val="00746ED1"/>
    <w:rsid w:val="00751440"/>
    <w:rsid w:val="007A1DE8"/>
    <w:rsid w:val="008F22E3"/>
    <w:rsid w:val="008F7BA1"/>
    <w:rsid w:val="00976D26"/>
    <w:rsid w:val="00A122CE"/>
    <w:rsid w:val="00AA30A6"/>
    <w:rsid w:val="00AA49C3"/>
    <w:rsid w:val="00B62132"/>
    <w:rsid w:val="00B9220E"/>
    <w:rsid w:val="00BA487B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31059E"/>
  <w15:docId w15:val="{F606C1FB-B7BF-4C2A-A23E-C7E4541D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15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892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Đức Trần</cp:lastModifiedBy>
  <cp:revision>9</cp:revision>
  <cp:lastPrinted>2013-12-07T15:57:00Z</cp:lastPrinted>
  <dcterms:created xsi:type="dcterms:W3CDTF">2013-10-13T11:07:00Z</dcterms:created>
  <dcterms:modified xsi:type="dcterms:W3CDTF">2020-06-26T04:08:00Z</dcterms:modified>
</cp:coreProperties>
</file>